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30" w:type="dxa"/>
        <w:tblInd w:w="-270" w:type="dxa"/>
        <w:tblBorders>
          <w:top w:val="single" w:sz="8" w:space="0" w:color="auto"/>
          <w:bottom w:val="single" w:sz="8" w:space="0" w:color="auto"/>
        </w:tblBorders>
        <w:tblCellMar>
          <w:left w:w="0" w:type="dxa"/>
          <w:right w:w="0" w:type="dxa"/>
        </w:tblCellMar>
        <w:tblLook w:val="0000" w:firstRow="0" w:lastRow="0" w:firstColumn="0" w:lastColumn="0" w:noHBand="0" w:noVBand="0"/>
      </w:tblPr>
      <w:tblGrid>
        <w:gridCol w:w="10330"/>
      </w:tblGrid>
      <w:tr w:rsidR="00D83B8A" w14:paraId="1A96C81F" w14:textId="77777777" w:rsidTr="00343D5F">
        <w:tc>
          <w:tcPr>
            <w:tcW w:w="10330" w:type="dxa"/>
          </w:tcPr>
          <w:p w14:paraId="0B6F75CD" w14:textId="3D50D209" w:rsidR="00DA50E6" w:rsidRDefault="003A71E7">
            <w:pPr>
              <w:pStyle w:val="Authorname"/>
              <w:rPr>
                <w:rFonts w:ascii="Helvetica" w:hAnsi="Helvetica"/>
                <w:b/>
                <w:iCs w:val="0"/>
                <w:sz w:val="32"/>
                <w:lang w:eastAsia="zh-CN"/>
              </w:rPr>
            </w:pPr>
            <w:bookmarkStart w:id="0" w:name="_Hlk484550815"/>
            <w:bookmarkEnd w:id="0"/>
            <w:r>
              <w:rPr>
                <w:rFonts w:ascii="Helvetica" w:hAnsi="Helvetica"/>
                <w:b/>
                <w:iCs w:val="0"/>
                <w:sz w:val="32"/>
              </w:rPr>
              <w:t>Classification and gene selection of microarray data using AdaBoost</w:t>
            </w:r>
            <w:r w:rsidR="003209E9">
              <w:rPr>
                <w:rFonts w:ascii="Helvetica" w:hAnsi="Helvetica"/>
                <w:b/>
                <w:iCs w:val="0"/>
                <w:sz w:val="32"/>
              </w:rPr>
              <w:t xml:space="preserve"> and Neural Network</w:t>
            </w:r>
          </w:p>
          <w:p w14:paraId="1F042BEB" w14:textId="355EC1DD" w:rsidR="00564026" w:rsidRDefault="003A71E7" w:rsidP="00564026">
            <w:pPr>
              <w:pStyle w:val="Authorname"/>
              <w:rPr>
                <w:vertAlign w:val="superscript"/>
              </w:rPr>
            </w:pPr>
            <w:r>
              <w:rPr>
                <w:lang w:eastAsia="zh-CN"/>
              </w:rPr>
              <w:t>Anna Lu</w:t>
            </w:r>
            <w:r w:rsidR="004D2976">
              <w:rPr>
                <w:vertAlign w:val="superscript"/>
              </w:rPr>
              <w:t xml:space="preserve"> 1</w:t>
            </w:r>
            <w:r w:rsidR="00564026">
              <w:rPr>
                <w:vertAlign w:val="superscript"/>
              </w:rPr>
              <w:t xml:space="preserve"> </w:t>
            </w:r>
            <w:r w:rsidR="00564026">
              <w:rPr>
                <w:lang w:eastAsia="zh-CN"/>
              </w:rPr>
              <w:t>Yang Wan</w:t>
            </w:r>
            <w:r w:rsidR="00564026">
              <w:rPr>
                <w:vertAlign w:val="superscript"/>
              </w:rPr>
              <w:t xml:space="preserve"> 1 </w:t>
            </w:r>
          </w:p>
          <w:p w14:paraId="338F282F" w14:textId="583FB4B3" w:rsidR="004D2976" w:rsidRDefault="004D2976" w:rsidP="00564026">
            <w:pPr>
              <w:pStyle w:val="Authorname"/>
              <w:rPr>
                <w:lang w:eastAsia="zh-CN"/>
              </w:rPr>
            </w:pPr>
            <w:r>
              <w:rPr>
                <w:vertAlign w:val="superscript"/>
              </w:rPr>
              <w:t xml:space="preserve">1 </w:t>
            </w:r>
            <w:r w:rsidRPr="007B0BE7">
              <w:t>S</w:t>
            </w:r>
            <w:r>
              <w:t>chool of Biomedical Engineering, Drexel University</w:t>
            </w:r>
            <w:r w:rsidRPr="007B0BE7">
              <w:t>, USA</w:t>
            </w:r>
          </w:p>
          <w:p w14:paraId="5BC14FCE" w14:textId="77777777" w:rsidR="004D2976" w:rsidRPr="00C134AB" w:rsidRDefault="004D2976" w:rsidP="004D2976">
            <w:pPr>
              <w:pStyle w:val="Affilation"/>
              <w:rPr>
                <w:rFonts w:ascii="Times New Roman" w:hAnsi="Times New Roman"/>
                <w:sz w:val="22"/>
                <w:szCs w:val="22"/>
                <w:lang w:eastAsia="zh-CN"/>
              </w:rPr>
            </w:pPr>
          </w:p>
          <w:p w14:paraId="2E846899" w14:textId="20F1B922" w:rsidR="00045625" w:rsidRPr="00C134AB" w:rsidRDefault="00C134AB" w:rsidP="004D2976">
            <w:pPr>
              <w:pStyle w:val="Affilation"/>
              <w:rPr>
                <w:rFonts w:ascii="Times New Roman" w:hAnsi="Times New Roman"/>
                <w:sz w:val="22"/>
                <w:szCs w:val="22"/>
                <w:lang w:eastAsia="zh-CN"/>
              </w:rPr>
            </w:pPr>
            <w:r w:rsidRPr="00C134AB">
              <w:rPr>
                <w:rFonts w:ascii="Times New Roman" w:hAnsi="Times New Roman"/>
                <w:sz w:val="22"/>
                <w:szCs w:val="22"/>
                <w:lang w:eastAsia="zh-CN"/>
              </w:rPr>
              <w:t>Course</w:t>
            </w:r>
            <w:r>
              <w:rPr>
                <w:rFonts w:ascii="Times New Roman" w:hAnsi="Times New Roman"/>
                <w:sz w:val="22"/>
                <w:szCs w:val="22"/>
                <w:lang w:eastAsia="zh-CN"/>
              </w:rPr>
              <w:t xml:space="preserve">     </w:t>
            </w:r>
            <w:r w:rsidRPr="00C134AB">
              <w:rPr>
                <w:rFonts w:ascii="Times New Roman" w:hAnsi="Times New Roman"/>
                <w:sz w:val="22"/>
                <w:szCs w:val="22"/>
                <w:lang w:eastAsia="zh-CN"/>
              </w:rPr>
              <w:t xml:space="preserve">: </w:t>
            </w:r>
            <w:r w:rsidR="003A71E7">
              <w:rPr>
                <w:rFonts w:ascii="Times New Roman" w:hAnsi="Times New Roman"/>
                <w:sz w:val="22"/>
                <w:szCs w:val="22"/>
                <w:lang w:eastAsia="zh-CN"/>
              </w:rPr>
              <w:t>Bmes543</w:t>
            </w:r>
          </w:p>
          <w:p w14:paraId="31C7167E" w14:textId="2BA7905E" w:rsidR="00C134AB" w:rsidRPr="00C134AB" w:rsidRDefault="00C134AB" w:rsidP="00C134AB">
            <w:pPr>
              <w:pStyle w:val="Affilation"/>
              <w:rPr>
                <w:rFonts w:ascii="Times New Roman" w:hAnsi="Times New Roman"/>
                <w:sz w:val="22"/>
                <w:szCs w:val="22"/>
                <w:lang w:eastAsia="zh-CN"/>
              </w:rPr>
            </w:pPr>
            <w:proofErr w:type="gramStart"/>
            <w:r w:rsidRPr="00C134AB">
              <w:rPr>
                <w:rFonts w:ascii="Times New Roman" w:hAnsi="Times New Roman"/>
                <w:sz w:val="22"/>
                <w:szCs w:val="22"/>
                <w:lang w:eastAsia="zh-CN"/>
              </w:rPr>
              <w:t>Instructor</w:t>
            </w:r>
            <w:r w:rsidR="00950944">
              <w:rPr>
                <w:rFonts w:ascii="Times New Roman" w:hAnsi="Times New Roman"/>
                <w:sz w:val="22"/>
                <w:szCs w:val="22"/>
                <w:lang w:eastAsia="zh-CN"/>
              </w:rPr>
              <w:t xml:space="preserve"> </w:t>
            </w:r>
            <w:r w:rsidRPr="00C134AB">
              <w:rPr>
                <w:rFonts w:ascii="Times New Roman" w:hAnsi="Times New Roman"/>
                <w:sz w:val="22"/>
                <w:szCs w:val="22"/>
                <w:lang w:eastAsia="zh-CN"/>
              </w:rPr>
              <w:t>:</w:t>
            </w:r>
            <w:proofErr w:type="gramEnd"/>
            <w:r w:rsidRPr="00C134AB">
              <w:rPr>
                <w:rFonts w:ascii="Times New Roman" w:hAnsi="Times New Roman"/>
                <w:sz w:val="22"/>
                <w:szCs w:val="22"/>
                <w:lang w:eastAsia="zh-CN"/>
              </w:rPr>
              <w:t xml:space="preserve"> Ahmet </w:t>
            </w:r>
            <w:proofErr w:type="spellStart"/>
            <w:r w:rsidRPr="00C134AB">
              <w:rPr>
                <w:rFonts w:ascii="Times New Roman" w:hAnsi="Times New Roman"/>
                <w:sz w:val="22"/>
                <w:szCs w:val="22"/>
                <w:lang w:eastAsia="zh-CN"/>
              </w:rPr>
              <w:t>Sacan</w:t>
            </w:r>
            <w:proofErr w:type="spellEnd"/>
          </w:p>
          <w:p w14:paraId="6B82F8FC" w14:textId="601527AF" w:rsidR="00C134AB" w:rsidRPr="00C134AB" w:rsidRDefault="00C134AB" w:rsidP="00C134AB">
            <w:pPr>
              <w:pStyle w:val="Affilation"/>
              <w:rPr>
                <w:rFonts w:ascii="Times New Roman" w:hAnsi="Times New Roman"/>
                <w:lang w:eastAsia="zh-CN"/>
              </w:rPr>
            </w:pPr>
            <w:r w:rsidRPr="00C134AB">
              <w:rPr>
                <w:rFonts w:ascii="Times New Roman" w:hAnsi="Times New Roman"/>
                <w:sz w:val="22"/>
                <w:szCs w:val="22"/>
                <w:lang w:eastAsia="zh-CN"/>
              </w:rPr>
              <w:t>Date</w:t>
            </w:r>
            <w:r>
              <w:rPr>
                <w:rFonts w:ascii="Times New Roman" w:hAnsi="Times New Roman"/>
                <w:sz w:val="22"/>
                <w:szCs w:val="22"/>
                <w:lang w:eastAsia="zh-CN"/>
              </w:rPr>
              <w:t xml:space="preserve">         </w:t>
            </w:r>
            <w:r w:rsidR="003A71E7">
              <w:rPr>
                <w:rFonts w:ascii="Times New Roman" w:hAnsi="Times New Roman"/>
                <w:sz w:val="22"/>
                <w:szCs w:val="22"/>
                <w:lang w:eastAsia="zh-CN"/>
              </w:rPr>
              <w:t>: 2017-06-08</w:t>
            </w:r>
          </w:p>
        </w:tc>
      </w:tr>
    </w:tbl>
    <w:p w14:paraId="25880862" w14:textId="77777777" w:rsidR="00D83B8A" w:rsidRDefault="00D83B8A">
      <w:pPr>
        <w:pStyle w:val="AbstractHead"/>
        <w:spacing w:line="14" w:lineRule="exact"/>
      </w:pPr>
    </w:p>
    <w:p w14:paraId="6EB65723" w14:textId="77777777" w:rsidR="00D83B8A" w:rsidRDefault="00D83B8A">
      <w:pPr>
        <w:pStyle w:val="AbstractHead"/>
        <w:spacing w:before="0" w:after="0" w:line="14" w:lineRule="exact"/>
        <w:sectPr w:rsidR="00D83B8A" w:rsidSect="00887143">
          <w:headerReference w:type="even" r:id="rId8"/>
          <w:headerReference w:type="default" r:id="rId9"/>
          <w:footerReference w:type="even" r:id="rId10"/>
          <w:footerReference w:type="default" r:id="rId11"/>
          <w:footerReference w:type="first" r:id="rId12"/>
          <w:type w:val="continuous"/>
          <w:pgSz w:w="12240" w:h="15840" w:code="1"/>
          <w:pgMar w:top="1400" w:right="1080" w:bottom="1458" w:left="1080" w:header="704" w:footer="790" w:gutter="0"/>
          <w:cols w:space="360"/>
          <w:titlePg/>
          <w:docGrid w:linePitch="360"/>
        </w:sectPr>
      </w:pPr>
    </w:p>
    <w:p w14:paraId="6439DB1D" w14:textId="77777777" w:rsidR="00D83B8A" w:rsidRPr="004D2976" w:rsidRDefault="00D83B8A">
      <w:pPr>
        <w:pStyle w:val="AbstractHead"/>
        <w:spacing w:before="0" w:line="200" w:lineRule="exact"/>
        <w:rPr>
          <w:rFonts w:ascii="Garamond" w:hAnsi="Garamond"/>
          <w:sz w:val="24"/>
          <w:szCs w:val="24"/>
        </w:rPr>
      </w:pPr>
      <w:r w:rsidRPr="004D2976">
        <w:rPr>
          <w:rStyle w:val="FootnoteReference"/>
          <w:rFonts w:ascii="Garamond" w:hAnsi="Garamond"/>
          <w:vanish/>
          <w:color w:val="FFFFFF"/>
          <w:sz w:val="24"/>
          <w:szCs w:val="24"/>
        </w:rPr>
        <w:footnoteReference w:customMarkFollows="1" w:id="2"/>
        <w:t>*</w:t>
      </w:r>
      <w:r w:rsidRPr="004D2976">
        <w:rPr>
          <w:rFonts w:ascii="Garamond" w:hAnsi="Garamond"/>
          <w:sz w:val="24"/>
          <w:szCs w:val="24"/>
        </w:rPr>
        <w:t>abstract</w:t>
      </w:r>
    </w:p>
    <w:p w14:paraId="57DB7827" w14:textId="19710F74" w:rsidR="00564026" w:rsidRPr="00B900F7" w:rsidRDefault="00B900F7">
      <w:pPr>
        <w:rPr>
          <w:lang w:eastAsia="zh-CN"/>
        </w:rPr>
      </w:pPr>
      <w:r w:rsidRPr="00B900F7">
        <w:rPr>
          <w:color w:val="000000"/>
        </w:rPr>
        <w:t>Gene classification is a common task in expression studies. However, univariate gene selection by ranking is inaccurate, insufficient for multiclass microarray data. AdaBoost and Neural Networks are proposed as more robust methods for microarray data classification appropriate for multi-class problems. MATLAB’s built-in neural network library and AdaBoost in MATLAB’s Classification Learning App are used to assess the error rate in classification of three microarray datasets: leukaemia, brain, and NCI 60 human tumor cell lines. These three microarray data sets are selected for their variable number of classes. Findings show that AdaBoost provides greater accuracy than neural network for the three selected microarray datasets. Both AdaBoost and neural network are robust to variable number of classes: two, five, and eight for leukemia, brain, and NCI 60 respectively.</w:t>
      </w:r>
    </w:p>
    <w:p w14:paraId="4EE1A382" w14:textId="6A6FA37F" w:rsidR="00D83B8A" w:rsidRDefault="00D83B8A" w:rsidP="00341B9C">
      <w:pPr>
        <w:pStyle w:val="Heading1"/>
        <w:spacing w:before="360"/>
      </w:pPr>
      <w:bookmarkStart w:id="1" w:name="_Ref385857466"/>
      <w:r>
        <w:t>introduction</w:t>
      </w:r>
      <w:bookmarkEnd w:id="1"/>
      <w:r>
        <w:t xml:space="preserve"> </w:t>
      </w:r>
    </w:p>
    <w:p w14:paraId="00E3844E" w14:textId="04195078" w:rsidR="00B900F7" w:rsidRPr="00B900F7" w:rsidRDefault="00B900F7" w:rsidP="00B900F7">
      <w:pPr>
        <w:pStyle w:val="NormalWeb"/>
        <w:spacing w:before="0" w:beforeAutospacing="0" w:after="0" w:afterAutospacing="0"/>
        <w:ind w:firstLine="360"/>
        <w:rPr>
          <w:rFonts w:ascii="Garamond" w:hAnsi="Garamond"/>
        </w:rPr>
      </w:pPr>
      <w:bookmarkStart w:id="2" w:name="d36634e145"/>
      <w:bookmarkStart w:id="3" w:name="d36634e147"/>
      <w:bookmarkStart w:id="4" w:name="d36634e149"/>
      <w:bookmarkStart w:id="5" w:name="d36634e151"/>
      <w:bookmarkStart w:id="6" w:name="d36634e155"/>
      <w:bookmarkStart w:id="7" w:name="d36634e163"/>
      <w:bookmarkStart w:id="8" w:name="d36634e165"/>
      <w:bookmarkStart w:id="9" w:name="d36634e167"/>
      <w:bookmarkStart w:id="10" w:name="d36634e172"/>
      <w:bookmarkStart w:id="11" w:name="d36634e174"/>
      <w:bookmarkStart w:id="12" w:name="d36634e176"/>
      <w:bookmarkStart w:id="13" w:name="d36634e178"/>
      <w:bookmarkStart w:id="14" w:name="d36634e180"/>
      <w:bookmarkStart w:id="15" w:name="d36634e246"/>
      <w:bookmarkStart w:id="16" w:name="d36634e248"/>
      <w:bookmarkStart w:id="17" w:name="d36634e25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r w:rsidRPr="00B900F7">
        <w:rPr>
          <w:rFonts w:ascii="Garamond" w:hAnsi="Garamond" w:cs="Arial"/>
          <w:color w:val="000000"/>
        </w:rPr>
        <w:t>Microarray are a collection of DNA fragments attached to a chip. Microarray data are useful for analysis of gene expression studies. Gene selection is a common task in expression studies for identifying a small subset of genes useful for diagnostic and clinical purposes.</w:t>
      </w:r>
    </w:p>
    <w:p w14:paraId="335751AB" w14:textId="77777777" w:rsidR="00B900F7" w:rsidRPr="00B900F7" w:rsidRDefault="00B900F7" w:rsidP="00B900F7">
      <w:pPr>
        <w:spacing w:line="240" w:lineRule="auto"/>
        <w:ind w:firstLine="720"/>
        <w:jc w:val="left"/>
        <w:rPr>
          <w:rFonts w:eastAsia="Times New Roman"/>
        </w:rPr>
      </w:pPr>
      <w:r w:rsidRPr="00B900F7">
        <w:rPr>
          <w:rFonts w:eastAsia="Times New Roman" w:cs="Arial"/>
          <w:color w:val="000000"/>
        </w:rPr>
        <w:t>The goal of this project is to contribute comparative evaluations of two classification methods for microarray data: AdaBoost and neural networks, which were not assessed in the original publication. [1] Findings from a comprehensive evaluation across many classification methods for microarray data aids medical researchers in identifying the most accurate classification methodology for microarray data toward gene selection. Improved accuracy in microarray classification for gene selection corresponds to better diagnostic and clinical outcomes and increased efficiency of research efforts on accurately selected genes.</w:t>
      </w:r>
    </w:p>
    <w:p w14:paraId="37E4E2D7" w14:textId="4FD34165" w:rsidR="00B900F7" w:rsidRPr="00B900F7" w:rsidRDefault="00B900F7" w:rsidP="00B900F7">
      <w:pPr>
        <w:spacing w:line="240" w:lineRule="auto"/>
        <w:ind w:firstLine="720"/>
        <w:jc w:val="left"/>
        <w:rPr>
          <w:rFonts w:eastAsia="Times New Roman"/>
        </w:rPr>
      </w:pPr>
      <w:r w:rsidRPr="00B900F7">
        <w:rPr>
          <w:rFonts w:eastAsia="Times New Roman" w:cs="Arial"/>
          <w:color w:val="000000"/>
        </w:rPr>
        <w:t xml:space="preserve">Standard methods for gene classification include ranking genes, principal component analysis, linear discriminant analysis, K-nearest neighbors, and support vector machines. </w:t>
      </w:r>
      <w:r w:rsidR="00B15D53">
        <w:rPr>
          <w:rFonts w:eastAsia="Times New Roman" w:cs="Arial"/>
          <w:color w:val="000000"/>
        </w:rPr>
        <w:t>[</w:t>
      </w:r>
      <w:r w:rsidR="00B15D53">
        <w:rPr>
          <w:rFonts w:eastAsia="Times New Roman" w:cs="Arial"/>
          <w:color w:val="000000"/>
        </w:rPr>
        <w:fldChar w:fldCharType="begin"/>
      </w:r>
      <w:r w:rsidR="00B15D53">
        <w:rPr>
          <w:rFonts w:eastAsia="Times New Roman" w:cs="Arial"/>
          <w:color w:val="000000"/>
        </w:rPr>
        <w:instrText xml:space="preserve"> REF _Ref484557661 \w \h </w:instrText>
      </w:r>
      <w:r w:rsidR="00B15D53">
        <w:rPr>
          <w:rFonts w:eastAsia="Times New Roman" w:cs="Arial"/>
          <w:color w:val="000000"/>
        </w:rPr>
      </w:r>
      <w:r w:rsidR="00B15D53">
        <w:rPr>
          <w:rFonts w:eastAsia="Times New Roman" w:cs="Arial"/>
          <w:color w:val="000000"/>
        </w:rPr>
        <w:fldChar w:fldCharType="separate"/>
      </w:r>
      <w:r w:rsidR="00E04147">
        <w:rPr>
          <w:rFonts w:eastAsia="Times New Roman" w:cs="Arial"/>
          <w:color w:val="000000"/>
        </w:rPr>
        <w:t>1</w:t>
      </w:r>
      <w:r w:rsidR="00B15D53">
        <w:rPr>
          <w:rFonts w:eastAsia="Times New Roman" w:cs="Arial"/>
          <w:color w:val="000000"/>
        </w:rPr>
        <w:fldChar w:fldCharType="end"/>
      </w:r>
      <w:r w:rsidR="00B15D53">
        <w:rPr>
          <w:rFonts w:eastAsia="Times New Roman" w:cs="Arial"/>
          <w:color w:val="000000"/>
        </w:rPr>
        <w:t xml:space="preserve">, </w:t>
      </w:r>
      <w:r w:rsidR="00B15D53">
        <w:rPr>
          <w:rFonts w:eastAsia="Times New Roman" w:cs="Arial"/>
          <w:color w:val="000000"/>
        </w:rPr>
        <w:fldChar w:fldCharType="begin"/>
      </w:r>
      <w:r w:rsidR="00B15D53">
        <w:rPr>
          <w:rFonts w:eastAsia="Times New Roman" w:cs="Arial"/>
          <w:color w:val="000000"/>
        </w:rPr>
        <w:instrText xml:space="preserve"> REF _Ref484557666 \w \h </w:instrText>
      </w:r>
      <w:r w:rsidR="00B15D53">
        <w:rPr>
          <w:rFonts w:eastAsia="Times New Roman" w:cs="Arial"/>
          <w:color w:val="000000"/>
        </w:rPr>
      </w:r>
      <w:r w:rsidR="00B15D53">
        <w:rPr>
          <w:rFonts w:eastAsia="Times New Roman" w:cs="Arial"/>
          <w:color w:val="000000"/>
        </w:rPr>
        <w:fldChar w:fldCharType="separate"/>
      </w:r>
      <w:r w:rsidR="00E04147">
        <w:rPr>
          <w:rFonts w:eastAsia="Times New Roman" w:cs="Arial"/>
          <w:color w:val="000000"/>
        </w:rPr>
        <w:t>2</w:t>
      </w:r>
      <w:r w:rsidR="00B15D53">
        <w:rPr>
          <w:rFonts w:eastAsia="Times New Roman" w:cs="Arial"/>
          <w:color w:val="000000"/>
        </w:rPr>
        <w:fldChar w:fldCharType="end"/>
      </w:r>
      <w:r w:rsidR="00B15D53">
        <w:rPr>
          <w:rFonts w:eastAsia="Times New Roman" w:cs="Arial"/>
          <w:color w:val="000000"/>
        </w:rPr>
        <w:t>]</w:t>
      </w:r>
    </w:p>
    <w:p w14:paraId="189BE049" w14:textId="743AE9ED" w:rsidR="004D3CB2" w:rsidRPr="002D2D94" w:rsidRDefault="00B900F7" w:rsidP="002D2D94">
      <w:pPr>
        <w:spacing w:line="240" w:lineRule="auto"/>
        <w:jc w:val="left"/>
        <w:rPr>
          <w:rFonts w:ascii="Times New Roman" w:eastAsia="Times New Roman" w:hAnsi="Times New Roman"/>
        </w:rPr>
      </w:pPr>
      <w:r w:rsidRPr="00B900F7">
        <w:rPr>
          <w:rFonts w:eastAsia="Times New Roman" w:cs="Arial"/>
          <w:color w:val="000000"/>
        </w:rPr>
        <w:t xml:space="preserve">Other classification methods have been proposed for gene selection: Random forest </w:t>
      </w:r>
      <w:r w:rsidR="00B15D53">
        <w:rPr>
          <w:rFonts w:eastAsia="Times New Roman" w:cs="Arial"/>
          <w:color w:val="000000"/>
        </w:rPr>
        <w:t>[</w:t>
      </w:r>
      <w:r w:rsidR="00B15D53">
        <w:rPr>
          <w:rFonts w:eastAsia="Times New Roman" w:cs="Arial"/>
          <w:color w:val="000000"/>
        </w:rPr>
        <w:fldChar w:fldCharType="begin"/>
      </w:r>
      <w:r w:rsidR="00B15D53">
        <w:rPr>
          <w:rFonts w:eastAsia="Times New Roman" w:cs="Arial"/>
          <w:color w:val="000000"/>
        </w:rPr>
        <w:instrText xml:space="preserve"> REF _Ref484557661 \w \h </w:instrText>
      </w:r>
      <w:r w:rsidR="00B15D53">
        <w:rPr>
          <w:rFonts w:eastAsia="Times New Roman" w:cs="Arial"/>
          <w:color w:val="000000"/>
        </w:rPr>
      </w:r>
      <w:r w:rsidR="00B15D53">
        <w:rPr>
          <w:rFonts w:eastAsia="Times New Roman" w:cs="Arial"/>
          <w:color w:val="000000"/>
        </w:rPr>
        <w:fldChar w:fldCharType="separate"/>
      </w:r>
      <w:r w:rsidR="00E04147">
        <w:rPr>
          <w:rFonts w:eastAsia="Times New Roman" w:cs="Arial"/>
          <w:color w:val="000000"/>
        </w:rPr>
        <w:t>1</w:t>
      </w:r>
      <w:r w:rsidR="00B15D53">
        <w:rPr>
          <w:rFonts w:eastAsia="Times New Roman" w:cs="Arial"/>
          <w:color w:val="000000"/>
        </w:rPr>
        <w:fldChar w:fldCharType="end"/>
      </w:r>
      <w:r w:rsidR="00B15D53">
        <w:rPr>
          <w:rFonts w:eastAsia="Times New Roman" w:cs="Arial"/>
          <w:color w:val="000000"/>
        </w:rPr>
        <w:t xml:space="preserve">] </w:t>
      </w:r>
      <w:r w:rsidRPr="00B900F7">
        <w:rPr>
          <w:rFonts w:eastAsia="Times New Roman" w:cs="Arial"/>
          <w:color w:val="000000"/>
        </w:rPr>
        <w:t>and Bayesian models</w:t>
      </w:r>
      <w:r w:rsidR="00B15D53">
        <w:rPr>
          <w:rFonts w:eastAsia="Times New Roman" w:cs="Arial"/>
          <w:color w:val="000000"/>
        </w:rPr>
        <w:t xml:space="preserve"> [</w:t>
      </w:r>
      <w:r w:rsidR="00B15D53">
        <w:rPr>
          <w:rFonts w:eastAsia="Times New Roman" w:cs="Arial"/>
          <w:color w:val="000000"/>
        </w:rPr>
        <w:fldChar w:fldCharType="begin"/>
      </w:r>
      <w:r w:rsidR="00B15D53">
        <w:rPr>
          <w:rFonts w:eastAsia="Times New Roman" w:cs="Arial"/>
          <w:color w:val="000000"/>
        </w:rPr>
        <w:instrText xml:space="preserve"> REF _Ref484557725 \w \h </w:instrText>
      </w:r>
      <w:r w:rsidR="00B15D53">
        <w:rPr>
          <w:rFonts w:eastAsia="Times New Roman" w:cs="Arial"/>
          <w:color w:val="000000"/>
        </w:rPr>
      </w:r>
      <w:r w:rsidR="00B15D53">
        <w:rPr>
          <w:rFonts w:eastAsia="Times New Roman" w:cs="Arial"/>
          <w:color w:val="000000"/>
        </w:rPr>
        <w:fldChar w:fldCharType="separate"/>
      </w:r>
      <w:r w:rsidR="00E04147">
        <w:rPr>
          <w:rFonts w:eastAsia="Times New Roman" w:cs="Arial"/>
          <w:color w:val="000000"/>
        </w:rPr>
        <w:t>3</w:t>
      </w:r>
      <w:r w:rsidR="00B15D53">
        <w:rPr>
          <w:rFonts w:eastAsia="Times New Roman" w:cs="Arial"/>
          <w:color w:val="000000"/>
        </w:rPr>
        <w:fldChar w:fldCharType="end"/>
      </w:r>
      <w:r w:rsidR="00B15D53">
        <w:rPr>
          <w:rFonts w:eastAsia="Times New Roman" w:cs="Arial"/>
          <w:color w:val="000000"/>
        </w:rPr>
        <w:t xml:space="preserve">, </w:t>
      </w:r>
      <w:r w:rsidR="00B15D53">
        <w:rPr>
          <w:rFonts w:eastAsia="Times New Roman" w:cs="Arial"/>
          <w:color w:val="000000"/>
        </w:rPr>
        <w:fldChar w:fldCharType="begin"/>
      </w:r>
      <w:r w:rsidR="00B15D53">
        <w:rPr>
          <w:rFonts w:eastAsia="Times New Roman" w:cs="Arial"/>
          <w:color w:val="000000"/>
        </w:rPr>
        <w:instrText xml:space="preserve"> REF _Ref484557728 \w \h </w:instrText>
      </w:r>
      <w:r w:rsidR="00B15D53">
        <w:rPr>
          <w:rFonts w:eastAsia="Times New Roman" w:cs="Arial"/>
          <w:color w:val="000000"/>
        </w:rPr>
      </w:r>
      <w:r w:rsidR="00B15D53">
        <w:rPr>
          <w:rFonts w:eastAsia="Times New Roman" w:cs="Arial"/>
          <w:color w:val="000000"/>
        </w:rPr>
        <w:fldChar w:fldCharType="separate"/>
      </w:r>
      <w:r w:rsidR="00E04147">
        <w:rPr>
          <w:rFonts w:eastAsia="Times New Roman" w:cs="Arial"/>
          <w:color w:val="000000"/>
        </w:rPr>
        <w:t>4</w:t>
      </w:r>
      <w:r w:rsidR="00B15D53">
        <w:rPr>
          <w:rFonts w:eastAsia="Times New Roman" w:cs="Arial"/>
          <w:color w:val="000000"/>
        </w:rPr>
        <w:fldChar w:fldCharType="end"/>
      </w:r>
      <w:r w:rsidR="00B15D53">
        <w:rPr>
          <w:rFonts w:eastAsia="Times New Roman" w:cs="Arial"/>
          <w:color w:val="000000"/>
        </w:rPr>
        <w:t>]</w:t>
      </w:r>
      <w:r w:rsidRPr="00B900F7">
        <w:rPr>
          <w:rFonts w:eastAsia="Times New Roman" w:cs="Arial"/>
          <w:color w:val="000000"/>
        </w:rPr>
        <w:t xml:space="preserve">. </w:t>
      </w:r>
    </w:p>
    <w:p w14:paraId="1DE58A92" w14:textId="0428716D" w:rsidR="00A3353C" w:rsidRDefault="00A3353C" w:rsidP="00A3353C">
      <w:pPr>
        <w:pStyle w:val="Heading1"/>
        <w:spacing w:before="360"/>
      </w:pPr>
      <w:r>
        <w:t>Dataset</w:t>
      </w:r>
    </w:p>
    <w:p w14:paraId="1E4431FA" w14:textId="77777777" w:rsidR="00B900F7" w:rsidRPr="00B900F7" w:rsidRDefault="00A3353C" w:rsidP="00B900F7">
      <w:pPr>
        <w:pStyle w:val="NormalWeb"/>
        <w:spacing w:before="0" w:beforeAutospacing="0" w:after="0" w:afterAutospacing="0"/>
        <w:ind w:firstLine="720"/>
        <w:rPr>
          <w:rFonts w:ascii="Garamond" w:hAnsi="Garamond"/>
        </w:rPr>
      </w:pPr>
      <w:r w:rsidRPr="00A3353C">
        <w:t xml:space="preserve">  </w:t>
      </w:r>
      <w:r w:rsidR="00B900F7" w:rsidRPr="00B900F7">
        <w:rPr>
          <w:rFonts w:ascii="Garamond" w:hAnsi="Garamond" w:cs="Arial"/>
          <w:color w:val="000000"/>
        </w:rPr>
        <w:t>Real microarray datasets from cancer studies were used for classification analysis. The three microarray datasets selected for classification are Leukaemia, Brain, and NCI 60 for their variable number of classes, two, five, and eight classes respectively. Providing data sets with a variable number of classes allows assessment of classifier robustness for both two class and multiclass data sets.</w:t>
      </w:r>
    </w:p>
    <w:p w14:paraId="4110201B" w14:textId="09CBE34C" w:rsidR="002D2D94" w:rsidRPr="002D2D94" w:rsidRDefault="002D2D94" w:rsidP="002D2D94">
      <w:pPr>
        <w:pStyle w:val="Caption"/>
        <w:keepNext/>
        <w:jc w:val="left"/>
        <w:rPr>
          <w:szCs w:val="20"/>
        </w:rPr>
      </w:pPr>
      <w:r w:rsidRPr="002D2D94">
        <w:rPr>
          <w:b/>
        </w:rPr>
        <w:t xml:space="preserve">Table </w:t>
      </w:r>
      <w:r w:rsidRPr="002D2D94">
        <w:rPr>
          <w:b/>
        </w:rPr>
        <w:fldChar w:fldCharType="begin"/>
      </w:r>
      <w:r w:rsidRPr="002D2D94">
        <w:rPr>
          <w:b/>
        </w:rPr>
        <w:instrText xml:space="preserve"> SEQ Table \* ARABIC </w:instrText>
      </w:r>
      <w:r w:rsidRPr="002D2D94">
        <w:rPr>
          <w:b/>
        </w:rPr>
        <w:fldChar w:fldCharType="separate"/>
      </w:r>
      <w:r w:rsidR="00E04147">
        <w:rPr>
          <w:b/>
          <w:noProof/>
        </w:rPr>
        <w:t>1</w:t>
      </w:r>
      <w:r w:rsidRPr="002D2D94">
        <w:rPr>
          <w:b/>
        </w:rPr>
        <w:fldChar w:fldCharType="end"/>
      </w:r>
      <w:r w:rsidRPr="002D2D94">
        <w:rPr>
          <w:b/>
        </w:rPr>
        <w:t xml:space="preserve"> </w:t>
      </w:r>
      <w:r w:rsidRPr="00B900F7">
        <w:rPr>
          <w:rFonts w:eastAsia="Times New Roman"/>
          <w:b/>
          <w:color w:val="000000"/>
          <w:szCs w:val="20"/>
        </w:rPr>
        <w:t>Three microarray data sets used boxed in green out of the ten original publication data sets.</w:t>
      </w:r>
    </w:p>
    <w:p w14:paraId="1D52A199" w14:textId="36E2A17F" w:rsidR="00B900F7" w:rsidRPr="00B900F7" w:rsidRDefault="00B900F7" w:rsidP="00B900F7">
      <w:pPr>
        <w:spacing w:line="240" w:lineRule="auto"/>
        <w:jc w:val="left"/>
        <w:rPr>
          <w:rFonts w:ascii="Times New Roman" w:eastAsia="Times New Roman" w:hAnsi="Times New Roman"/>
        </w:rPr>
      </w:pPr>
      <w:r w:rsidRPr="00B900F7">
        <w:rPr>
          <w:rFonts w:ascii="Arial" w:eastAsia="Times New Roman" w:hAnsi="Arial" w:cs="Arial"/>
          <w:noProof/>
          <w:color w:val="000000"/>
          <w:sz w:val="22"/>
          <w:szCs w:val="22"/>
        </w:rPr>
        <w:drawing>
          <wp:inline distT="0" distB="0" distL="0" distR="0" wp14:anchorId="65EF0949" wp14:editId="4643CA7A">
            <wp:extent cx="3447511" cy="1720033"/>
            <wp:effectExtent l="0" t="0" r="635" b="0"/>
            <wp:docPr id="22" name="Picture 22" descr="https://lh5.googleusercontent.com/iE808oBXjmNnCkHBaI4Xwappf0UwUWQMJyKfwBfA-aeoSqbQv_OYw3scPKr-mT-m4Nho7nR6q1CrNU1TlPmhOfPN9QCb7lWIhbDVQR__HaVZUVaXZdhR6-yhOcejLxwJ-22-JQ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lh5.googleusercontent.com/iE808oBXjmNnCkHBaI4Xwappf0UwUWQMJyKfwBfA-aeoSqbQv_OYw3scPKr-mT-m4Nho7nR6q1CrNU1TlPmhOfPN9QCb7lWIhbDVQR__HaVZUVaXZdhR6-yhOcejLxwJ-22-JQC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52996" cy="1722770"/>
                    </a:xfrm>
                    <a:prstGeom prst="rect">
                      <a:avLst/>
                    </a:prstGeom>
                    <a:noFill/>
                    <a:ln>
                      <a:noFill/>
                    </a:ln>
                  </pic:spPr>
                </pic:pic>
              </a:graphicData>
            </a:graphic>
          </wp:inline>
        </w:drawing>
      </w:r>
    </w:p>
    <w:p w14:paraId="43EAB318" w14:textId="052B3724" w:rsidR="00A3353C" w:rsidRDefault="00A3353C" w:rsidP="008B3BD2"/>
    <w:p w14:paraId="4AC3A57A" w14:textId="03F9601E" w:rsidR="00D83B8A" w:rsidRDefault="00366A44" w:rsidP="00341B9C">
      <w:pPr>
        <w:pStyle w:val="Heading1"/>
        <w:spacing w:before="360"/>
      </w:pPr>
      <w:r w:rsidRPr="00EA430B">
        <w:rPr>
          <w:noProof/>
        </w:rPr>
        <w:lastRenderedPageBreak/>
        <w:drawing>
          <wp:anchor distT="0" distB="0" distL="114300" distR="114300" simplePos="0" relativeHeight="251683840" behindDoc="0" locked="0" layoutInCell="1" allowOverlap="1" wp14:anchorId="6072FD4D" wp14:editId="322F5C42">
            <wp:simplePos x="0" y="0"/>
            <wp:positionH relativeFrom="margin">
              <wp:posOffset>3501390</wp:posOffset>
            </wp:positionH>
            <wp:positionV relativeFrom="paragraph">
              <wp:posOffset>10795</wp:posOffset>
            </wp:positionV>
            <wp:extent cx="1544955" cy="1276350"/>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lh4.googleusercontent.com/CRBsNu_yO2o2-i7xp7juswYHSbueFGX2533R22vh9G0zWH5LntZctiGm6N0YbRe8DD2KdoOUQKYz7--wSh9JCFVnMj2y7G3txTsE42IVXkuWqeNS5fnCExNqBRCsthaus2fbc1CX"/>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544955" cy="1276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2946" w:rsidRPr="00EA430B">
        <w:rPr>
          <w:noProof/>
        </w:rPr>
        <w:drawing>
          <wp:anchor distT="0" distB="0" distL="114300" distR="114300" simplePos="0" relativeHeight="251682816" behindDoc="1" locked="0" layoutInCell="1" allowOverlap="1" wp14:anchorId="18C343DD" wp14:editId="10E90843">
            <wp:simplePos x="0" y="0"/>
            <wp:positionH relativeFrom="margin">
              <wp:posOffset>5183505</wp:posOffset>
            </wp:positionH>
            <wp:positionV relativeFrom="paragraph">
              <wp:posOffset>20320</wp:posOffset>
            </wp:positionV>
            <wp:extent cx="1518920" cy="1267460"/>
            <wp:effectExtent l="0" t="0" r="5080" b="889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lh5.googleusercontent.com/CDJUoQTjtOwvWvB2sLwUNWFvpGsFGA4ng9hqe6yFUBwNhO6wKKaTCoE98vNjxmaSPJSnCGwOpcpek90i_33TeGNthpno9TbDhjpR8D2Nj7sFnx2dL9TiBVpSqD5T4zg0R9KSnLZK"/>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18920" cy="1267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3B8A">
        <w:t>methods</w:t>
      </w:r>
    </w:p>
    <w:p w14:paraId="603C1836" w14:textId="1C96A91A" w:rsidR="00542946" w:rsidRDefault="00542946" w:rsidP="00B900F7">
      <w:pPr>
        <w:pStyle w:val="NormalWeb"/>
        <w:spacing w:before="0" w:beforeAutospacing="0" w:after="0" w:afterAutospacing="0"/>
        <w:rPr>
          <w:rFonts w:ascii="Garamond" w:hAnsi="Garamond" w:cs="Arial"/>
          <w:b/>
          <w:bCs/>
          <w:color w:val="000000"/>
        </w:rPr>
      </w:pPr>
    </w:p>
    <w:p w14:paraId="280E8C6D" w14:textId="367FCF2F" w:rsidR="00B900F7" w:rsidRPr="00EA430B" w:rsidRDefault="00B900F7" w:rsidP="00B900F7">
      <w:pPr>
        <w:pStyle w:val="NormalWeb"/>
        <w:spacing w:before="0" w:beforeAutospacing="0" w:after="0" w:afterAutospacing="0"/>
        <w:rPr>
          <w:rFonts w:ascii="Garamond" w:hAnsi="Garamond"/>
        </w:rPr>
      </w:pPr>
      <w:r w:rsidRPr="00EA430B">
        <w:rPr>
          <w:rFonts w:ascii="Garamond" w:hAnsi="Garamond" w:cs="Arial"/>
          <w:b/>
          <w:bCs/>
          <w:color w:val="000000"/>
        </w:rPr>
        <w:t>Method 1 AdaBoost</w:t>
      </w:r>
    </w:p>
    <w:p w14:paraId="512DF2DC" w14:textId="260938DC" w:rsidR="00B900F7" w:rsidRPr="00B900F7" w:rsidRDefault="00AF0685" w:rsidP="00B900F7">
      <w:pPr>
        <w:spacing w:line="240" w:lineRule="auto"/>
        <w:ind w:firstLine="720"/>
        <w:jc w:val="left"/>
        <w:rPr>
          <w:rFonts w:eastAsia="Times New Roman"/>
        </w:rPr>
      </w:pPr>
      <w:r>
        <w:rPr>
          <w:noProof/>
        </w:rPr>
        <mc:AlternateContent>
          <mc:Choice Requires="wps">
            <w:drawing>
              <wp:anchor distT="0" distB="0" distL="114300" distR="114300" simplePos="0" relativeHeight="251703296" behindDoc="0" locked="0" layoutInCell="1" allowOverlap="1" wp14:anchorId="44466560" wp14:editId="18562D71">
                <wp:simplePos x="0" y="0"/>
                <wp:positionH relativeFrom="margin">
                  <wp:align>right</wp:align>
                </wp:positionH>
                <wp:positionV relativeFrom="paragraph">
                  <wp:posOffset>807720</wp:posOffset>
                </wp:positionV>
                <wp:extent cx="3228975" cy="1095375"/>
                <wp:effectExtent l="0" t="0" r="9525" b="9525"/>
                <wp:wrapTopAndBottom/>
                <wp:docPr id="42" name="Text Box 42"/>
                <wp:cNvGraphicFramePr/>
                <a:graphic xmlns:a="http://schemas.openxmlformats.org/drawingml/2006/main">
                  <a:graphicData uri="http://schemas.microsoft.com/office/word/2010/wordprocessingShape">
                    <wps:wsp>
                      <wps:cNvSpPr txBox="1"/>
                      <wps:spPr>
                        <a:xfrm>
                          <a:off x="0" y="0"/>
                          <a:ext cx="3228975" cy="1095375"/>
                        </a:xfrm>
                        <a:prstGeom prst="rect">
                          <a:avLst/>
                        </a:prstGeom>
                        <a:solidFill>
                          <a:prstClr val="white"/>
                        </a:solidFill>
                        <a:ln>
                          <a:noFill/>
                        </a:ln>
                      </wps:spPr>
                      <wps:txbx>
                        <w:txbxContent>
                          <w:p w14:paraId="33F69C91" w14:textId="4683BB70" w:rsidR="00AF0685" w:rsidRPr="00AF0685" w:rsidRDefault="00AF0685" w:rsidP="00AF0685">
                            <w:pPr>
                              <w:rPr>
                                <w:rFonts w:ascii="Times New Roman" w:hAnsi="Times New Roman"/>
                                <w:sz w:val="20"/>
                                <w:szCs w:val="20"/>
                              </w:rPr>
                            </w:pPr>
                            <w:r w:rsidRPr="002D2D94">
                              <w:rPr>
                                <w:rFonts w:ascii="Times New Roman" w:hAnsi="Times New Roman"/>
                                <w:b/>
                                <w:sz w:val="20"/>
                                <w:szCs w:val="20"/>
                              </w:rPr>
                              <w:t xml:space="preserve">Figure </w:t>
                            </w:r>
                            <w:r w:rsidRPr="002D2D94">
                              <w:rPr>
                                <w:rFonts w:ascii="Times New Roman" w:hAnsi="Times New Roman"/>
                                <w:b/>
                                <w:sz w:val="20"/>
                                <w:szCs w:val="20"/>
                              </w:rPr>
                              <w:fldChar w:fldCharType="begin"/>
                            </w:r>
                            <w:r w:rsidRPr="002D2D94">
                              <w:rPr>
                                <w:rFonts w:ascii="Times New Roman" w:hAnsi="Times New Roman"/>
                                <w:b/>
                                <w:sz w:val="20"/>
                                <w:szCs w:val="20"/>
                              </w:rPr>
                              <w:instrText xml:space="preserve"> SEQ Figure \* ARABIC </w:instrText>
                            </w:r>
                            <w:r w:rsidRPr="002D2D94">
                              <w:rPr>
                                <w:rFonts w:ascii="Times New Roman" w:hAnsi="Times New Roman"/>
                                <w:b/>
                                <w:sz w:val="20"/>
                                <w:szCs w:val="20"/>
                              </w:rPr>
                              <w:fldChar w:fldCharType="separate"/>
                            </w:r>
                            <w:r w:rsidR="00E04147">
                              <w:rPr>
                                <w:rFonts w:ascii="Times New Roman" w:hAnsi="Times New Roman"/>
                                <w:b/>
                                <w:noProof/>
                                <w:sz w:val="20"/>
                                <w:szCs w:val="20"/>
                              </w:rPr>
                              <w:t>1</w:t>
                            </w:r>
                            <w:r w:rsidRPr="002D2D94">
                              <w:rPr>
                                <w:rFonts w:ascii="Times New Roman" w:hAnsi="Times New Roman"/>
                                <w:b/>
                                <w:sz w:val="20"/>
                                <w:szCs w:val="20"/>
                              </w:rPr>
                              <w:fldChar w:fldCharType="end"/>
                            </w:r>
                            <w:r w:rsidRPr="00AF0685">
                              <w:rPr>
                                <w:rFonts w:ascii="Times New Roman" w:hAnsi="Times New Roman"/>
                                <w:sz w:val="20"/>
                                <w:szCs w:val="20"/>
                              </w:rPr>
                              <w:t xml:space="preserve"> </w:t>
                            </w:r>
                            <w:r w:rsidRPr="00AF0685">
                              <w:rPr>
                                <w:rFonts w:ascii="Times New Roman" w:hAnsi="Times New Roman"/>
                                <w:b/>
                                <w:bCs/>
                                <w:sz w:val="20"/>
                                <w:szCs w:val="20"/>
                              </w:rPr>
                              <w:t>(Left) Leukaemia Neural Network Error Histogram</w:t>
                            </w:r>
                            <w:r w:rsidRPr="00AF0685">
                              <w:rPr>
                                <w:rFonts w:ascii="Times New Roman" w:hAnsi="Times New Roman"/>
                                <w:bCs/>
                                <w:sz w:val="20"/>
                                <w:szCs w:val="20"/>
                              </w:rPr>
                              <w:t xml:space="preserve"> with 5 Bins of tested data (n=12). Mean error rate = </w:t>
                            </w:r>
                            <w:r w:rsidR="00330BFB">
                              <w:rPr>
                                <w:rFonts w:ascii="Times New Roman" w:hAnsi="Times New Roman"/>
                                <w:bCs/>
                                <w:sz w:val="20"/>
                                <w:szCs w:val="20"/>
                              </w:rPr>
                              <w:t>0.0781</w:t>
                            </w:r>
                            <w:r w:rsidRPr="00AF0685">
                              <w:rPr>
                                <w:rFonts w:ascii="Times New Roman" w:hAnsi="Times New Roman"/>
                                <w:bCs/>
                                <w:sz w:val="20"/>
                                <w:szCs w:val="20"/>
                              </w:rPr>
                              <w:t xml:space="preserve">. A negative skew is visible to the left of the yellow zero error marker. </w:t>
                            </w:r>
                            <w:r w:rsidRPr="00AF0685">
                              <w:rPr>
                                <w:rFonts w:ascii="Times New Roman" w:hAnsi="Times New Roman"/>
                                <w:b/>
                                <w:bCs/>
                                <w:sz w:val="20"/>
                                <w:szCs w:val="20"/>
                              </w:rPr>
                              <w:t xml:space="preserve">(Right) Leukaemia Neural </w:t>
                            </w:r>
                            <w:proofErr w:type="gramStart"/>
                            <w:r w:rsidRPr="00AF0685">
                              <w:rPr>
                                <w:rFonts w:ascii="Times New Roman" w:hAnsi="Times New Roman"/>
                                <w:b/>
                                <w:bCs/>
                                <w:sz w:val="20"/>
                                <w:szCs w:val="20"/>
                              </w:rPr>
                              <w:t>Network</w:t>
                            </w:r>
                            <w:r w:rsidR="00330BFB">
                              <w:rPr>
                                <w:rFonts w:ascii="Times New Roman" w:hAnsi="Times New Roman"/>
                                <w:b/>
                                <w:bCs/>
                                <w:sz w:val="20"/>
                                <w:szCs w:val="20"/>
                              </w:rPr>
                              <w:t xml:space="preserve">  Performance</w:t>
                            </w:r>
                            <w:proofErr w:type="gramEnd"/>
                            <w:r w:rsidR="00330BFB">
                              <w:rPr>
                                <w:rFonts w:ascii="Times New Roman" w:hAnsi="Times New Roman"/>
                                <w:b/>
                                <w:bCs/>
                                <w:sz w:val="20"/>
                                <w:szCs w:val="20"/>
                              </w:rPr>
                              <w:t xml:space="preserve"> Plot</w:t>
                            </w:r>
                            <w:r w:rsidR="00366A44">
                              <w:rPr>
                                <w:rFonts w:ascii="Times New Roman" w:hAnsi="Times New Roman"/>
                                <w:bCs/>
                                <w:sz w:val="20"/>
                                <w:szCs w:val="20"/>
                              </w:rPr>
                              <w:t xml:space="preserve"> shows that training, test, and validation performance decrease over 20 epochs.</w:t>
                            </w:r>
                          </w:p>
                          <w:p w14:paraId="16E133DB" w14:textId="77777777" w:rsidR="00AF0685" w:rsidRPr="001467C8" w:rsidRDefault="00AF0685" w:rsidP="00AF0685">
                            <w:pPr>
                              <w:pStyle w:val="Caption"/>
                              <w:rPr>
                                <w:rFonts w:ascii="Garamond" w:hAnsi="Garamond"/>
                                <w:b/>
                                <w:caps/>
                                <w:noProof/>
                                <w:sz w:val="24"/>
                                <w:szCs w:val="20"/>
                              </w:rPr>
                            </w:pPr>
                          </w:p>
                          <w:p w14:paraId="588F0F7B" w14:textId="77777777" w:rsidR="00AF0685" w:rsidRPr="00CB1FC2" w:rsidRDefault="00AF0685" w:rsidP="00AF0685">
                            <w:pPr>
                              <w:pStyle w:val="Caption"/>
                              <w:rPr>
                                <w:rFonts w:ascii="Garamond" w:hAnsi="Garamond"/>
                                <w:b/>
                                <w:caps/>
                                <w:noProof/>
                                <w:sz w:val="24"/>
                                <w:szCs w:val="20"/>
                              </w:rPr>
                            </w:pPr>
                          </w:p>
                          <w:p w14:paraId="26E464FD" w14:textId="253639DB" w:rsidR="00AF0685" w:rsidRPr="00BB6D14" w:rsidRDefault="00AF0685" w:rsidP="00AF0685">
                            <w:pPr>
                              <w:pStyle w:val="Caption"/>
                              <w:rPr>
                                <w:rFonts w:ascii="Garamond" w:hAnsi="Garamond"/>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466560" id="_x0000_t202" coordsize="21600,21600" o:spt="202" path="m,l,21600r21600,l21600,xe">
                <v:stroke joinstyle="miter"/>
                <v:path gradientshapeok="t" o:connecttype="rect"/>
              </v:shapetype>
              <v:shape id="Text Box 42" o:spid="_x0000_s1026" type="#_x0000_t202" style="position:absolute;left:0;text-align:left;margin-left:203.05pt;margin-top:63.6pt;width:254.25pt;height:86.25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" stroked="f">
                <v:textbox inset="0,0,0,0">
                  <w:txbxContent>
                    <w:p w14:paraId="33F69C91" w14:textId="4683BB70" w:rsidR="00AF0685" w:rsidRPr="00AF0685" w:rsidRDefault="00AF0685" w:rsidP="00AF0685">
                      <w:pPr>
                        <w:rPr>
                          <w:rFonts w:ascii="Times New Roman" w:hAnsi="Times New Roman"/>
                          <w:sz w:val="20"/>
                          <w:szCs w:val="20"/>
                        </w:rPr>
                      </w:pPr>
                      <w:r w:rsidRPr="002D2D94">
                        <w:rPr>
                          <w:rFonts w:ascii="Times New Roman" w:hAnsi="Times New Roman"/>
                          <w:b/>
                          <w:sz w:val="20"/>
                          <w:szCs w:val="20"/>
                        </w:rPr>
                        <w:t xml:space="preserve">Figure </w:t>
                      </w:r>
                      <w:r w:rsidRPr="002D2D94">
                        <w:rPr>
                          <w:rFonts w:ascii="Times New Roman" w:hAnsi="Times New Roman"/>
                          <w:b/>
                          <w:sz w:val="20"/>
                          <w:szCs w:val="20"/>
                        </w:rPr>
                        <w:fldChar w:fldCharType="begin"/>
                      </w:r>
                      <w:r w:rsidRPr="002D2D94">
                        <w:rPr>
                          <w:rFonts w:ascii="Times New Roman" w:hAnsi="Times New Roman"/>
                          <w:b/>
                          <w:sz w:val="20"/>
                          <w:szCs w:val="20"/>
                        </w:rPr>
                        <w:instrText xml:space="preserve"> SEQ Figure \* ARABIC </w:instrText>
                      </w:r>
                      <w:r w:rsidRPr="002D2D94">
                        <w:rPr>
                          <w:rFonts w:ascii="Times New Roman" w:hAnsi="Times New Roman"/>
                          <w:b/>
                          <w:sz w:val="20"/>
                          <w:szCs w:val="20"/>
                        </w:rPr>
                        <w:fldChar w:fldCharType="separate"/>
                      </w:r>
                      <w:r w:rsidR="00E04147">
                        <w:rPr>
                          <w:rFonts w:ascii="Times New Roman" w:hAnsi="Times New Roman"/>
                          <w:b/>
                          <w:noProof/>
                          <w:sz w:val="20"/>
                          <w:szCs w:val="20"/>
                        </w:rPr>
                        <w:t>1</w:t>
                      </w:r>
                      <w:r w:rsidRPr="002D2D94">
                        <w:rPr>
                          <w:rFonts w:ascii="Times New Roman" w:hAnsi="Times New Roman"/>
                          <w:b/>
                          <w:sz w:val="20"/>
                          <w:szCs w:val="20"/>
                        </w:rPr>
                        <w:fldChar w:fldCharType="end"/>
                      </w:r>
                      <w:r w:rsidRPr="00AF0685">
                        <w:rPr>
                          <w:rFonts w:ascii="Times New Roman" w:hAnsi="Times New Roman"/>
                          <w:sz w:val="20"/>
                          <w:szCs w:val="20"/>
                        </w:rPr>
                        <w:t xml:space="preserve"> </w:t>
                      </w:r>
                      <w:r w:rsidRPr="00AF0685">
                        <w:rPr>
                          <w:rFonts w:ascii="Times New Roman" w:hAnsi="Times New Roman"/>
                          <w:b/>
                          <w:bCs/>
                          <w:sz w:val="20"/>
                          <w:szCs w:val="20"/>
                        </w:rPr>
                        <w:t>(Left) Leukaemia Neural Network Error Histogram</w:t>
                      </w:r>
                      <w:r w:rsidRPr="00AF0685">
                        <w:rPr>
                          <w:rFonts w:ascii="Times New Roman" w:hAnsi="Times New Roman"/>
                          <w:bCs/>
                          <w:sz w:val="20"/>
                          <w:szCs w:val="20"/>
                        </w:rPr>
                        <w:t xml:space="preserve"> with 5 Bins of tested data (n=12). Mean error rate = </w:t>
                      </w:r>
                      <w:r w:rsidR="00330BFB">
                        <w:rPr>
                          <w:rFonts w:ascii="Times New Roman" w:hAnsi="Times New Roman"/>
                          <w:bCs/>
                          <w:sz w:val="20"/>
                          <w:szCs w:val="20"/>
                        </w:rPr>
                        <w:t>0.0781</w:t>
                      </w:r>
                      <w:r w:rsidRPr="00AF0685">
                        <w:rPr>
                          <w:rFonts w:ascii="Times New Roman" w:hAnsi="Times New Roman"/>
                          <w:bCs/>
                          <w:sz w:val="20"/>
                          <w:szCs w:val="20"/>
                        </w:rPr>
                        <w:t xml:space="preserve">. A negative skew is visible to the left of the yellow zero error marker. </w:t>
                      </w:r>
                      <w:r w:rsidRPr="00AF0685">
                        <w:rPr>
                          <w:rFonts w:ascii="Times New Roman" w:hAnsi="Times New Roman"/>
                          <w:b/>
                          <w:bCs/>
                          <w:sz w:val="20"/>
                          <w:szCs w:val="20"/>
                        </w:rPr>
                        <w:t xml:space="preserve">(Right) Leukaemia Neural </w:t>
                      </w:r>
                      <w:proofErr w:type="gramStart"/>
                      <w:r w:rsidRPr="00AF0685">
                        <w:rPr>
                          <w:rFonts w:ascii="Times New Roman" w:hAnsi="Times New Roman"/>
                          <w:b/>
                          <w:bCs/>
                          <w:sz w:val="20"/>
                          <w:szCs w:val="20"/>
                        </w:rPr>
                        <w:t>Network</w:t>
                      </w:r>
                      <w:r w:rsidR="00330BFB">
                        <w:rPr>
                          <w:rFonts w:ascii="Times New Roman" w:hAnsi="Times New Roman"/>
                          <w:b/>
                          <w:bCs/>
                          <w:sz w:val="20"/>
                          <w:szCs w:val="20"/>
                        </w:rPr>
                        <w:t xml:space="preserve">  Performance</w:t>
                      </w:r>
                      <w:proofErr w:type="gramEnd"/>
                      <w:r w:rsidR="00330BFB">
                        <w:rPr>
                          <w:rFonts w:ascii="Times New Roman" w:hAnsi="Times New Roman"/>
                          <w:b/>
                          <w:bCs/>
                          <w:sz w:val="20"/>
                          <w:szCs w:val="20"/>
                        </w:rPr>
                        <w:t xml:space="preserve"> Plot</w:t>
                      </w:r>
                      <w:r w:rsidR="00366A44">
                        <w:rPr>
                          <w:rFonts w:ascii="Times New Roman" w:hAnsi="Times New Roman"/>
                          <w:bCs/>
                          <w:sz w:val="20"/>
                          <w:szCs w:val="20"/>
                        </w:rPr>
                        <w:t xml:space="preserve"> shows that training, test, and validation performance decrease over 20 epochs.</w:t>
                      </w:r>
                    </w:p>
                    <w:p w14:paraId="16E133DB" w14:textId="77777777" w:rsidR="00AF0685" w:rsidRPr="001467C8" w:rsidRDefault="00AF0685" w:rsidP="00AF0685">
                      <w:pPr>
                        <w:pStyle w:val="Caption"/>
                        <w:rPr>
                          <w:rFonts w:ascii="Garamond" w:hAnsi="Garamond"/>
                          <w:b/>
                          <w:caps/>
                          <w:noProof/>
                          <w:sz w:val="24"/>
                          <w:szCs w:val="20"/>
                        </w:rPr>
                      </w:pPr>
                    </w:p>
                    <w:p w14:paraId="588F0F7B" w14:textId="77777777" w:rsidR="00AF0685" w:rsidRPr="00CB1FC2" w:rsidRDefault="00AF0685" w:rsidP="00AF0685">
                      <w:pPr>
                        <w:pStyle w:val="Caption"/>
                        <w:rPr>
                          <w:rFonts w:ascii="Garamond" w:hAnsi="Garamond"/>
                          <w:b/>
                          <w:caps/>
                          <w:noProof/>
                          <w:sz w:val="24"/>
                          <w:szCs w:val="20"/>
                        </w:rPr>
                      </w:pPr>
                    </w:p>
                    <w:p w14:paraId="26E464FD" w14:textId="253639DB" w:rsidR="00AF0685" w:rsidRPr="00BB6D14" w:rsidRDefault="00AF0685" w:rsidP="00AF0685">
                      <w:pPr>
                        <w:pStyle w:val="Caption"/>
                        <w:rPr>
                          <w:rFonts w:ascii="Garamond" w:hAnsi="Garamond"/>
                          <w:noProof/>
                          <w:sz w:val="24"/>
                          <w:szCs w:val="24"/>
                        </w:rPr>
                      </w:pPr>
                    </w:p>
                  </w:txbxContent>
                </v:textbox>
                <w10:wrap type="topAndBottom" anchorx="margin"/>
              </v:shape>
            </w:pict>
          </mc:Fallback>
        </mc:AlternateContent>
      </w:r>
      <w:r>
        <w:rPr>
          <w:noProof/>
        </w:rPr>
        <mc:AlternateContent>
          <mc:Choice Requires="wps">
            <w:drawing>
              <wp:anchor distT="0" distB="0" distL="114300" distR="114300" simplePos="0" relativeHeight="251699200" behindDoc="0" locked="0" layoutInCell="1" allowOverlap="1" wp14:anchorId="477366D1" wp14:editId="6CC0EDDC">
                <wp:simplePos x="0" y="0"/>
                <wp:positionH relativeFrom="margin">
                  <wp:posOffset>3486150</wp:posOffset>
                </wp:positionH>
                <wp:positionV relativeFrom="paragraph">
                  <wp:posOffset>817245</wp:posOffset>
                </wp:positionV>
                <wp:extent cx="3276600" cy="1114425"/>
                <wp:effectExtent l="0" t="0" r="0" b="9525"/>
                <wp:wrapTopAndBottom/>
                <wp:docPr id="40" name="Text Box 40"/>
                <wp:cNvGraphicFramePr/>
                <a:graphic xmlns:a="http://schemas.openxmlformats.org/drawingml/2006/main">
                  <a:graphicData uri="http://schemas.microsoft.com/office/word/2010/wordprocessingShape">
                    <wps:wsp>
                      <wps:cNvSpPr txBox="1"/>
                      <wps:spPr>
                        <a:xfrm>
                          <a:off x="0" y="0"/>
                          <a:ext cx="3276600" cy="1114425"/>
                        </a:xfrm>
                        <a:prstGeom prst="rect">
                          <a:avLst/>
                        </a:prstGeom>
                        <a:solidFill>
                          <a:prstClr val="white"/>
                        </a:solidFill>
                        <a:ln>
                          <a:noFill/>
                        </a:ln>
                      </wps:spPr>
                      <wps:txbx>
                        <w:txbxContent>
                          <w:p w14:paraId="5EA877C3" w14:textId="4CA96DD7" w:rsidR="00106C67" w:rsidRPr="00CB1FC2" w:rsidRDefault="00106C67" w:rsidP="00106C67">
                            <w:pPr>
                              <w:pStyle w:val="Caption"/>
                              <w:rPr>
                                <w:rFonts w:ascii="Garamond" w:hAnsi="Garamond"/>
                                <w:b/>
                                <w:caps/>
                                <w:noProof/>
                                <w:sz w:val="24"/>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366D1" id="Text Box 40" o:spid="_x0000_s1027" type="#_x0000_t202" style="position:absolute;left:0;text-align:left;margin-left:274.5pt;margin-top:64.35pt;width:258pt;height:87.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" stroked="f">
                <v:textbox inset="0,0,0,0">
                  <w:txbxContent>
                    <w:p w14:paraId="5EA877C3" w14:textId="4CA96DD7" w:rsidR="00106C67" w:rsidRPr="00CB1FC2" w:rsidRDefault="00106C67" w:rsidP="00106C67">
                      <w:pPr>
                        <w:pStyle w:val="Caption"/>
                        <w:rPr>
                          <w:rFonts w:ascii="Garamond" w:hAnsi="Garamond"/>
                          <w:b/>
                          <w:caps/>
                          <w:noProof/>
                          <w:sz w:val="24"/>
                          <w:szCs w:val="20"/>
                        </w:rPr>
                      </w:pPr>
                    </w:p>
                  </w:txbxContent>
                </v:textbox>
                <w10:wrap type="topAndBottom" anchorx="margin"/>
              </v:shape>
            </w:pict>
          </mc:Fallback>
        </mc:AlternateContent>
      </w:r>
      <w:r w:rsidR="00B900F7" w:rsidRPr="00B900F7">
        <w:rPr>
          <w:rFonts w:eastAsia="Times New Roman" w:cs="Arial"/>
          <w:color w:val="000000"/>
        </w:rPr>
        <w:t xml:space="preserve">MATLAB’s Boosted Trees package in Ensemble Learning of the Classification Learner App includes a classic AdaBoost algorithm. Each entire data set is used for AdaBoost. </w:t>
      </w:r>
      <w:r w:rsidR="00B15D53">
        <w:rPr>
          <w:rFonts w:eastAsia="Times New Roman" w:cs="Arial"/>
          <w:color w:val="000000"/>
        </w:rPr>
        <w:t>Workspace d</w:t>
      </w:r>
      <w:r w:rsidR="00B900F7" w:rsidRPr="00B900F7">
        <w:rPr>
          <w:rFonts w:eastAsia="Times New Roman" w:cs="Arial"/>
          <w:color w:val="000000"/>
        </w:rPr>
        <w:t>ata was loaded into the App using rows as variables, row_1 (class labels) as the response (target), and the remaining rows as predictors (features). No cross validation was used to protect against overfitting. The following AdaBoost default parameters are used: 20 maximum splits, 30 learners, and 0.1 learning rate.</w:t>
      </w:r>
    </w:p>
    <w:p w14:paraId="6ACAC3C7" w14:textId="7A59CE7A" w:rsidR="00B900F7" w:rsidRDefault="003A7FEE" w:rsidP="00B900F7">
      <w:pPr>
        <w:spacing w:line="240" w:lineRule="auto"/>
        <w:ind w:firstLine="720"/>
        <w:jc w:val="left"/>
        <w:rPr>
          <w:rFonts w:eastAsia="Times New Roman" w:cs="Arial"/>
          <w:color w:val="000000"/>
        </w:rPr>
      </w:pPr>
      <w:r w:rsidRPr="00542946">
        <w:rPr>
          <w:b/>
          <w:bCs/>
          <w:noProof/>
        </w:rPr>
        <w:drawing>
          <wp:anchor distT="0" distB="0" distL="114300" distR="114300" simplePos="0" relativeHeight="251706368" behindDoc="0" locked="0" layoutInCell="1" allowOverlap="1" wp14:anchorId="37C7B1A5" wp14:editId="2F6B2746">
            <wp:simplePos x="0" y="0"/>
            <wp:positionH relativeFrom="column">
              <wp:posOffset>3495675</wp:posOffset>
            </wp:positionH>
            <wp:positionV relativeFrom="page">
              <wp:posOffset>3477895</wp:posOffset>
            </wp:positionV>
            <wp:extent cx="1583690" cy="1263015"/>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lh4.googleusercontent.com/3dT-2oONnps5r20dg6iDtyOXin9E0hGewVjVpTbM_VhihglwSuiA9wjk1d_2BQ7pjlP5uXURS1cZW0n466JB55sgZ1Q2qvB2TZheUJHa-DCvHHFTtohUNFVqXFQv6Yd0flR0v7Rq"/>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583690" cy="1263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A430B">
        <w:rPr>
          <w:b/>
          <w:bCs/>
          <w:noProof/>
        </w:rPr>
        <w:drawing>
          <wp:anchor distT="0" distB="0" distL="114300" distR="114300" simplePos="0" relativeHeight="251688960" behindDoc="0" locked="0" layoutInCell="1" allowOverlap="1" wp14:anchorId="621CA910" wp14:editId="625321F8">
            <wp:simplePos x="0" y="0"/>
            <wp:positionH relativeFrom="margin">
              <wp:posOffset>5113655</wp:posOffset>
            </wp:positionH>
            <wp:positionV relativeFrom="page">
              <wp:posOffset>3457575</wp:posOffset>
            </wp:positionV>
            <wp:extent cx="1601470" cy="1304925"/>
            <wp:effectExtent l="0" t="0" r="0" b="952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lh3.googleusercontent.com/-V2K-tUyJMoaoRnbUVhdKT3WX3fw_Cfzyg2AWMkm_gcUEo4b-hX3GP0Tz1-0lSvqOTFhyJrjeHD_95H5VutTAnYxX1QbeP-tQDnasAv_Or-Un9fQEV68urKvyhe3sBJY9DvLM3Zz"/>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601470" cy="1304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00F7" w:rsidRPr="00B900F7">
        <w:rPr>
          <w:rFonts w:eastAsia="Times New Roman" w:cs="Arial"/>
          <w:color w:val="000000"/>
        </w:rPr>
        <w:t>After training the model with data, a percent accuracy is calculated and reported from the classifier model’s properties. Error rat</w:t>
      </w:r>
      <w:r w:rsidR="00542946">
        <w:rPr>
          <w:rFonts w:eastAsia="Times New Roman" w:cs="Arial"/>
          <w:color w:val="000000"/>
        </w:rPr>
        <w:t>e is calculated as 1 – accuracy.</w:t>
      </w:r>
      <w:r w:rsidR="00B900F7" w:rsidRPr="00B900F7">
        <w:rPr>
          <w:rFonts w:eastAsia="Times New Roman" w:cs="Arial"/>
          <w:color w:val="000000"/>
        </w:rPr>
        <w:t xml:space="preserve"> Scatter plots of the original data and the model’s predicted results are compared side-by-side.</w:t>
      </w:r>
    </w:p>
    <w:p w14:paraId="6ED56ACA" w14:textId="6D840F2C" w:rsidR="00542946" w:rsidRPr="00B900F7" w:rsidRDefault="00542946" w:rsidP="00B900F7">
      <w:pPr>
        <w:spacing w:line="240" w:lineRule="auto"/>
        <w:ind w:firstLine="720"/>
        <w:jc w:val="left"/>
        <w:rPr>
          <w:rFonts w:eastAsia="Times New Roman"/>
        </w:rPr>
      </w:pPr>
    </w:p>
    <w:p w14:paraId="7FC58BAC" w14:textId="3259A3AA" w:rsidR="00B900F7" w:rsidRPr="00B900F7" w:rsidRDefault="00B900F7" w:rsidP="00B900F7">
      <w:pPr>
        <w:spacing w:line="240" w:lineRule="auto"/>
        <w:jc w:val="left"/>
        <w:rPr>
          <w:rFonts w:eastAsia="Times New Roman"/>
        </w:rPr>
      </w:pPr>
      <w:r w:rsidRPr="00B900F7">
        <w:rPr>
          <w:rFonts w:eastAsia="Times New Roman" w:cs="Arial"/>
          <w:b/>
          <w:bCs/>
          <w:color w:val="000000"/>
        </w:rPr>
        <w:t>Method 2 Neural Network</w:t>
      </w:r>
    </w:p>
    <w:p w14:paraId="588C325B" w14:textId="1A67AD0C" w:rsidR="00B900F7" w:rsidRPr="00B900F7" w:rsidRDefault="00AF0685" w:rsidP="00B900F7">
      <w:pPr>
        <w:spacing w:line="240" w:lineRule="auto"/>
        <w:ind w:firstLine="720"/>
        <w:jc w:val="left"/>
        <w:rPr>
          <w:rFonts w:eastAsia="Times New Roman"/>
        </w:rPr>
      </w:pPr>
      <w:r>
        <w:rPr>
          <w:noProof/>
        </w:rPr>
        <mc:AlternateContent>
          <mc:Choice Requires="wps">
            <w:drawing>
              <wp:anchor distT="0" distB="0" distL="114300" distR="114300" simplePos="0" relativeHeight="251705344" behindDoc="0" locked="0" layoutInCell="1" allowOverlap="1" wp14:anchorId="322E3B28" wp14:editId="6F8A3EBA">
                <wp:simplePos x="0" y="0"/>
                <wp:positionH relativeFrom="margin">
                  <wp:posOffset>3505200</wp:posOffset>
                </wp:positionH>
                <wp:positionV relativeFrom="paragraph">
                  <wp:posOffset>502920</wp:posOffset>
                </wp:positionV>
                <wp:extent cx="3209925" cy="1095375"/>
                <wp:effectExtent l="0" t="0" r="9525" b="9525"/>
                <wp:wrapTopAndBottom/>
                <wp:docPr id="43" name="Text Box 43"/>
                <wp:cNvGraphicFramePr/>
                <a:graphic xmlns:a="http://schemas.openxmlformats.org/drawingml/2006/main">
                  <a:graphicData uri="http://schemas.microsoft.com/office/word/2010/wordprocessingShape">
                    <wps:wsp>
                      <wps:cNvSpPr txBox="1"/>
                      <wps:spPr>
                        <a:xfrm>
                          <a:off x="0" y="0"/>
                          <a:ext cx="3209925" cy="1095375"/>
                        </a:xfrm>
                        <a:prstGeom prst="rect">
                          <a:avLst/>
                        </a:prstGeom>
                        <a:solidFill>
                          <a:prstClr val="white"/>
                        </a:solidFill>
                        <a:ln>
                          <a:noFill/>
                        </a:ln>
                      </wps:spPr>
                      <wps:txbx>
                        <w:txbxContent>
                          <w:p w14:paraId="1B054EF6" w14:textId="56B383FE" w:rsidR="00AF0685" w:rsidRPr="00AF0685" w:rsidRDefault="00AF0685" w:rsidP="00AF0685">
                            <w:pPr>
                              <w:pStyle w:val="Caption"/>
                              <w:rPr>
                                <w:b/>
                                <w:bCs/>
                                <w:noProof/>
                                <w:szCs w:val="20"/>
                              </w:rPr>
                            </w:pPr>
                            <w:r w:rsidRPr="002D2D94">
                              <w:rPr>
                                <w:b/>
                                <w:szCs w:val="20"/>
                              </w:rPr>
                              <w:t xml:space="preserve">Figure </w:t>
                            </w:r>
                            <w:r w:rsidRPr="002D2D94">
                              <w:rPr>
                                <w:b/>
                                <w:szCs w:val="20"/>
                              </w:rPr>
                              <w:fldChar w:fldCharType="begin"/>
                            </w:r>
                            <w:r w:rsidRPr="002D2D94">
                              <w:rPr>
                                <w:b/>
                                <w:szCs w:val="20"/>
                              </w:rPr>
                              <w:instrText xml:space="preserve"> SEQ Figure \* ARABIC </w:instrText>
                            </w:r>
                            <w:r w:rsidRPr="002D2D94">
                              <w:rPr>
                                <w:b/>
                                <w:szCs w:val="20"/>
                              </w:rPr>
                              <w:fldChar w:fldCharType="separate"/>
                            </w:r>
                            <w:r w:rsidR="00E04147">
                              <w:rPr>
                                <w:b/>
                                <w:noProof/>
                                <w:szCs w:val="20"/>
                              </w:rPr>
                              <w:t>2</w:t>
                            </w:r>
                            <w:r w:rsidRPr="002D2D94">
                              <w:rPr>
                                <w:b/>
                                <w:szCs w:val="20"/>
                              </w:rPr>
                              <w:fldChar w:fldCharType="end"/>
                            </w:r>
                            <w:r w:rsidRPr="00AF0685">
                              <w:rPr>
                                <w:szCs w:val="20"/>
                              </w:rPr>
                              <w:t xml:space="preserve"> </w:t>
                            </w:r>
                            <w:r w:rsidRPr="00AF0685">
                              <w:rPr>
                                <w:b/>
                                <w:szCs w:val="20"/>
                              </w:rPr>
                              <w:t>(</w:t>
                            </w:r>
                            <w:r w:rsidRPr="00AF0685">
                              <w:rPr>
                                <w:b/>
                                <w:bCs/>
                                <w:szCs w:val="20"/>
                              </w:rPr>
                              <w:t xml:space="preserve">Left) NCI 60 Neural Network Error Histogram </w:t>
                            </w:r>
                            <w:r w:rsidRPr="00AF0685">
                              <w:rPr>
                                <w:bCs/>
                                <w:szCs w:val="20"/>
                              </w:rPr>
                              <w:t>with 5 Bins of tested data (n=20)</w:t>
                            </w:r>
                            <w:r w:rsidR="00366A44">
                              <w:rPr>
                                <w:bCs/>
                                <w:szCs w:val="20"/>
                              </w:rPr>
                              <w:t xml:space="preserve"> centered at the </w:t>
                            </w:r>
                            <w:proofErr w:type="gramStart"/>
                            <w:r w:rsidR="00366A44">
                              <w:rPr>
                                <w:bCs/>
                                <w:szCs w:val="20"/>
                              </w:rPr>
                              <w:t>zero error</w:t>
                            </w:r>
                            <w:proofErr w:type="gramEnd"/>
                            <w:r w:rsidR="00366A44">
                              <w:rPr>
                                <w:bCs/>
                                <w:szCs w:val="20"/>
                              </w:rPr>
                              <w:t xml:space="preserve"> market</w:t>
                            </w:r>
                            <w:r w:rsidRPr="00AF0685">
                              <w:rPr>
                                <w:bCs/>
                                <w:szCs w:val="20"/>
                              </w:rPr>
                              <w:t xml:space="preserve">. Mean error rate = </w:t>
                            </w:r>
                            <w:r w:rsidR="00330BFB">
                              <w:rPr>
                                <w:bCs/>
                                <w:szCs w:val="20"/>
                              </w:rPr>
                              <w:t>0.3258</w:t>
                            </w:r>
                            <w:r w:rsidRPr="00AF0685">
                              <w:rPr>
                                <w:b/>
                                <w:bCs/>
                                <w:szCs w:val="20"/>
                              </w:rPr>
                              <w:t xml:space="preserve">. (Right) NCI 60 Neural Network Performance Plot </w:t>
                            </w:r>
                            <w:r w:rsidRPr="00AF0685">
                              <w:rPr>
                                <w:bCs/>
                                <w:szCs w:val="20"/>
                              </w:rPr>
                              <w:t xml:space="preserve">with score of </w:t>
                            </w:r>
                            <w:r w:rsidR="00366A44">
                              <w:rPr>
                                <w:bCs/>
                                <w:szCs w:val="20"/>
                              </w:rPr>
                              <w:t>2.69018</w:t>
                            </w:r>
                            <w:r w:rsidRPr="00AF0685">
                              <w:rPr>
                                <w:bCs/>
                                <w:szCs w:val="20"/>
                              </w:rPr>
                              <w:t>. The performance plot shows that training performance decreases, test performance increases gradually, and validation performance increases greatly at after the 20th Epoch.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E3B28" id="Text Box 43" o:spid="_x0000_s1028" type="#_x0000_t202" style="position:absolute;left:0;text-align:left;margin-left:276pt;margin-top:39.6pt;width:252.75pt;height:86.2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" stroked="f">
                <v:textbox inset="0,0,0,0">
                  <w:txbxContent>
                    <w:p w14:paraId="1B054EF6" w14:textId="56B383FE" w:rsidR="00AF0685" w:rsidRPr="00AF0685" w:rsidRDefault="00AF0685" w:rsidP="00AF0685">
                      <w:pPr>
                        <w:pStyle w:val="Caption"/>
                        <w:rPr>
                          <w:b/>
                          <w:bCs/>
                          <w:noProof/>
                          <w:szCs w:val="20"/>
                        </w:rPr>
                      </w:pPr>
                      <w:r w:rsidRPr="002D2D94">
                        <w:rPr>
                          <w:b/>
                          <w:szCs w:val="20"/>
                        </w:rPr>
                        <w:t xml:space="preserve">Figure </w:t>
                      </w:r>
                      <w:r w:rsidRPr="002D2D94">
                        <w:rPr>
                          <w:b/>
                          <w:szCs w:val="20"/>
                        </w:rPr>
                        <w:fldChar w:fldCharType="begin"/>
                      </w:r>
                      <w:r w:rsidRPr="002D2D94">
                        <w:rPr>
                          <w:b/>
                          <w:szCs w:val="20"/>
                        </w:rPr>
                        <w:instrText xml:space="preserve"> SEQ Figure \* ARABIC </w:instrText>
                      </w:r>
                      <w:r w:rsidRPr="002D2D94">
                        <w:rPr>
                          <w:b/>
                          <w:szCs w:val="20"/>
                        </w:rPr>
                        <w:fldChar w:fldCharType="separate"/>
                      </w:r>
                      <w:r w:rsidR="00E04147">
                        <w:rPr>
                          <w:b/>
                          <w:noProof/>
                          <w:szCs w:val="20"/>
                        </w:rPr>
                        <w:t>2</w:t>
                      </w:r>
                      <w:r w:rsidRPr="002D2D94">
                        <w:rPr>
                          <w:b/>
                          <w:szCs w:val="20"/>
                        </w:rPr>
                        <w:fldChar w:fldCharType="end"/>
                      </w:r>
                      <w:r w:rsidRPr="00AF0685">
                        <w:rPr>
                          <w:szCs w:val="20"/>
                        </w:rPr>
                        <w:t xml:space="preserve"> </w:t>
                      </w:r>
                      <w:r w:rsidRPr="00AF0685">
                        <w:rPr>
                          <w:b/>
                          <w:szCs w:val="20"/>
                        </w:rPr>
                        <w:t>(</w:t>
                      </w:r>
                      <w:r w:rsidRPr="00AF0685">
                        <w:rPr>
                          <w:b/>
                          <w:bCs/>
                          <w:szCs w:val="20"/>
                        </w:rPr>
                        <w:t xml:space="preserve">Left) NCI 60 Neural Network Error Histogram </w:t>
                      </w:r>
                      <w:r w:rsidRPr="00AF0685">
                        <w:rPr>
                          <w:bCs/>
                          <w:szCs w:val="20"/>
                        </w:rPr>
                        <w:t>with 5 Bins of tested data (n=20)</w:t>
                      </w:r>
                      <w:r w:rsidR="00366A44">
                        <w:rPr>
                          <w:bCs/>
                          <w:szCs w:val="20"/>
                        </w:rPr>
                        <w:t xml:space="preserve"> centered at the </w:t>
                      </w:r>
                      <w:proofErr w:type="gramStart"/>
                      <w:r w:rsidR="00366A44">
                        <w:rPr>
                          <w:bCs/>
                          <w:szCs w:val="20"/>
                        </w:rPr>
                        <w:t>zero error</w:t>
                      </w:r>
                      <w:proofErr w:type="gramEnd"/>
                      <w:r w:rsidR="00366A44">
                        <w:rPr>
                          <w:bCs/>
                          <w:szCs w:val="20"/>
                        </w:rPr>
                        <w:t xml:space="preserve"> market</w:t>
                      </w:r>
                      <w:r w:rsidRPr="00AF0685">
                        <w:rPr>
                          <w:bCs/>
                          <w:szCs w:val="20"/>
                        </w:rPr>
                        <w:t xml:space="preserve">. Mean error rate = </w:t>
                      </w:r>
                      <w:r w:rsidR="00330BFB">
                        <w:rPr>
                          <w:bCs/>
                          <w:szCs w:val="20"/>
                        </w:rPr>
                        <w:t>0.3258</w:t>
                      </w:r>
                      <w:r w:rsidRPr="00AF0685">
                        <w:rPr>
                          <w:b/>
                          <w:bCs/>
                          <w:szCs w:val="20"/>
                        </w:rPr>
                        <w:t xml:space="preserve">. (Right) NCI 60 Neural Network Performance Plot </w:t>
                      </w:r>
                      <w:r w:rsidRPr="00AF0685">
                        <w:rPr>
                          <w:bCs/>
                          <w:szCs w:val="20"/>
                        </w:rPr>
                        <w:t xml:space="preserve">with score of </w:t>
                      </w:r>
                      <w:r w:rsidR="00366A44">
                        <w:rPr>
                          <w:bCs/>
                          <w:szCs w:val="20"/>
                        </w:rPr>
                        <w:t>2.69018</w:t>
                      </w:r>
                      <w:r w:rsidRPr="00AF0685">
                        <w:rPr>
                          <w:bCs/>
                          <w:szCs w:val="20"/>
                        </w:rPr>
                        <w:t>. The performance plot shows that training performance decreases, test performance increases gradually, and validation performance increases greatly at after the 20th Epoch.</w:t>
                      </w:r>
                    </w:p>
                  </w:txbxContent>
                </v:textbox>
                <w10:wrap type="topAndBottom" anchorx="margin"/>
              </v:shape>
            </w:pict>
          </mc:Fallback>
        </mc:AlternateContent>
      </w:r>
      <w:r w:rsidR="00B900F7" w:rsidRPr="00B900F7">
        <w:rPr>
          <w:rFonts w:eastAsia="Times New Roman" w:cs="Arial"/>
          <w:color w:val="000000"/>
        </w:rPr>
        <w:t xml:space="preserve">MATLAB’s built-in neural network library is used. Data sets are randomly permutated, column-wise to maintain class labels along the first row. A cutoff threshold of </w:t>
      </w:r>
      <w:r w:rsidR="00B900F7" w:rsidRPr="00B900F7">
        <w:rPr>
          <w:rFonts w:ascii="Times New Roman" w:eastAsia="Times New Roman" w:hAnsi="Times New Roman"/>
          <w:color w:val="000000"/>
        </w:rPr>
        <w:t>⅔</w:t>
      </w:r>
      <w:r w:rsidR="00B900F7" w:rsidRPr="00B900F7">
        <w:rPr>
          <w:rFonts w:eastAsia="Times New Roman" w:cs="Arial"/>
          <w:color w:val="000000"/>
        </w:rPr>
        <w:t xml:space="preserve"> was selected to divide training and test data. </w:t>
      </w:r>
      <w:r w:rsidR="00B900F7" w:rsidRPr="00B900F7">
        <w:rPr>
          <w:rFonts w:ascii="Times New Roman" w:eastAsia="Times New Roman" w:hAnsi="Times New Roman"/>
          <w:color w:val="000000"/>
        </w:rPr>
        <w:t>⅔</w:t>
      </w:r>
      <w:r w:rsidR="00B900F7" w:rsidRPr="00B900F7">
        <w:rPr>
          <w:rFonts w:eastAsia="Times New Roman" w:cs="Arial"/>
          <w:color w:val="000000"/>
        </w:rPr>
        <w:t xml:space="preserve"> of the original data are used for training the network and the remaining </w:t>
      </w:r>
      <w:r w:rsidR="00B900F7" w:rsidRPr="00B900F7">
        <w:rPr>
          <w:rFonts w:ascii="Times New Roman" w:eastAsia="Times New Roman" w:hAnsi="Times New Roman"/>
          <w:color w:val="000000"/>
        </w:rPr>
        <w:t>⅓</w:t>
      </w:r>
      <w:r w:rsidR="00B900F7" w:rsidRPr="00B900F7">
        <w:rPr>
          <w:rFonts w:eastAsia="Times New Roman" w:cs="Arial"/>
          <w:color w:val="000000"/>
        </w:rPr>
        <w:t xml:space="preserve"> is used for testing the network. Error rate is calculated as an arithmetic mean from the set of differences between the actual class labels and the outputs predicted from the neural network. Default parameters are used</w:t>
      </w:r>
    </w:p>
    <w:p w14:paraId="0126E971" w14:textId="335BB4CE" w:rsidR="00995268" w:rsidRPr="00EA430B" w:rsidRDefault="00B900F7" w:rsidP="00B900F7">
      <w:pPr>
        <w:spacing w:line="240" w:lineRule="auto"/>
        <w:ind w:firstLine="720"/>
        <w:jc w:val="left"/>
        <w:rPr>
          <w:rFonts w:eastAsia="Times New Roman"/>
        </w:rPr>
      </w:pPr>
      <w:r w:rsidRPr="00B900F7">
        <w:rPr>
          <w:rFonts w:eastAsia="Times New Roman" w:cs="Arial"/>
          <w:color w:val="000000"/>
        </w:rPr>
        <w:t>Both Neural Network and AdaBoost algorithms were implemented and tested using MATLAB R2016b on a 64-bit Windows 8.1 operating system with 8 GB RAM and an i7-5500 CPU.</w:t>
      </w:r>
    </w:p>
    <w:p w14:paraId="3C4AD8E4" w14:textId="35325D45" w:rsidR="004D3CB2" w:rsidRDefault="004D3CB2" w:rsidP="004D3CB2">
      <w:pPr>
        <w:pStyle w:val="Heading1"/>
      </w:pPr>
      <w:r>
        <w:t>Experiments and REsults</w:t>
      </w:r>
    </w:p>
    <w:p w14:paraId="03F9AE68" w14:textId="04952CD6" w:rsidR="00AF0685" w:rsidRDefault="00AF0685" w:rsidP="00AF0685">
      <w:pPr>
        <w:ind w:firstLine="360"/>
      </w:pPr>
      <w:r>
        <w:rPr>
          <w:noProof/>
        </w:rPr>
        <mc:AlternateContent>
          <mc:Choice Requires="wps">
            <w:drawing>
              <wp:anchor distT="0" distB="0" distL="114300" distR="114300" simplePos="0" relativeHeight="251708416" behindDoc="0" locked="0" layoutInCell="1" allowOverlap="1" wp14:anchorId="7E7795DC" wp14:editId="71694B13">
                <wp:simplePos x="0" y="0"/>
                <wp:positionH relativeFrom="margin">
                  <wp:posOffset>3486150</wp:posOffset>
                </wp:positionH>
                <wp:positionV relativeFrom="paragraph">
                  <wp:posOffset>351790</wp:posOffset>
                </wp:positionV>
                <wp:extent cx="3228975" cy="1114425"/>
                <wp:effectExtent l="0" t="0" r="9525" b="9525"/>
                <wp:wrapTopAndBottom/>
                <wp:docPr id="44" name="Text Box 44"/>
                <wp:cNvGraphicFramePr/>
                <a:graphic xmlns:a="http://schemas.openxmlformats.org/drawingml/2006/main">
                  <a:graphicData uri="http://schemas.microsoft.com/office/word/2010/wordprocessingShape">
                    <wps:wsp>
                      <wps:cNvSpPr txBox="1"/>
                      <wps:spPr>
                        <a:xfrm>
                          <a:off x="0" y="0"/>
                          <a:ext cx="3228975" cy="1114425"/>
                        </a:xfrm>
                        <a:prstGeom prst="rect">
                          <a:avLst/>
                        </a:prstGeom>
                        <a:solidFill>
                          <a:prstClr val="white"/>
                        </a:solidFill>
                        <a:ln>
                          <a:noFill/>
                        </a:ln>
                      </wps:spPr>
                      <wps:txbx>
                        <w:txbxContent>
                          <w:p w14:paraId="1647230A" w14:textId="04917B0D" w:rsidR="00AF0685" w:rsidRPr="00113610" w:rsidRDefault="00AF0685" w:rsidP="00AF0685">
                            <w:pPr>
                              <w:pStyle w:val="Caption"/>
                              <w:rPr>
                                <w:rFonts w:ascii="Garamond" w:hAnsi="Garamond"/>
                                <w:b/>
                                <w:bCs/>
                                <w:noProof/>
                                <w:sz w:val="24"/>
                                <w:szCs w:val="24"/>
                              </w:rPr>
                            </w:pPr>
                            <w:r w:rsidRPr="002D2D94">
                              <w:rPr>
                                <w:b/>
                              </w:rPr>
                              <w:t xml:space="preserve">Figure </w:t>
                            </w:r>
                            <w:r w:rsidRPr="002D2D94">
                              <w:rPr>
                                <w:b/>
                              </w:rPr>
                              <w:fldChar w:fldCharType="begin"/>
                            </w:r>
                            <w:r w:rsidRPr="002D2D94">
                              <w:rPr>
                                <w:b/>
                              </w:rPr>
                              <w:instrText xml:space="preserve"> SEQ Figure \* ARABIC </w:instrText>
                            </w:r>
                            <w:r w:rsidRPr="002D2D94">
                              <w:rPr>
                                <w:b/>
                              </w:rPr>
                              <w:fldChar w:fldCharType="separate"/>
                            </w:r>
                            <w:r w:rsidR="00E04147">
                              <w:rPr>
                                <w:b/>
                                <w:noProof/>
                              </w:rPr>
                              <w:t>3</w:t>
                            </w:r>
                            <w:r w:rsidRPr="002D2D94">
                              <w:rPr>
                                <w:b/>
                              </w:rPr>
                              <w:fldChar w:fldCharType="end"/>
                            </w:r>
                            <w:r>
                              <w:t xml:space="preserve"> </w:t>
                            </w:r>
                            <w:r w:rsidRPr="00542946">
                              <w:rPr>
                                <w:b/>
                                <w:bCs/>
                              </w:rPr>
                              <w:t xml:space="preserve">(Left) Brain Neural Network Error Histogram </w:t>
                            </w:r>
                            <w:r w:rsidRPr="00542946">
                              <w:rPr>
                                <w:bCs/>
                              </w:rPr>
                              <w:t xml:space="preserve">with 5 Bins of tested data (n=14). Mean error rate = </w:t>
                            </w:r>
                            <w:r w:rsidR="00330BFB">
                              <w:rPr>
                                <w:bCs/>
                              </w:rPr>
                              <w:t>0.6331</w:t>
                            </w:r>
                            <w:r w:rsidRPr="00542946">
                              <w:rPr>
                                <w:bCs/>
                              </w:rPr>
                              <w:t xml:space="preserve">. </w:t>
                            </w:r>
                            <w:r w:rsidRPr="00542946">
                              <w:rPr>
                                <w:b/>
                                <w:bCs/>
                              </w:rPr>
                              <w:t xml:space="preserve">(Right) Brain Neural Network Performance Plot </w:t>
                            </w:r>
                            <w:r w:rsidRPr="00542946">
                              <w:rPr>
                                <w:bCs/>
                              </w:rPr>
                              <w:t>with score of 2.71811. The performance plot shows that training and test performance decrease, and validation performance increases solely for the first of six Epochs</w:t>
                            </w:r>
                            <w:r>
                              <w:rPr>
                                <w:bCs/>
                              </w:rPr>
                              <w:t>.</w:t>
                            </w:r>
                          </w:p>
                          <w:p w14:paraId="127B4F61" w14:textId="591944DB" w:rsidR="00AF0685" w:rsidRPr="005807E2" w:rsidRDefault="00AF0685" w:rsidP="00AF0685">
                            <w:pPr>
                              <w:pStyle w:val="Caption"/>
                              <w:rPr>
                                <w:rFonts w:ascii="Garamond" w:hAnsi="Garamond"/>
                                <w:b/>
                                <w:bCs/>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795DC" id="Text Box 44" o:spid="_x0000_s1029" type="#_x0000_t202" style="position:absolute;left:0;text-align:left;margin-left:274.5pt;margin-top:27.7pt;width:254.25pt;height:87.7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" stroked="f">
                <v:textbox inset="0,0,0,0">
                  <w:txbxContent>
                    <w:p w14:paraId="1647230A" w14:textId="04917B0D" w:rsidR="00AF0685" w:rsidRPr="00113610" w:rsidRDefault="00AF0685" w:rsidP="00AF0685">
                      <w:pPr>
                        <w:pStyle w:val="Caption"/>
                        <w:rPr>
                          <w:rFonts w:ascii="Garamond" w:hAnsi="Garamond"/>
                          <w:b/>
                          <w:bCs/>
                          <w:noProof/>
                          <w:sz w:val="24"/>
                          <w:szCs w:val="24"/>
                        </w:rPr>
                      </w:pPr>
                      <w:r w:rsidRPr="002D2D94">
                        <w:rPr>
                          <w:b/>
                        </w:rPr>
                        <w:t xml:space="preserve">Figure </w:t>
                      </w:r>
                      <w:r w:rsidRPr="002D2D94">
                        <w:rPr>
                          <w:b/>
                        </w:rPr>
                        <w:fldChar w:fldCharType="begin"/>
                      </w:r>
                      <w:r w:rsidRPr="002D2D94">
                        <w:rPr>
                          <w:b/>
                        </w:rPr>
                        <w:instrText xml:space="preserve"> SEQ Figure \* ARABIC </w:instrText>
                      </w:r>
                      <w:r w:rsidRPr="002D2D94">
                        <w:rPr>
                          <w:b/>
                        </w:rPr>
                        <w:fldChar w:fldCharType="separate"/>
                      </w:r>
                      <w:r w:rsidR="00E04147">
                        <w:rPr>
                          <w:b/>
                          <w:noProof/>
                        </w:rPr>
                        <w:t>3</w:t>
                      </w:r>
                      <w:r w:rsidRPr="002D2D94">
                        <w:rPr>
                          <w:b/>
                        </w:rPr>
                        <w:fldChar w:fldCharType="end"/>
                      </w:r>
                      <w:r>
                        <w:t xml:space="preserve"> </w:t>
                      </w:r>
                      <w:r w:rsidRPr="00542946">
                        <w:rPr>
                          <w:b/>
                          <w:bCs/>
                        </w:rPr>
                        <w:t xml:space="preserve">(Left) Brain Neural Network Error Histogram </w:t>
                      </w:r>
                      <w:r w:rsidRPr="00542946">
                        <w:rPr>
                          <w:bCs/>
                        </w:rPr>
                        <w:t xml:space="preserve">with 5 Bins of tested data (n=14). Mean error rate = </w:t>
                      </w:r>
                      <w:r w:rsidR="00330BFB">
                        <w:rPr>
                          <w:bCs/>
                        </w:rPr>
                        <w:t>0.6331</w:t>
                      </w:r>
                      <w:r w:rsidRPr="00542946">
                        <w:rPr>
                          <w:bCs/>
                        </w:rPr>
                        <w:t xml:space="preserve">. </w:t>
                      </w:r>
                      <w:r w:rsidRPr="00542946">
                        <w:rPr>
                          <w:b/>
                          <w:bCs/>
                        </w:rPr>
                        <w:t xml:space="preserve">(Right) Brain Neural Network Performance Plot </w:t>
                      </w:r>
                      <w:r w:rsidRPr="00542946">
                        <w:rPr>
                          <w:bCs/>
                        </w:rPr>
                        <w:t>with score of 2.71811. The performance plot shows that training and test performance decrease, and validation performance increases solely for the first of six Epochs</w:t>
                      </w:r>
                      <w:r>
                        <w:rPr>
                          <w:bCs/>
                        </w:rPr>
                        <w:t>.</w:t>
                      </w:r>
                    </w:p>
                    <w:p w14:paraId="127B4F61" w14:textId="591944DB" w:rsidR="00AF0685" w:rsidRPr="005807E2" w:rsidRDefault="00AF0685" w:rsidP="00AF0685">
                      <w:pPr>
                        <w:pStyle w:val="Caption"/>
                        <w:rPr>
                          <w:rFonts w:ascii="Garamond" w:hAnsi="Garamond"/>
                          <w:b/>
                          <w:bCs/>
                          <w:noProof/>
                          <w:sz w:val="24"/>
                          <w:szCs w:val="24"/>
                        </w:rPr>
                      </w:pPr>
                    </w:p>
                  </w:txbxContent>
                </v:textbox>
                <w10:wrap type="topAndBottom" anchorx="margin"/>
              </v:shape>
            </w:pict>
          </mc:Fallback>
        </mc:AlternateContent>
      </w:r>
      <w:r w:rsidR="00EA430B" w:rsidRPr="00EA430B">
        <w:t>Each of the three leukaemia, NCI 60</w:t>
      </w:r>
      <w:r w:rsidR="00366A44">
        <w:t>, and brain</w:t>
      </w:r>
      <w:r w:rsidR="00EA430B" w:rsidRPr="00EA430B">
        <w:t xml:space="preserve"> datasets were trained using both neural network and AdaBoost for a total of six experiments.</w:t>
      </w:r>
      <w:r w:rsidRPr="00AF0685">
        <w:t xml:space="preserve"> </w:t>
      </w:r>
      <w:r>
        <w:t>Resulting prediction error rates are summarized from these six experiments and compared to literature error rates as a metric for evaluation of the classifier.</w:t>
      </w:r>
    </w:p>
    <w:p w14:paraId="247B7C9A" w14:textId="191ABAFD" w:rsidR="00EA430B" w:rsidRDefault="00EA430B" w:rsidP="00AF0685"/>
    <w:p w14:paraId="498B434E" w14:textId="3528356A" w:rsidR="00542946" w:rsidRDefault="00542946" w:rsidP="00EA430B">
      <w:pPr>
        <w:rPr>
          <w:noProof/>
        </w:rPr>
      </w:pPr>
    </w:p>
    <w:p w14:paraId="2ECA56D0" w14:textId="235B6F67" w:rsidR="00542946" w:rsidRDefault="00542946" w:rsidP="00EA430B">
      <w:pPr>
        <w:rPr>
          <w:noProof/>
        </w:rPr>
      </w:pPr>
    </w:p>
    <w:p w14:paraId="7B2358C8" w14:textId="2E0D7F3B" w:rsidR="00542946" w:rsidRDefault="00542946" w:rsidP="00EA430B">
      <w:pPr>
        <w:rPr>
          <w:noProof/>
        </w:rPr>
      </w:pPr>
    </w:p>
    <w:p w14:paraId="10CAE0A7" w14:textId="338D24C0" w:rsidR="00542946" w:rsidRDefault="00542946" w:rsidP="00EA430B">
      <w:pPr>
        <w:rPr>
          <w:b/>
          <w:bCs/>
        </w:rPr>
      </w:pPr>
    </w:p>
    <w:p w14:paraId="7B87C6EA" w14:textId="35A06838" w:rsidR="00542946" w:rsidRDefault="00542946" w:rsidP="00EA430B">
      <w:pPr>
        <w:rPr>
          <w:b/>
          <w:bCs/>
        </w:rPr>
      </w:pPr>
    </w:p>
    <w:p w14:paraId="65CB0582" w14:textId="638746E6" w:rsidR="00542946" w:rsidRDefault="00542946" w:rsidP="00EA430B">
      <w:pPr>
        <w:rPr>
          <w:b/>
          <w:bCs/>
        </w:rPr>
      </w:pPr>
    </w:p>
    <w:p w14:paraId="3C393DF6" w14:textId="60340FC9" w:rsidR="00EA430B" w:rsidRPr="00EA430B" w:rsidRDefault="00366A44" w:rsidP="00EA430B">
      <w:r w:rsidRPr="00EA430B">
        <w:rPr>
          <w:b/>
          <w:bCs/>
          <w:noProof/>
        </w:rPr>
        <w:drawing>
          <wp:anchor distT="0" distB="0" distL="114300" distR="114300" simplePos="0" relativeHeight="251661312" behindDoc="0" locked="0" layoutInCell="1" allowOverlap="1" wp14:anchorId="7D88BC5E" wp14:editId="52789F78">
            <wp:simplePos x="0" y="0"/>
            <wp:positionH relativeFrom="margin">
              <wp:align>right</wp:align>
            </wp:positionH>
            <wp:positionV relativeFrom="page">
              <wp:posOffset>6076950</wp:posOffset>
            </wp:positionV>
            <wp:extent cx="1584960" cy="1315085"/>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lh4.googleusercontent.com/wK8jBV_hBzKsOfPIE_M-5fyv-dUeveFrlo0eOoFqeIop43R-fVfGjXGlB86MmW3H9A8C41CxBhzoIkxntuJNtB6OfYfhXdcZ2utfmBdpDrCwHhUIATx-kL2bGt32S6GbKSV-jJmZ"/>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1584960" cy="13156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3056" behindDoc="0" locked="0" layoutInCell="1" allowOverlap="1" wp14:anchorId="589CC482" wp14:editId="0BD6F796">
            <wp:simplePos x="0" y="0"/>
            <wp:positionH relativeFrom="column">
              <wp:posOffset>19050</wp:posOffset>
            </wp:positionH>
            <wp:positionV relativeFrom="page">
              <wp:posOffset>6094730</wp:posOffset>
            </wp:positionV>
            <wp:extent cx="1590675" cy="1289685"/>
            <wp:effectExtent l="0" t="0" r="9525" b="5715"/>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lh6.googleusercontent.com/1OOY84XBAgEIjb2vgyOnKw0EQQQT2Hfn3D0ZPIjxT5quibliJSGRqrcktALem32oD8wPso1r4gMBPpa4Gy0myiHoj3LToW1G3htL_IFj6pXso_2UNtWmQ3C7xN2sv8_p7WYaPfL7UDs"/>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1590675" cy="1289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7340FC" w14:textId="3ADC58E2" w:rsidR="00EA430B" w:rsidRPr="00EA430B" w:rsidRDefault="004A4DF4" w:rsidP="00EA430B">
      <w:r>
        <w:rPr>
          <w:noProof/>
        </w:rPr>
        <w:lastRenderedPageBreak/>
        <mc:AlternateContent>
          <mc:Choice Requires="wps">
            <w:drawing>
              <wp:anchor distT="0" distB="0" distL="114300" distR="114300" simplePos="0" relativeHeight="251730944" behindDoc="0" locked="0" layoutInCell="1" allowOverlap="1" wp14:anchorId="28658B31" wp14:editId="4125A7CB">
                <wp:simplePos x="0" y="0"/>
                <wp:positionH relativeFrom="column">
                  <wp:align>right</wp:align>
                </wp:positionH>
                <wp:positionV relativeFrom="paragraph">
                  <wp:posOffset>3465195</wp:posOffset>
                </wp:positionV>
                <wp:extent cx="3248025" cy="771525"/>
                <wp:effectExtent l="0" t="0" r="9525" b="9525"/>
                <wp:wrapTopAndBottom/>
                <wp:docPr id="9" name="Text Box 9"/>
                <wp:cNvGraphicFramePr/>
                <a:graphic xmlns:a="http://schemas.openxmlformats.org/drawingml/2006/main">
                  <a:graphicData uri="http://schemas.microsoft.com/office/word/2010/wordprocessingShape">
                    <wps:wsp>
                      <wps:cNvSpPr txBox="1"/>
                      <wps:spPr>
                        <a:xfrm>
                          <a:off x="0" y="0"/>
                          <a:ext cx="3248025" cy="771525"/>
                        </a:xfrm>
                        <a:prstGeom prst="rect">
                          <a:avLst/>
                        </a:prstGeom>
                        <a:solidFill>
                          <a:prstClr val="white"/>
                        </a:solidFill>
                        <a:ln>
                          <a:noFill/>
                        </a:ln>
                      </wps:spPr>
                      <wps:txbx>
                        <w:txbxContent>
                          <w:p w14:paraId="65D8C6CC" w14:textId="2859E2DF" w:rsidR="004A4DF4" w:rsidRPr="002730DF" w:rsidRDefault="004A4DF4" w:rsidP="004A4DF4">
                            <w:pPr>
                              <w:pStyle w:val="Caption"/>
                              <w:rPr>
                                <w:rFonts w:eastAsia="Times New Roman"/>
                                <w:b/>
                                <w:noProof/>
                                <w:sz w:val="24"/>
                                <w:szCs w:val="24"/>
                              </w:rPr>
                            </w:pPr>
                            <w:r w:rsidRPr="004A4DF4">
                              <w:rPr>
                                <w:b/>
                              </w:rPr>
                              <w:t xml:space="preserve">Figure </w:t>
                            </w:r>
                            <w:r w:rsidRPr="004A4DF4">
                              <w:rPr>
                                <w:b/>
                              </w:rPr>
                              <w:fldChar w:fldCharType="begin"/>
                            </w:r>
                            <w:r w:rsidRPr="004A4DF4">
                              <w:rPr>
                                <w:b/>
                              </w:rPr>
                              <w:instrText xml:space="preserve"> SEQ Figure \* ARABIC </w:instrText>
                            </w:r>
                            <w:r w:rsidRPr="004A4DF4">
                              <w:rPr>
                                <w:b/>
                              </w:rPr>
                              <w:fldChar w:fldCharType="separate"/>
                            </w:r>
                            <w:r w:rsidR="00E04147">
                              <w:rPr>
                                <w:b/>
                                <w:noProof/>
                              </w:rPr>
                              <w:t>4</w:t>
                            </w:r>
                            <w:r w:rsidRPr="004A4DF4">
                              <w:rPr>
                                <w:b/>
                              </w:rPr>
                              <w:fldChar w:fldCharType="end"/>
                            </w:r>
                            <w:r>
                              <w:t xml:space="preserve"> </w:t>
                            </w:r>
                            <w:r w:rsidRPr="00D90DAD">
                              <w:rPr>
                                <w:b/>
                              </w:rPr>
                              <w:t>(Left) Brain original data scatterplot</w:t>
                            </w:r>
                            <w:r w:rsidRPr="00EA430B">
                              <w:t xml:space="preserve"> shows five classes distinguished by color. </w:t>
                            </w:r>
                            <w:r w:rsidRPr="00D90DAD">
                              <w:rPr>
                                <w:b/>
                              </w:rPr>
                              <w:t>(Right) Brain AdaBoost</w:t>
                            </w:r>
                            <w:r>
                              <w:rPr>
                                <w:b/>
                              </w:rPr>
                              <w:t xml:space="preserve"> model</w:t>
                            </w:r>
                            <w:r w:rsidRPr="00EA430B">
                              <w:t xml:space="preserve"> classifier reports an accuracy of 23.8% and an error rate of 0.762. Total training time was 10.113 seconds.</w:t>
                            </w:r>
                          </w:p>
                          <w:p w14:paraId="69DF8F83" w14:textId="66346E21" w:rsidR="004A4DF4" w:rsidRPr="00C20CAB" w:rsidRDefault="004A4DF4" w:rsidP="004A4DF4">
                            <w:pPr>
                              <w:pStyle w:val="Caption"/>
                              <w:rPr>
                                <w:rFonts w:ascii="Garamond" w:hAnsi="Garamond"/>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58B31" id="Text Box 9" o:spid="_x0000_s1030" type="#_x0000_t202" style="position:absolute;left:0;text-align:left;margin-left:204.55pt;margin-top:272.85pt;width:255.75pt;height:60.75pt;z-index:25173094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" stroked="f">
                <v:textbox inset="0,0,0,0">
                  <w:txbxContent>
                    <w:p w14:paraId="65D8C6CC" w14:textId="2859E2DF" w:rsidR="004A4DF4" w:rsidRPr="002730DF" w:rsidRDefault="004A4DF4" w:rsidP="004A4DF4">
                      <w:pPr>
                        <w:pStyle w:val="Caption"/>
                        <w:rPr>
                          <w:rFonts w:eastAsia="Times New Roman"/>
                          <w:b/>
                          <w:noProof/>
                          <w:sz w:val="24"/>
                          <w:szCs w:val="24"/>
                        </w:rPr>
                      </w:pPr>
                      <w:r w:rsidRPr="004A4DF4">
                        <w:rPr>
                          <w:b/>
                        </w:rPr>
                        <w:t xml:space="preserve">Figure </w:t>
                      </w:r>
                      <w:r w:rsidRPr="004A4DF4">
                        <w:rPr>
                          <w:b/>
                        </w:rPr>
                        <w:fldChar w:fldCharType="begin"/>
                      </w:r>
                      <w:r w:rsidRPr="004A4DF4">
                        <w:rPr>
                          <w:b/>
                        </w:rPr>
                        <w:instrText xml:space="preserve"> SEQ Figure \* ARABIC </w:instrText>
                      </w:r>
                      <w:r w:rsidRPr="004A4DF4">
                        <w:rPr>
                          <w:b/>
                        </w:rPr>
                        <w:fldChar w:fldCharType="separate"/>
                      </w:r>
                      <w:r w:rsidR="00E04147">
                        <w:rPr>
                          <w:b/>
                          <w:noProof/>
                        </w:rPr>
                        <w:t>4</w:t>
                      </w:r>
                      <w:r w:rsidRPr="004A4DF4">
                        <w:rPr>
                          <w:b/>
                        </w:rPr>
                        <w:fldChar w:fldCharType="end"/>
                      </w:r>
                      <w:r>
                        <w:t xml:space="preserve"> </w:t>
                      </w:r>
                      <w:r w:rsidRPr="00D90DAD">
                        <w:rPr>
                          <w:b/>
                        </w:rPr>
                        <w:t>(Left) Brain original data scatterplot</w:t>
                      </w:r>
                      <w:r w:rsidRPr="00EA430B">
                        <w:t xml:space="preserve"> shows five classes distinguished by color. </w:t>
                      </w:r>
                      <w:r w:rsidRPr="00D90DAD">
                        <w:rPr>
                          <w:b/>
                        </w:rPr>
                        <w:t>(Right) Brain AdaBoost</w:t>
                      </w:r>
                      <w:r>
                        <w:rPr>
                          <w:b/>
                        </w:rPr>
                        <w:t xml:space="preserve"> model</w:t>
                      </w:r>
                      <w:r w:rsidRPr="00EA430B">
                        <w:t xml:space="preserve"> classifier reports an accuracy of 23.8% and an error rate of 0.762. Total training time was 10.113 seconds.</w:t>
                      </w:r>
                    </w:p>
                    <w:p w14:paraId="69DF8F83" w14:textId="66346E21" w:rsidR="004A4DF4" w:rsidRPr="00C20CAB" w:rsidRDefault="004A4DF4" w:rsidP="004A4DF4">
                      <w:pPr>
                        <w:pStyle w:val="Caption"/>
                        <w:rPr>
                          <w:rFonts w:ascii="Garamond" w:hAnsi="Garamond"/>
                          <w:noProof/>
                          <w:sz w:val="24"/>
                          <w:szCs w:val="24"/>
                        </w:rPr>
                      </w:pPr>
                    </w:p>
                  </w:txbxContent>
                </v:textbox>
                <w10:wrap type="topAndBottom"/>
              </v:shape>
            </w:pict>
          </mc:Fallback>
        </mc:AlternateContent>
      </w:r>
      <w:r>
        <w:rPr>
          <w:noProof/>
        </w:rPr>
        <mc:AlternateContent>
          <mc:Choice Requires="wps">
            <w:drawing>
              <wp:anchor distT="0" distB="0" distL="114300" distR="114300" simplePos="0" relativeHeight="251728896" behindDoc="0" locked="0" layoutInCell="1" allowOverlap="1" wp14:anchorId="2DC5C72F" wp14:editId="05233E06">
                <wp:simplePos x="0" y="0"/>
                <wp:positionH relativeFrom="column">
                  <wp:align>right</wp:align>
                </wp:positionH>
                <wp:positionV relativeFrom="paragraph">
                  <wp:posOffset>1445895</wp:posOffset>
                </wp:positionV>
                <wp:extent cx="325755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3257550" cy="635"/>
                        </a:xfrm>
                        <a:prstGeom prst="rect">
                          <a:avLst/>
                        </a:prstGeom>
                        <a:solidFill>
                          <a:prstClr val="white"/>
                        </a:solidFill>
                        <a:ln>
                          <a:noFill/>
                        </a:ln>
                      </wps:spPr>
                      <wps:txbx>
                        <w:txbxContent>
                          <w:p w14:paraId="0BC881C1" w14:textId="5DCB77AA" w:rsidR="004A4DF4" w:rsidRPr="00991576" w:rsidRDefault="004A4DF4" w:rsidP="004A4DF4">
                            <w:pPr>
                              <w:pStyle w:val="Caption"/>
                              <w:rPr>
                                <w:rFonts w:ascii="Garamond" w:hAnsi="Garamond"/>
                                <w:noProof/>
                                <w:sz w:val="24"/>
                                <w:szCs w:val="24"/>
                              </w:rPr>
                            </w:pPr>
                            <w:r w:rsidRPr="004A4DF4">
                              <w:rPr>
                                <w:b/>
                              </w:rPr>
                              <w:t xml:space="preserve">Figure </w:t>
                            </w:r>
                            <w:r w:rsidRPr="004A4DF4">
                              <w:rPr>
                                <w:b/>
                              </w:rPr>
                              <w:fldChar w:fldCharType="begin"/>
                            </w:r>
                            <w:r w:rsidRPr="004A4DF4">
                              <w:rPr>
                                <w:b/>
                              </w:rPr>
                              <w:instrText xml:space="preserve"> SEQ Figure \* ARABIC </w:instrText>
                            </w:r>
                            <w:r w:rsidRPr="004A4DF4">
                              <w:rPr>
                                <w:b/>
                              </w:rPr>
                              <w:fldChar w:fldCharType="separate"/>
                            </w:r>
                            <w:r w:rsidR="00E04147">
                              <w:rPr>
                                <w:b/>
                                <w:noProof/>
                              </w:rPr>
                              <w:t>5</w:t>
                            </w:r>
                            <w:r w:rsidRPr="004A4DF4">
                              <w:rPr>
                                <w:b/>
                              </w:rPr>
                              <w:fldChar w:fldCharType="end"/>
                            </w:r>
                            <w:r>
                              <w:t xml:space="preserve"> </w:t>
                            </w:r>
                            <w:r w:rsidRPr="00056721">
                              <w:rPr>
                                <w:b/>
                                <w:bCs/>
                                <w:szCs w:val="20"/>
                              </w:rPr>
                              <w:t>(Left)</w:t>
                            </w:r>
                            <w:r w:rsidRPr="00056721">
                              <w:rPr>
                                <w:bCs/>
                                <w:szCs w:val="20"/>
                              </w:rPr>
                              <w:t xml:space="preserve"> </w:t>
                            </w:r>
                            <w:r w:rsidRPr="00056721">
                              <w:rPr>
                                <w:b/>
                                <w:bCs/>
                                <w:szCs w:val="20"/>
                              </w:rPr>
                              <w:t>Leukaemia original data scatterplot</w:t>
                            </w:r>
                            <w:r w:rsidRPr="00056721">
                              <w:rPr>
                                <w:bCs/>
                                <w:szCs w:val="20"/>
                              </w:rPr>
                              <w:t xml:space="preserve"> shows two classes distinguished by color. </w:t>
                            </w:r>
                            <w:r w:rsidRPr="00056721">
                              <w:rPr>
                                <w:b/>
                                <w:bCs/>
                                <w:szCs w:val="20"/>
                              </w:rPr>
                              <w:t>(Right)</w:t>
                            </w:r>
                            <w:r w:rsidRPr="00056721">
                              <w:rPr>
                                <w:bCs/>
                                <w:szCs w:val="20"/>
                              </w:rPr>
                              <w:t xml:space="preserve"> </w:t>
                            </w:r>
                            <w:r w:rsidRPr="00056721">
                              <w:rPr>
                                <w:b/>
                                <w:bCs/>
                                <w:szCs w:val="20"/>
                              </w:rPr>
                              <w:t xml:space="preserve">Leukaemia AdaBoost model </w:t>
                            </w:r>
                            <w:r w:rsidRPr="00056721">
                              <w:rPr>
                                <w:bCs/>
                                <w:szCs w:val="20"/>
                              </w:rPr>
                              <w:t>classifier reports an accuracy of 71.1% and an error rate of 0.289. Total training time was 12.32 seconds.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C5C72F" id="Text Box 8" o:spid="_x0000_s1031" type="#_x0000_t202" style="position:absolute;left:0;text-align:left;margin-left:205.3pt;margin-top:113.85pt;width:256.5pt;height:.05pt;z-index:251728896;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" stroked="f">
                <v:textbox style="mso-fit-shape-to-text:t" inset="0,0,0,0">
                  <w:txbxContent>
                    <w:p w14:paraId="0BC881C1" w14:textId="5DCB77AA" w:rsidR="004A4DF4" w:rsidRPr="00991576" w:rsidRDefault="004A4DF4" w:rsidP="004A4DF4">
                      <w:pPr>
                        <w:pStyle w:val="Caption"/>
                        <w:rPr>
                          <w:rFonts w:ascii="Garamond" w:hAnsi="Garamond"/>
                          <w:noProof/>
                          <w:sz w:val="24"/>
                          <w:szCs w:val="24"/>
                        </w:rPr>
                      </w:pPr>
                      <w:r w:rsidRPr="004A4DF4">
                        <w:rPr>
                          <w:b/>
                        </w:rPr>
                        <w:t xml:space="preserve">Figure </w:t>
                      </w:r>
                      <w:r w:rsidRPr="004A4DF4">
                        <w:rPr>
                          <w:b/>
                        </w:rPr>
                        <w:fldChar w:fldCharType="begin"/>
                      </w:r>
                      <w:r w:rsidRPr="004A4DF4">
                        <w:rPr>
                          <w:b/>
                        </w:rPr>
                        <w:instrText xml:space="preserve"> SEQ Figure \* ARABIC </w:instrText>
                      </w:r>
                      <w:r w:rsidRPr="004A4DF4">
                        <w:rPr>
                          <w:b/>
                        </w:rPr>
                        <w:fldChar w:fldCharType="separate"/>
                      </w:r>
                      <w:r w:rsidR="00E04147">
                        <w:rPr>
                          <w:b/>
                          <w:noProof/>
                        </w:rPr>
                        <w:t>5</w:t>
                      </w:r>
                      <w:r w:rsidRPr="004A4DF4">
                        <w:rPr>
                          <w:b/>
                        </w:rPr>
                        <w:fldChar w:fldCharType="end"/>
                      </w:r>
                      <w:r>
                        <w:t xml:space="preserve"> </w:t>
                      </w:r>
                      <w:r w:rsidRPr="00056721">
                        <w:rPr>
                          <w:b/>
                          <w:bCs/>
                          <w:szCs w:val="20"/>
                        </w:rPr>
                        <w:t>(Left)</w:t>
                      </w:r>
                      <w:r w:rsidRPr="00056721">
                        <w:rPr>
                          <w:bCs/>
                          <w:szCs w:val="20"/>
                        </w:rPr>
                        <w:t xml:space="preserve"> </w:t>
                      </w:r>
                      <w:r w:rsidRPr="00056721">
                        <w:rPr>
                          <w:b/>
                          <w:bCs/>
                          <w:szCs w:val="20"/>
                        </w:rPr>
                        <w:t>Leukaemia original data scatterplot</w:t>
                      </w:r>
                      <w:r w:rsidRPr="00056721">
                        <w:rPr>
                          <w:bCs/>
                          <w:szCs w:val="20"/>
                        </w:rPr>
                        <w:t xml:space="preserve"> shows two classes distinguished by color. </w:t>
                      </w:r>
                      <w:r w:rsidRPr="00056721">
                        <w:rPr>
                          <w:b/>
                          <w:bCs/>
                          <w:szCs w:val="20"/>
                        </w:rPr>
                        <w:t>(Right)</w:t>
                      </w:r>
                      <w:r w:rsidRPr="00056721">
                        <w:rPr>
                          <w:bCs/>
                          <w:szCs w:val="20"/>
                        </w:rPr>
                        <w:t xml:space="preserve"> </w:t>
                      </w:r>
                      <w:r w:rsidRPr="00056721">
                        <w:rPr>
                          <w:b/>
                          <w:bCs/>
                          <w:szCs w:val="20"/>
                        </w:rPr>
                        <w:t xml:space="preserve">Leukaemia AdaBoost model </w:t>
                      </w:r>
                      <w:r w:rsidRPr="00056721">
                        <w:rPr>
                          <w:bCs/>
                          <w:szCs w:val="20"/>
                        </w:rPr>
                        <w:t>classifier reports an accuracy of 71.1% and an error rate of 0.289. Total training time was 12.32 seconds.</w:t>
                      </w:r>
                    </w:p>
                  </w:txbxContent>
                </v:textbox>
                <w10:wrap type="topAndBottom"/>
              </v:shape>
            </w:pict>
          </mc:Fallback>
        </mc:AlternateContent>
      </w:r>
      <w:r w:rsidR="00056721" w:rsidRPr="0026228E">
        <w:rPr>
          <w:b/>
          <w:noProof/>
        </w:rPr>
        <w:drawing>
          <wp:anchor distT="0" distB="0" distL="114300" distR="114300" simplePos="0" relativeHeight="251657213" behindDoc="0" locked="0" layoutInCell="1" allowOverlap="1" wp14:anchorId="21FA39F9" wp14:editId="59741CA0">
            <wp:simplePos x="0" y="0"/>
            <wp:positionH relativeFrom="column">
              <wp:posOffset>1576705</wp:posOffset>
            </wp:positionH>
            <wp:positionV relativeFrom="paragraph">
              <wp:posOffset>2265680</wp:posOffset>
            </wp:positionV>
            <wp:extent cx="1626235" cy="1153160"/>
            <wp:effectExtent l="0" t="0" r="0" b="8890"/>
            <wp:wrapTopAndBottom/>
            <wp:docPr id="25" name="Picture 25" descr="https://lh3.googleusercontent.com/26-pUfZdtlzNB1PfremTMjJteLufDFI7fjNfjeb8r_xRDBXsO27USTdylR2eLBej--ibS3ZsS0XQm2SHmU9hOcu_kX12SZMy3dEKFPf3b0IKNcvBhvGUGyA5jT4jP3zOAJQKWM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lh3.googleusercontent.com/26-pUfZdtlzNB1PfremTMjJteLufDFI7fjNfjeb8r_xRDBXsO27USTdylR2eLBej--ibS3ZsS0XQm2SHmU9hOcu_kX12SZMy3dEKFPf3b0IKNcvBhvGUGyA5jT4jP3zOAJQKWMHc"/>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26235" cy="1153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0685">
        <w:rPr>
          <w:noProof/>
        </w:rPr>
        <mc:AlternateContent>
          <mc:Choice Requires="wps">
            <w:drawing>
              <wp:anchor distT="0" distB="0" distL="114300" distR="114300" simplePos="0" relativeHeight="251712512" behindDoc="0" locked="0" layoutInCell="1" allowOverlap="1" wp14:anchorId="2BB7D52E" wp14:editId="62119619">
                <wp:simplePos x="0" y="0"/>
                <wp:positionH relativeFrom="margin">
                  <wp:align>left</wp:align>
                </wp:positionH>
                <wp:positionV relativeFrom="paragraph">
                  <wp:posOffset>3484245</wp:posOffset>
                </wp:positionV>
                <wp:extent cx="3181350" cy="63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3181350" cy="635"/>
                        </a:xfrm>
                        <a:prstGeom prst="rect">
                          <a:avLst/>
                        </a:prstGeom>
                        <a:solidFill>
                          <a:prstClr val="white"/>
                        </a:solidFill>
                        <a:ln>
                          <a:noFill/>
                        </a:ln>
                      </wps:spPr>
                      <wps:txbx>
                        <w:txbxContent>
                          <w:p w14:paraId="09965EA6" w14:textId="5DAD5038" w:rsidR="00AF0685" w:rsidRPr="002730DF" w:rsidRDefault="00AF0685" w:rsidP="00AF0685">
                            <w:pPr>
                              <w:pStyle w:val="Caption"/>
                              <w:rPr>
                                <w:rFonts w:eastAsia="Times New Roman"/>
                                <w:b/>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B7D52E" id="Text Box 46" o:spid="_x0000_s1032" type="#_x0000_t202" style="position:absolute;left:0;text-align:left;margin-left:0;margin-top:274.35pt;width:250.5pt;height:.05pt;z-index:2517125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" stroked="f">
                <v:textbox style="mso-fit-shape-to-text:t" inset="0,0,0,0">
                  <w:txbxContent>
                    <w:p w14:paraId="09965EA6" w14:textId="5DAD5038" w:rsidR="00AF0685" w:rsidRPr="002730DF" w:rsidRDefault="00AF0685" w:rsidP="00AF0685">
                      <w:pPr>
                        <w:pStyle w:val="Caption"/>
                        <w:rPr>
                          <w:rFonts w:eastAsia="Times New Roman"/>
                          <w:b/>
                          <w:noProof/>
                          <w:sz w:val="24"/>
                          <w:szCs w:val="24"/>
                        </w:rPr>
                      </w:pPr>
                    </w:p>
                  </w:txbxContent>
                </v:textbox>
                <w10:wrap type="topAndBottom" anchorx="margin"/>
              </v:shape>
            </w:pict>
          </mc:Fallback>
        </mc:AlternateContent>
      </w:r>
      <w:r w:rsidR="00AF0685" w:rsidRPr="0026228E">
        <w:rPr>
          <w:b/>
          <w:noProof/>
        </w:rPr>
        <w:drawing>
          <wp:anchor distT="0" distB="0" distL="114300" distR="114300" simplePos="0" relativeHeight="251673600" behindDoc="0" locked="0" layoutInCell="1" allowOverlap="1" wp14:anchorId="0D4F7F4C" wp14:editId="687910C0">
            <wp:simplePos x="0" y="0"/>
            <wp:positionH relativeFrom="margin">
              <wp:posOffset>0</wp:posOffset>
            </wp:positionH>
            <wp:positionV relativeFrom="paragraph">
              <wp:posOffset>2253615</wp:posOffset>
            </wp:positionV>
            <wp:extent cx="1638300" cy="1153160"/>
            <wp:effectExtent l="0" t="0" r="0" b="8890"/>
            <wp:wrapTopAndBottom/>
            <wp:docPr id="26" name="Picture 26" descr="https://lh3.googleusercontent.com/CGHn00Tyz45QYTpIgzqSKOxuOcxatveAqlCGBapYSFc9gFLPIZXxbRjfri72qEYntGt6BmJxIb3LzCOkBrBxiHjRiXkn1QF2HHzN82yRw9p2n_iSVEcGq4vrBT2Pu-mTJHjIzv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lh3.googleusercontent.com/CGHn00Tyz45QYTpIgzqSKOxuOcxatveAqlCGBapYSFc9gFLPIZXxbRjfri72qEYntGt6BmJxIb3LzCOkBrBxiHjRiXkn1QF2HHzN82yRw9p2n_iSVEcGq4vrBT2Pu-mTJHjIzvFo"/>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38300" cy="1153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0DAD" w:rsidRPr="00EA430B">
        <w:rPr>
          <w:b/>
          <w:bCs/>
          <w:noProof/>
        </w:rPr>
        <w:drawing>
          <wp:anchor distT="0" distB="0" distL="114300" distR="114300" simplePos="0" relativeHeight="251664384" behindDoc="0" locked="0" layoutInCell="1" allowOverlap="1" wp14:anchorId="6140886D" wp14:editId="0D364267">
            <wp:simplePos x="0" y="0"/>
            <wp:positionH relativeFrom="column">
              <wp:posOffset>1571625</wp:posOffset>
            </wp:positionH>
            <wp:positionV relativeFrom="paragraph">
              <wp:posOffset>203835</wp:posOffset>
            </wp:positionV>
            <wp:extent cx="1645285" cy="1195070"/>
            <wp:effectExtent l="0" t="0" r="0" b="5080"/>
            <wp:wrapTopAndBottom/>
            <wp:docPr id="27" name="Picture 27" descr="https://lh3.googleusercontent.com/1K3hAfx8Y1rJVmK-g8yJQg_N_pBS3gt8BW6-idN5Lbktsd-wYzDyUcbo5l2VZI1QAOHmNcBkb079Z6ocdLesyyedYzbFb-g3OXjFcf4zmjxQ9Y6LnJG9-8A_AJunTHl-U77RjXK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lh3.googleusercontent.com/1K3hAfx8Y1rJVmK-g8yJQg_N_pBS3gt8BW6-idN5Lbktsd-wYzDyUcbo5l2VZI1QAOHmNcBkb079Z6ocdLesyyedYzbFb-g3OXjFcf4zmjxQ9Y6LnJG9-8A_AJunTHl-U77RjXK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45285" cy="1195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0DAD" w:rsidRPr="00EA430B">
        <w:rPr>
          <w:b/>
          <w:bCs/>
          <w:noProof/>
        </w:rPr>
        <w:drawing>
          <wp:anchor distT="0" distB="0" distL="114300" distR="114300" simplePos="0" relativeHeight="251665408" behindDoc="0" locked="0" layoutInCell="1" allowOverlap="1" wp14:anchorId="47D5C152" wp14:editId="5C3A155C">
            <wp:simplePos x="0" y="0"/>
            <wp:positionH relativeFrom="margin">
              <wp:posOffset>-635</wp:posOffset>
            </wp:positionH>
            <wp:positionV relativeFrom="paragraph">
              <wp:posOffset>217170</wp:posOffset>
            </wp:positionV>
            <wp:extent cx="1649730" cy="1172210"/>
            <wp:effectExtent l="0" t="0" r="7620" b="8890"/>
            <wp:wrapTopAndBottom/>
            <wp:docPr id="28" name="Picture 28" descr="https://lh3.googleusercontent.com/wobnOgzd2CBdX7Gdgd-AFLlMQPNS3xJD4qgnplmsoN620-mehKE5p7-57NbJXMYIFjawWxNDBK6zBR-u542qEAWKH58k1obc9Ieu-NRtt9cN65q4u9pERMYWhiTTHhOORgIfxP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lh3.googleusercontent.com/wobnOgzd2CBdX7Gdgd-AFLlMQPNS3xJD4qgnplmsoN620-mehKE5p7-57NbJXMYIFjawWxNDBK6zBR-u542qEAWKH58k1obc9Ieu-NRtt9cN65q4u9pERMYWhiTTHhOORgIfxPG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49730" cy="1172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430B" w:rsidRPr="00EA430B">
        <w:rPr>
          <w:b/>
          <w:bCs/>
        </w:rPr>
        <w:t>AdaBoost</w:t>
      </w:r>
    </w:p>
    <w:p w14:paraId="35B797A0" w14:textId="46AADF7F" w:rsidR="00EA430B" w:rsidRPr="00EA430B" w:rsidRDefault="00A130BE" w:rsidP="00EA430B">
      <w:r>
        <w:rPr>
          <w:noProof/>
        </w:rPr>
        <mc:AlternateContent>
          <mc:Choice Requires="wps">
            <w:drawing>
              <wp:anchor distT="0" distB="0" distL="114300" distR="114300" simplePos="0" relativeHeight="251714560" behindDoc="0" locked="0" layoutInCell="1" allowOverlap="1" wp14:anchorId="6CB64364" wp14:editId="3404C77C">
                <wp:simplePos x="0" y="0"/>
                <wp:positionH relativeFrom="column">
                  <wp:align>right</wp:align>
                </wp:positionH>
                <wp:positionV relativeFrom="paragraph">
                  <wp:posOffset>5384800</wp:posOffset>
                </wp:positionV>
                <wp:extent cx="3228975" cy="635"/>
                <wp:effectExtent l="0" t="0" r="9525" b="0"/>
                <wp:wrapTopAndBottom/>
                <wp:docPr id="49" name="Text Box 49"/>
                <wp:cNvGraphicFramePr/>
                <a:graphic xmlns:a="http://schemas.openxmlformats.org/drawingml/2006/main">
                  <a:graphicData uri="http://schemas.microsoft.com/office/word/2010/wordprocessingShape">
                    <wps:wsp>
                      <wps:cNvSpPr txBox="1"/>
                      <wps:spPr>
                        <a:xfrm>
                          <a:off x="0" y="0"/>
                          <a:ext cx="3228975" cy="635"/>
                        </a:xfrm>
                        <a:prstGeom prst="rect">
                          <a:avLst/>
                        </a:prstGeom>
                        <a:solidFill>
                          <a:prstClr val="white"/>
                        </a:solidFill>
                        <a:ln>
                          <a:noFill/>
                        </a:ln>
                      </wps:spPr>
                      <wps:txbx>
                        <w:txbxContent>
                          <w:p w14:paraId="410DD898" w14:textId="587CA68B" w:rsidR="00056721" w:rsidRPr="00740793" w:rsidRDefault="00056721" w:rsidP="00056721">
                            <w:pPr>
                              <w:pStyle w:val="Caption"/>
                              <w:rPr>
                                <w:rFonts w:eastAsia="Times New Roman"/>
                                <w:noProof/>
                                <w:sz w:val="24"/>
                                <w:szCs w:val="24"/>
                              </w:rPr>
                            </w:pPr>
                            <w:r w:rsidRPr="002D2D94">
                              <w:rPr>
                                <w:b/>
                              </w:rPr>
                              <w:t xml:space="preserve">Figure </w:t>
                            </w:r>
                            <w:r w:rsidRPr="002D2D94">
                              <w:rPr>
                                <w:b/>
                              </w:rPr>
                              <w:fldChar w:fldCharType="begin"/>
                            </w:r>
                            <w:r w:rsidRPr="002D2D94">
                              <w:rPr>
                                <w:b/>
                              </w:rPr>
                              <w:instrText xml:space="preserve"> SEQ Figure \* ARABIC </w:instrText>
                            </w:r>
                            <w:r w:rsidRPr="002D2D94">
                              <w:rPr>
                                <w:b/>
                              </w:rPr>
                              <w:fldChar w:fldCharType="separate"/>
                            </w:r>
                            <w:r w:rsidR="00E04147">
                              <w:rPr>
                                <w:b/>
                                <w:noProof/>
                              </w:rPr>
                              <w:t>6</w:t>
                            </w:r>
                            <w:r w:rsidRPr="002D2D94">
                              <w:rPr>
                                <w:b/>
                              </w:rPr>
                              <w:fldChar w:fldCharType="end"/>
                            </w:r>
                            <w:r>
                              <w:t xml:space="preserve"> </w:t>
                            </w:r>
                            <w:r w:rsidRPr="00D90DAD">
                              <w:rPr>
                                <w:b/>
                              </w:rPr>
                              <w:t xml:space="preserve">(Left) </w:t>
                            </w:r>
                            <w:r>
                              <w:rPr>
                                <w:b/>
                              </w:rPr>
                              <w:t>NCI 60</w:t>
                            </w:r>
                            <w:r w:rsidRPr="00D90DAD">
                              <w:rPr>
                                <w:b/>
                              </w:rPr>
                              <w:t xml:space="preserve"> original data scatterplot</w:t>
                            </w:r>
                            <w:r w:rsidRPr="00EA430B">
                              <w:t xml:space="preserve"> shows </w:t>
                            </w:r>
                            <w:r>
                              <w:t>eight</w:t>
                            </w:r>
                            <w:r w:rsidRPr="00EA430B">
                              <w:t xml:space="preserve"> classes distinguished by color. </w:t>
                            </w:r>
                            <w:r w:rsidRPr="00D90DAD">
                              <w:rPr>
                                <w:b/>
                              </w:rPr>
                              <w:t xml:space="preserve">(Right) </w:t>
                            </w:r>
                            <w:r>
                              <w:rPr>
                                <w:b/>
                              </w:rPr>
                              <w:t>NCI 60</w:t>
                            </w:r>
                            <w:r w:rsidRPr="00D90DAD">
                              <w:rPr>
                                <w:b/>
                              </w:rPr>
                              <w:t xml:space="preserve"> AdaBoost</w:t>
                            </w:r>
                            <w:r>
                              <w:rPr>
                                <w:b/>
                              </w:rPr>
                              <w:t xml:space="preserve"> model</w:t>
                            </w:r>
                            <w:r w:rsidRPr="00EA430B">
                              <w:t xml:space="preserve"> classifier reports an accuracy of </w:t>
                            </w:r>
                            <w:r>
                              <w:t>14.8% and an error rate of 0.852</w:t>
                            </w:r>
                            <w:r w:rsidRPr="00EA430B">
                              <w:t xml:space="preserve">. Total training time was </w:t>
                            </w:r>
                            <w:r>
                              <w:t>11.117</w:t>
                            </w:r>
                            <w:r w:rsidRPr="00EA430B">
                              <w:t xml:space="preserve"> seconds.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CB64364" id="Text Box 49" o:spid="_x0000_s1033" type="#_x0000_t202" style="position:absolute;left:0;text-align:left;margin-left:203.05pt;margin-top:424pt;width:254.25pt;height:.05pt;z-index:25171456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" stroked="f">
                <v:textbox style="mso-fit-shape-to-text:t" inset="0,0,0,0">
                  <w:txbxContent>
                    <w:p w14:paraId="410DD898" w14:textId="587CA68B" w:rsidR="00056721" w:rsidRPr="00740793" w:rsidRDefault="00056721" w:rsidP="00056721">
                      <w:pPr>
                        <w:pStyle w:val="Caption"/>
                        <w:rPr>
                          <w:rFonts w:eastAsia="Times New Roman"/>
                          <w:noProof/>
                          <w:sz w:val="24"/>
                          <w:szCs w:val="24"/>
                        </w:rPr>
                      </w:pPr>
                      <w:r w:rsidRPr="002D2D94">
                        <w:rPr>
                          <w:b/>
                        </w:rPr>
                        <w:t xml:space="preserve">Figure </w:t>
                      </w:r>
                      <w:r w:rsidRPr="002D2D94">
                        <w:rPr>
                          <w:b/>
                        </w:rPr>
                        <w:fldChar w:fldCharType="begin"/>
                      </w:r>
                      <w:r w:rsidRPr="002D2D94">
                        <w:rPr>
                          <w:b/>
                        </w:rPr>
                        <w:instrText xml:space="preserve"> SEQ Figure \* ARABIC </w:instrText>
                      </w:r>
                      <w:r w:rsidRPr="002D2D94">
                        <w:rPr>
                          <w:b/>
                        </w:rPr>
                        <w:fldChar w:fldCharType="separate"/>
                      </w:r>
                      <w:r w:rsidR="00E04147">
                        <w:rPr>
                          <w:b/>
                          <w:noProof/>
                        </w:rPr>
                        <w:t>6</w:t>
                      </w:r>
                      <w:r w:rsidRPr="002D2D94">
                        <w:rPr>
                          <w:b/>
                        </w:rPr>
                        <w:fldChar w:fldCharType="end"/>
                      </w:r>
                      <w:r>
                        <w:t xml:space="preserve"> </w:t>
                      </w:r>
                      <w:r w:rsidRPr="00D90DAD">
                        <w:rPr>
                          <w:b/>
                        </w:rPr>
                        <w:t xml:space="preserve">(Left) </w:t>
                      </w:r>
                      <w:r>
                        <w:rPr>
                          <w:b/>
                        </w:rPr>
                        <w:t>NCI 60</w:t>
                      </w:r>
                      <w:r w:rsidRPr="00D90DAD">
                        <w:rPr>
                          <w:b/>
                        </w:rPr>
                        <w:t xml:space="preserve"> original data scatterplot</w:t>
                      </w:r>
                      <w:r w:rsidRPr="00EA430B">
                        <w:t xml:space="preserve"> shows </w:t>
                      </w:r>
                      <w:r>
                        <w:t>eight</w:t>
                      </w:r>
                      <w:r w:rsidRPr="00EA430B">
                        <w:t xml:space="preserve"> classes distinguished by color. </w:t>
                      </w:r>
                      <w:r w:rsidRPr="00D90DAD">
                        <w:rPr>
                          <w:b/>
                        </w:rPr>
                        <w:t xml:space="preserve">(Right) </w:t>
                      </w:r>
                      <w:r>
                        <w:rPr>
                          <w:b/>
                        </w:rPr>
                        <w:t>NCI 60</w:t>
                      </w:r>
                      <w:r w:rsidRPr="00D90DAD">
                        <w:rPr>
                          <w:b/>
                        </w:rPr>
                        <w:t xml:space="preserve"> AdaBoost</w:t>
                      </w:r>
                      <w:r>
                        <w:rPr>
                          <w:b/>
                        </w:rPr>
                        <w:t xml:space="preserve"> model</w:t>
                      </w:r>
                      <w:r w:rsidRPr="00EA430B">
                        <w:t xml:space="preserve"> classifier reports an accuracy of </w:t>
                      </w:r>
                      <w:r>
                        <w:t>14.8% and an error rate of 0.852</w:t>
                      </w:r>
                      <w:r w:rsidRPr="00EA430B">
                        <w:t xml:space="preserve">. Total training time was </w:t>
                      </w:r>
                      <w:r>
                        <w:t>11.117</w:t>
                      </w:r>
                      <w:r w:rsidRPr="00EA430B">
                        <w:t xml:space="preserve"> seconds.</w:t>
                      </w:r>
                    </w:p>
                  </w:txbxContent>
                </v:textbox>
                <w10:wrap type="topAndBottom"/>
              </v:shape>
            </w:pict>
          </mc:Fallback>
        </mc:AlternateContent>
      </w:r>
    </w:p>
    <w:p w14:paraId="4C6F0EFB" w14:textId="3DFA636A" w:rsidR="008E59FB" w:rsidRDefault="008E59FB" w:rsidP="00883223"/>
    <w:p w14:paraId="3AF338AE" w14:textId="00E8FEB1" w:rsidR="00A130BE" w:rsidRDefault="00A130BE" w:rsidP="00883223"/>
    <w:p w14:paraId="5CE4CBBE" w14:textId="0954696E" w:rsidR="00A130BE" w:rsidRDefault="00A130BE" w:rsidP="00883223"/>
    <w:p w14:paraId="0632AD85" w14:textId="479A01CC" w:rsidR="00A130BE" w:rsidRDefault="00A130BE" w:rsidP="00883223"/>
    <w:p w14:paraId="4EFD860E" w14:textId="29EC4776" w:rsidR="00A130BE" w:rsidRDefault="00A130BE" w:rsidP="00883223"/>
    <w:p w14:paraId="7B4D38AD" w14:textId="2BEEA60A" w:rsidR="00A130BE" w:rsidRDefault="00A130BE" w:rsidP="00883223"/>
    <w:p w14:paraId="58EBA22E" w14:textId="375B094A" w:rsidR="00A130BE" w:rsidRDefault="00A130BE" w:rsidP="00883223"/>
    <w:p w14:paraId="4B818363" w14:textId="7C6A73B4" w:rsidR="00A130BE" w:rsidRDefault="00A130BE" w:rsidP="00883223"/>
    <w:p w14:paraId="3A42BB7A" w14:textId="4F5EE39F" w:rsidR="00A130BE" w:rsidRDefault="00A130BE" w:rsidP="00883223"/>
    <w:p w14:paraId="5B37E430" w14:textId="5BB31241" w:rsidR="00A130BE" w:rsidRDefault="00A130BE" w:rsidP="00883223"/>
    <w:p w14:paraId="69BE3082" w14:textId="2BBD4D27" w:rsidR="00A130BE" w:rsidRDefault="00A130BE" w:rsidP="00883223"/>
    <w:p w14:paraId="56623E46" w14:textId="6AB9D9CD" w:rsidR="008D0437" w:rsidRPr="00826483" w:rsidRDefault="008D0437" w:rsidP="00826483">
      <w:pPr>
        <w:pStyle w:val="Heading1"/>
        <w:spacing w:before="360"/>
      </w:pPr>
      <w:r w:rsidRPr="00826483">
        <w:t>DISCUSSION</w:t>
      </w:r>
    </w:p>
    <w:p w14:paraId="2C1305C5" w14:textId="6D761D62" w:rsidR="00950944" w:rsidRDefault="00D90DAD" w:rsidP="00D90DAD">
      <w:pPr>
        <w:pStyle w:val="NormalWeb"/>
        <w:spacing w:before="0" w:beforeAutospacing="0" w:after="0" w:afterAutospacing="0"/>
        <w:ind w:firstLine="360"/>
        <w:rPr>
          <w:rFonts w:ascii="Garamond" w:hAnsi="Garamond" w:cs="Arial"/>
          <w:color w:val="000000"/>
        </w:rPr>
      </w:pPr>
      <w:r w:rsidRPr="00D90DAD">
        <w:rPr>
          <w:rFonts w:ascii="Garamond" w:hAnsi="Garamond" w:cs="Arial"/>
          <w:color w:val="000000"/>
        </w:rPr>
        <w:t>Neural Network</w:t>
      </w:r>
      <w:r w:rsidR="000D4018">
        <w:rPr>
          <w:rFonts w:ascii="Garamond" w:hAnsi="Garamond" w:cs="Arial"/>
          <w:color w:val="000000"/>
        </w:rPr>
        <w:t xml:space="preserve"> outperformed all other classifiers for two microarray datasets: leukaemia and brain with 2 and 5 classes respectively. </w:t>
      </w:r>
      <w:r w:rsidRPr="00D90DAD">
        <w:rPr>
          <w:rFonts w:ascii="Garamond" w:hAnsi="Garamond" w:cs="Arial"/>
          <w:color w:val="000000"/>
        </w:rPr>
        <w:t>Comp</w:t>
      </w:r>
      <w:r w:rsidR="00950944">
        <w:rPr>
          <w:rFonts w:ascii="Garamond" w:hAnsi="Garamond" w:cs="Arial"/>
          <w:color w:val="000000"/>
        </w:rPr>
        <w:t>ared error rates to the original</w:t>
      </w:r>
      <w:r w:rsidRPr="00D90DAD">
        <w:rPr>
          <w:rFonts w:ascii="Garamond" w:hAnsi="Garamond" w:cs="Arial"/>
          <w:color w:val="000000"/>
        </w:rPr>
        <w:t xml:space="preserve"> publication</w:t>
      </w:r>
      <w:r w:rsidR="00950944">
        <w:rPr>
          <w:rFonts w:ascii="Garamond" w:hAnsi="Garamond" w:cs="Arial"/>
          <w:color w:val="000000"/>
        </w:rPr>
        <w:t xml:space="preserve"> [</w:t>
      </w:r>
      <w:r w:rsidR="00950944">
        <w:rPr>
          <w:rFonts w:ascii="Garamond" w:hAnsi="Garamond" w:cs="Arial"/>
          <w:color w:val="000000"/>
        </w:rPr>
        <w:fldChar w:fldCharType="begin"/>
      </w:r>
      <w:r w:rsidR="00950944">
        <w:rPr>
          <w:rFonts w:ascii="Garamond" w:hAnsi="Garamond" w:cs="Arial"/>
          <w:color w:val="000000"/>
        </w:rPr>
        <w:instrText xml:space="preserve"> REF _Ref484557661 \w \h </w:instrText>
      </w:r>
      <w:r w:rsidR="00950944">
        <w:rPr>
          <w:rFonts w:ascii="Garamond" w:hAnsi="Garamond" w:cs="Arial"/>
          <w:color w:val="000000"/>
        </w:rPr>
      </w:r>
      <w:r w:rsidR="00950944">
        <w:rPr>
          <w:rFonts w:ascii="Garamond" w:hAnsi="Garamond" w:cs="Arial"/>
          <w:color w:val="000000"/>
        </w:rPr>
        <w:fldChar w:fldCharType="separate"/>
      </w:r>
      <w:r w:rsidR="00E04147">
        <w:rPr>
          <w:rFonts w:ascii="Garamond" w:hAnsi="Garamond" w:cs="Arial"/>
          <w:color w:val="000000"/>
        </w:rPr>
        <w:t>1</w:t>
      </w:r>
      <w:r w:rsidR="00950944">
        <w:rPr>
          <w:rFonts w:ascii="Garamond" w:hAnsi="Garamond" w:cs="Arial"/>
          <w:color w:val="000000"/>
        </w:rPr>
        <w:fldChar w:fldCharType="end"/>
      </w:r>
      <w:r w:rsidR="00950944">
        <w:rPr>
          <w:rFonts w:ascii="Garamond" w:hAnsi="Garamond" w:cs="Arial"/>
          <w:color w:val="000000"/>
        </w:rPr>
        <w:t>]</w:t>
      </w:r>
      <w:r w:rsidRPr="00D90DAD">
        <w:rPr>
          <w:rFonts w:ascii="Garamond" w:hAnsi="Garamond" w:cs="Arial"/>
          <w:color w:val="000000"/>
        </w:rPr>
        <w:t xml:space="preserve"> on gene selection in random forest show that other methods SVM, KNN, SC, and random forest outperform AdaBoost</w:t>
      </w:r>
      <w:r w:rsidR="000D4018">
        <w:rPr>
          <w:rFonts w:ascii="Garamond" w:hAnsi="Garamond" w:cs="Arial"/>
          <w:color w:val="000000"/>
        </w:rPr>
        <w:t xml:space="preserve"> consistently with less error rates</w:t>
      </w:r>
      <w:r w:rsidR="00950944">
        <w:rPr>
          <w:rFonts w:ascii="Garamond" w:hAnsi="Garamond" w:cs="Arial"/>
          <w:color w:val="000000"/>
        </w:rPr>
        <w:t xml:space="preserve"> in</w:t>
      </w:r>
      <w:r w:rsidR="000D4018">
        <w:rPr>
          <w:rFonts w:ascii="Garamond" w:hAnsi="Garamond" w:cs="Arial"/>
          <w:color w:val="000000"/>
        </w:rPr>
        <w:t xml:space="preserve"> </w:t>
      </w:r>
      <w:r w:rsidR="000D4018" w:rsidRPr="00950944">
        <w:rPr>
          <w:rFonts w:ascii="Garamond" w:hAnsi="Garamond"/>
          <w:color w:val="000000"/>
        </w:rPr>
        <w:fldChar w:fldCharType="begin"/>
      </w:r>
      <w:r w:rsidR="000D4018" w:rsidRPr="00950944">
        <w:rPr>
          <w:rFonts w:ascii="Garamond" w:hAnsi="Garamond"/>
          <w:color w:val="000000"/>
        </w:rPr>
        <w:instrText xml:space="preserve"> REF _Ref484557503 \p \h </w:instrText>
      </w:r>
      <w:r w:rsidR="00950944" w:rsidRPr="00950944">
        <w:rPr>
          <w:rFonts w:ascii="Garamond" w:hAnsi="Garamond"/>
          <w:color w:val="000000"/>
        </w:rPr>
        <w:instrText xml:space="preserve"> \* MERGEFORMAT </w:instrText>
      </w:r>
      <w:r w:rsidR="000D4018" w:rsidRPr="00950944">
        <w:rPr>
          <w:rFonts w:ascii="Garamond" w:hAnsi="Garamond"/>
          <w:color w:val="000000"/>
        </w:rPr>
      </w:r>
      <w:r w:rsidR="000D4018" w:rsidRPr="00950944">
        <w:rPr>
          <w:rFonts w:ascii="Garamond" w:hAnsi="Garamond"/>
          <w:color w:val="000000"/>
        </w:rPr>
        <w:fldChar w:fldCharType="separate"/>
      </w:r>
      <w:r w:rsidR="00E04147" w:rsidRPr="00E04147">
        <w:rPr>
          <w:rFonts w:ascii="Garamond" w:hAnsi="Garamond"/>
          <w:b/>
        </w:rPr>
        <w:t xml:space="preserve">Comparative </w:t>
      </w:r>
      <w:r w:rsidR="00E04147" w:rsidRPr="00E04147">
        <w:rPr>
          <w:rFonts w:ascii="Garamond" w:hAnsi="Garamond"/>
          <w:b/>
          <w:noProof/>
        </w:rPr>
        <w:t xml:space="preserve">error rates </w:t>
      </w:r>
      <w:r w:rsidR="00E04147" w:rsidRPr="00E04147">
        <w:rPr>
          <w:rFonts w:ascii="Garamond" w:hAnsi="Garamond"/>
          <w:b/>
        </w:rPr>
        <w:t>of</w:t>
      </w:r>
      <w:r w:rsidR="00E04147" w:rsidRPr="00E04147">
        <w:rPr>
          <w:b/>
          <w:bCs/>
          <w:color w:val="000000"/>
          <w:sz w:val="20"/>
          <w:szCs w:val="20"/>
        </w:rPr>
        <w:t xml:space="preserve"> AdaBoost</w:t>
      </w:r>
      <w:r w:rsidR="00E04147" w:rsidRPr="00E04147">
        <w:rPr>
          <w:bCs/>
          <w:color w:val="000000"/>
          <w:sz w:val="20"/>
          <w:szCs w:val="20"/>
        </w:rPr>
        <w:t xml:space="preserve"> </w:t>
      </w:r>
      <w:r w:rsidR="00E04147" w:rsidRPr="00E04147">
        <w:rPr>
          <w:b/>
          <w:bCs/>
          <w:color w:val="000000"/>
          <w:sz w:val="20"/>
          <w:szCs w:val="20"/>
        </w:rPr>
        <w:t>and neural network to other classification methods. Support vector</w:t>
      </w:r>
      <w:r w:rsidR="00E04147" w:rsidRPr="00E04147">
        <w:rPr>
          <w:bCs/>
          <w:color w:val="000000"/>
          <w:sz w:val="20"/>
          <w:szCs w:val="20"/>
        </w:rPr>
        <w:t xml:space="preserve"> machine (SVM), k-nearest neighbors (KNN), discrete linear discriminant analysis (DLDA), shrunken centroids (SC), nearest neighbor with variable selection (</w:t>
      </w:r>
      <w:proofErr w:type="spellStart"/>
      <w:r w:rsidR="00E04147" w:rsidRPr="00E04147">
        <w:rPr>
          <w:bCs/>
          <w:color w:val="000000"/>
          <w:sz w:val="20"/>
          <w:szCs w:val="20"/>
        </w:rPr>
        <w:t>NN.vs</w:t>
      </w:r>
      <w:proofErr w:type="spellEnd"/>
      <w:r w:rsidR="00E04147" w:rsidRPr="00E04147">
        <w:rPr>
          <w:bCs/>
          <w:color w:val="000000"/>
          <w:sz w:val="20"/>
          <w:szCs w:val="20"/>
        </w:rPr>
        <w:t>), and random forest outperform AdaBoost and neural network with less error rates. The column ‘no info’ refers to minimal error, if no information is given from genes (i.e., we always bet on the most frequent class).</w:t>
      </w:r>
      <w:r w:rsidR="000D4018" w:rsidRPr="00950944">
        <w:rPr>
          <w:rFonts w:ascii="Garamond" w:hAnsi="Garamond"/>
          <w:color w:val="000000"/>
        </w:rPr>
        <w:fldChar w:fldCharType="end"/>
      </w:r>
      <w:r w:rsidRPr="00D90DAD">
        <w:rPr>
          <w:rFonts w:ascii="Garamond" w:hAnsi="Garamond" w:cs="Arial"/>
          <w:color w:val="000000"/>
        </w:rPr>
        <w:t>Of interest, ‘no info’ matched AdaBoost error rates</w:t>
      </w:r>
      <w:r w:rsidR="00950944">
        <w:rPr>
          <w:rFonts w:ascii="Garamond" w:hAnsi="Garamond" w:cs="Arial"/>
          <w:color w:val="000000"/>
        </w:rPr>
        <w:t xml:space="preserve"> indicating inferior performance comparative to other classifiers</w:t>
      </w:r>
      <w:r w:rsidRPr="00D90DAD">
        <w:rPr>
          <w:rFonts w:ascii="Garamond" w:hAnsi="Garamond" w:cs="Arial"/>
          <w:color w:val="000000"/>
        </w:rPr>
        <w:t xml:space="preserve">. </w:t>
      </w:r>
    </w:p>
    <w:p w14:paraId="558C631E" w14:textId="5F7CFC01" w:rsidR="00D90DAD" w:rsidRPr="00D90DAD" w:rsidRDefault="00D90DAD" w:rsidP="00D90DAD">
      <w:pPr>
        <w:pStyle w:val="NormalWeb"/>
        <w:spacing w:before="0" w:beforeAutospacing="0" w:after="0" w:afterAutospacing="0"/>
        <w:ind w:firstLine="360"/>
        <w:rPr>
          <w:rFonts w:ascii="Garamond" w:hAnsi="Garamond"/>
        </w:rPr>
      </w:pPr>
      <w:r w:rsidRPr="00D90DAD">
        <w:rPr>
          <w:rFonts w:ascii="Garamond" w:hAnsi="Garamond" w:cs="Arial"/>
          <w:color w:val="000000"/>
        </w:rPr>
        <w:t xml:space="preserve">Conclusively AdaBoost </w:t>
      </w:r>
      <w:r w:rsidR="000D4018">
        <w:rPr>
          <w:rFonts w:ascii="Garamond" w:hAnsi="Garamond" w:cs="Arial"/>
          <w:color w:val="000000"/>
        </w:rPr>
        <w:t xml:space="preserve">is </w:t>
      </w:r>
      <w:r w:rsidRPr="00D90DAD">
        <w:rPr>
          <w:rFonts w:ascii="Garamond" w:hAnsi="Garamond" w:cs="Arial"/>
          <w:color w:val="000000"/>
        </w:rPr>
        <w:t xml:space="preserve">not recommended as </w:t>
      </w:r>
      <w:r w:rsidR="000D4018">
        <w:rPr>
          <w:rFonts w:ascii="Garamond" w:hAnsi="Garamond" w:cs="Arial"/>
          <w:color w:val="000000"/>
        </w:rPr>
        <w:t>a classifier</w:t>
      </w:r>
      <w:r w:rsidRPr="00D90DAD">
        <w:rPr>
          <w:rFonts w:ascii="Garamond" w:hAnsi="Garamond" w:cs="Arial"/>
          <w:color w:val="000000"/>
        </w:rPr>
        <w:t xml:space="preserve"> of microarray data for gene selection. </w:t>
      </w:r>
      <w:r w:rsidR="000D4018">
        <w:rPr>
          <w:rFonts w:ascii="Garamond" w:hAnsi="Garamond" w:cs="Arial"/>
          <w:color w:val="000000"/>
        </w:rPr>
        <w:t>Neural network may be a candidate accurate classifier for data sets of fewer (than five) classes.</w:t>
      </w:r>
    </w:p>
    <w:p w14:paraId="5730FB6A" w14:textId="4590421D" w:rsidR="00633C91" w:rsidRDefault="004A4DF4" w:rsidP="000D4018">
      <w:pPr>
        <w:spacing w:line="240" w:lineRule="auto"/>
        <w:ind w:firstLine="360"/>
        <w:jc w:val="left"/>
        <w:rPr>
          <w:rFonts w:eastAsia="Times New Roman" w:cs="Arial"/>
          <w:color w:val="000000"/>
        </w:rPr>
      </w:pPr>
      <w:r>
        <w:rPr>
          <w:noProof/>
        </w:rPr>
        <w:drawing>
          <wp:anchor distT="0" distB="0" distL="114300" distR="114300" simplePos="0" relativeHeight="251722752" behindDoc="0" locked="0" layoutInCell="1" allowOverlap="1" wp14:anchorId="4B5334D3" wp14:editId="77882385">
            <wp:simplePos x="0" y="0"/>
            <wp:positionH relativeFrom="margin">
              <wp:posOffset>0</wp:posOffset>
            </wp:positionH>
            <wp:positionV relativeFrom="paragraph">
              <wp:posOffset>1579245</wp:posOffset>
            </wp:positionV>
            <wp:extent cx="3257550" cy="1186815"/>
            <wp:effectExtent l="0" t="0" r="0" b="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57550" cy="1186815"/>
                    </a:xfrm>
                    <a:prstGeom prst="rect">
                      <a:avLst/>
                    </a:prstGeom>
                  </pic:spPr>
                </pic:pic>
              </a:graphicData>
            </a:graphic>
          </wp:anchor>
        </w:drawing>
      </w:r>
      <w:r w:rsidR="00633C91">
        <w:rPr>
          <w:rFonts w:eastAsia="Times New Roman" w:cs="Arial"/>
          <w:color w:val="000000"/>
        </w:rPr>
        <w:t>One limitation of the study is</w:t>
      </w:r>
      <w:r w:rsidR="00D90DAD" w:rsidRPr="00D90DAD">
        <w:rPr>
          <w:rFonts w:eastAsia="Times New Roman" w:cs="Arial"/>
          <w:color w:val="000000"/>
        </w:rPr>
        <w:t xml:space="preserve"> the relatively small sizes of the microarray data sets available. Patient sizes are n=38, 42, and 61 for leukaemia, brain, and NCI 60 data sets respectively. Default parameters and no cross validation are used in training both AdaBoost and neural network models.</w:t>
      </w:r>
      <w:r w:rsidR="0034469F">
        <w:rPr>
          <w:rFonts w:eastAsia="Times New Roman" w:cs="Arial"/>
          <w:color w:val="000000"/>
        </w:rPr>
        <w:t xml:space="preserve"> </w:t>
      </w:r>
    </w:p>
    <w:p w14:paraId="05C36180" w14:textId="580F9E2A" w:rsidR="00D90DAD" w:rsidRPr="00D90DAD" w:rsidRDefault="0034469F" w:rsidP="00633C91">
      <w:pPr>
        <w:spacing w:line="240" w:lineRule="auto"/>
        <w:ind w:firstLine="360"/>
        <w:jc w:val="left"/>
        <w:rPr>
          <w:rFonts w:eastAsia="Times New Roman"/>
        </w:rPr>
      </w:pPr>
      <w:r>
        <w:rPr>
          <w:rFonts w:eastAsia="Times New Roman" w:cs="Arial"/>
          <w:color w:val="000000"/>
        </w:rPr>
        <w:t>An</w:t>
      </w:r>
      <w:r w:rsidR="00633C91">
        <w:rPr>
          <w:rFonts w:eastAsia="Times New Roman" w:cs="Arial"/>
          <w:color w:val="000000"/>
        </w:rPr>
        <w:t xml:space="preserve">other </w:t>
      </w:r>
      <w:r>
        <w:rPr>
          <w:rFonts w:eastAsia="Times New Roman" w:cs="Arial"/>
          <w:color w:val="000000"/>
        </w:rPr>
        <w:t>limitation of</w:t>
      </w:r>
      <w:r w:rsidR="00633C91">
        <w:rPr>
          <w:rFonts w:eastAsia="Times New Roman" w:cs="Arial"/>
          <w:color w:val="000000"/>
        </w:rPr>
        <w:t xml:space="preserve"> both models is that a single </w:t>
      </w:r>
      <w:r>
        <w:rPr>
          <w:rFonts w:eastAsia="Times New Roman" w:cs="Arial"/>
          <w:color w:val="000000"/>
        </w:rPr>
        <w:t>output layer</w:t>
      </w:r>
      <w:r w:rsidR="00633C91">
        <w:rPr>
          <w:rFonts w:eastAsia="Times New Roman" w:cs="Arial"/>
          <w:color w:val="000000"/>
        </w:rPr>
        <w:t xml:space="preserve"> was used for multi-class data. More appropriately, accuracy may be improved by modeling AdaBoost and neural networks with as many output layers as classes. Lastly c</w:t>
      </w:r>
      <w:r w:rsidR="00D90DAD" w:rsidRPr="00D90DAD">
        <w:rPr>
          <w:rFonts w:eastAsia="Times New Roman" w:cs="Arial"/>
          <w:color w:val="000000"/>
        </w:rPr>
        <w:t xml:space="preserve">onfiguration of parameters </w:t>
      </w:r>
      <w:r w:rsidR="00230D51">
        <w:rPr>
          <w:rFonts w:eastAsia="Times New Roman" w:cs="Arial"/>
          <w:color w:val="000000"/>
        </w:rPr>
        <w:t>such as number of hid</w:t>
      </w:r>
      <w:r w:rsidR="005F6851">
        <w:rPr>
          <w:rFonts w:eastAsia="Times New Roman" w:cs="Arial"/>
          <w:color w:val="000000"/>
        </w:rPr>
        <w:t>d</w:t>
      </w:r>
      <w:bookmarkStart w:id="18" w:name="_GoBack"/>
      <w:bookmarkEnd w:id="18"/>
      <w:r w:rsidR="00230D51">
        <w:rPr>
          <w:rFonts w:eastAsia="Times New Roman" w:cs="Arial"/>
          <w:color w:val="000000"/>
        </w:rPr>
        <w:t xml:space="preserve">en layers, maximum split, and learning rates </w:t>
      </w:r>
      <w:r w:rsidR="00D90DAD" w:rsidRPr="00D90DAD">
        <w:rPr>
          <w:rFonts w:eastAsia="Times New Roman" w:cs="Arial"/>
          <w:color w:val="000000"/>
        </w:rPr>
        <w:t xml:space="preserve">enhance accuracy and </w:t>
      </w:r>
      <w:r w:rsidR="00230D51">
        <w:rPr>
          <w:rFonts w:eastAsia="Times New Roman" w:cs="Arial"/>
          <w:color w:val="000000"/>
        </w:rPr>
        <w:t xml:space="preserve">multi-fold cross validation would better </w:t>
      </w:r>
      <w:r w:rsidR="00D90DAD" w:rsidRPr="00D90DAD">
        <w:rPr>
          <w:rFonts w:eastAsia="Times New Roman" w:cs="Arial"/>
          <w:color w:val="000000"/>
        </w:rPr>
        <w:t>protect against overfitting the data.</w:t>
      </w:r>
    </w:p>
    <w:p w14:paraId="5990988C" w14:textId="1574596C" w:rsidR="00056721" w:rsidRDefault="00D90DAD" w:rsidP="00950944">
      <w:pPr>
        <w:spacing w:line="240" w:lineRule="auto"/>
        <w:ind w:firstLine="720"/>
        <w:jc w:val="left"/>
        <w:rPr>
          <w:rFonts w:ascii="Arial" w:eastAsia="Times New Roman" w:hAnsi="Arial" w:cs="Arial"/>
          <w:color w:val="000000"/>
          <w:sz w:val="22"/>
          <w:szCs w:val="22"/>
        </w:rPr>
      </w:pPr>
      <w:r w:rsidRPr="00D90DAD">
        <w:rPr>
          <w:rFonts w:eastAsia="Times New Roman" w:cs="Arial"/>
          <w:color w:val="000000"/>
        </w:rPr>
        <w:t xml:space="preserve">Larger cohort cancer studies (n &gt; 1000) can be performed by replicating the </w:t>
      </w:r>
      <w:r w:rsidR="00950944" w:rsidRPr="00D90DAD">
        <w:rPr>
          <w:rFonts w:eastAsia="Times New Roman" w:cs="Arial"/>
          <w:color w:val="000000"/>
        </w:rPr>
        <w:t>methods</w:t>
      </w:r>
      <w:r w:rsidRPr="00D90DAD">
        <w:rPr>
          <w:rFonts w:eastAsia="Times New Roman" w:cs="Arial"/>
          <w:color w:val="000000"/>
        </w:rPr>
        <w:t xml:space="preserve"> with increased confidence and reduced variability due to larger sample size. Additionally, feature selection and effects of parameter configurations on classification methods can be applied to both AdaBoost and neural networks. Classification robustness to demographic variety can be compared for a more comprehensive comparison across diverse cancer types, age groups, and other lifestyle factors with evidenced correlations to specific genes</w:t>
      </w:r>
      <w:r w:rsidRPr="00D90DAD">
        <w:rPr>
          <w:rFonts w:ascii="Arial" w:eastAsia="Times New Roman" w:hAnsi="Arial" w:cs="Arial"/>
          <w:color w:val="000000"/>
          <w:sz w:val="22"/>
          <w:szCs w:val="22"/>
        </w:rPr>
        <w:t>.</w:t>
      </w:r>
      <w:r w:rsidR="00056721">
        <w:rPr>
          <w:rFonts w:ascii="Arial" w:eastAsia="Times New Roman" w:hAnsi="Arial" w:cs="Arial"/>
          <w:color w:val="000000"/>
          <w:sz w:val="22"/>
          <w:szCs w:val="22"/>
        </w:rPr>
        <w:br w:type="page"/>
      </w:r>
    </w:p>
    <w:p w14:paraId="2DFF2D6D" w14:textId="14F86855" w:rsidR="00883223" w:rsidRPr="00D90DAD" w:rsidRDefault="00271C48" w:rsidP="00D90DAD">
      <w:pPr>
        <w:spacing w:line="240" w:lineRule="auto"/>
        <w:ind w:firstLine="720"/>
        <w:jc w:val="left"/>
        <w:rPr>
          <w:rFonts w:ascii="Times New Roman" w:eastAsia="Times New Roman" w:hAnsi="Times New Roman"/>
        </w:rPr>
      </w:pPr>
      <w:r>
        <w:rPr>
          <w:noProof/>
        </w:rPr>
        <w:lastRenderedPageBreak/>
        <w:drawing>
          <wp:anchor distT="0" distB="0" distL="114300" distR="114300" simplePos="0" relativeHeight="251726848" behindDoc="0" locked="0" layoutInCell="1" allowOverlap="1" wp14:anchorId="6CF8FDFB" wp14:editId="5011CCD7">
            <wp:simplePos x="0" y="0"/>
            <wp:positionH relativeFrom="column">
              <wp:posOffset>-114935</wp:posOffset>
            </wp:positionH>
            <wp:positionV relativeFrom="paragraph">
              <wp:posOffset>858520</wp:posOffset>
            </wp:positionV>
            <wp:extent cx="6624320" cy="1504950"/>
            <wp:effectExtent l="0" t="0" r="508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624320" cy="15049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32992" behindDoc="0" locked="0" layoutInCell="1" allowOverlap="1" wp14:anchorId="69AF11CA" wp14:editId="35D97F5E">
                <wp:simplePos x="0" y="0"/>
                <wp:positionH relativeFrom="margin">
                  <wp:align>left</wp:align>
                </wp:positionH>
                <wp:positionV relativeFrom="paragraph">
                  <wp:posOffset>0</wp:posOffset>
                </wp:positionV>
                <wp:extent cx="6324600" cy="876300"/>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6324600" cy="876300"/>
                        </a:xfrm>
                        <a:prstGeom prst="rect">
                          <a:avLst/>
                        </a:prstGeom>
                        <a:solidFill>
                          <a:prstClr val="white"/>
                        </a:solidFill>
                        <a:ln>
                          <a:noFill/>
                        </a:ln>
                      </wps:spPr>
                      <wps:txbx>
                        <w:txbxContent>
                          <w:p w14:paraId="4494A5E8" w14:textId="45958D1D" w:rsidR="00271C48" w:rsidRPr="002D2D94" w:rsidRDefault="00271C48" w:rsidP="00271C48">
                            <w:pPr>
                              <w:rPr>
                                <w:noProof/>
                              </w:rPr>
                            </w:pPr>
                            <w:r>
                              <w:t xml:space="preserve">Table </w:t>
                            </w:r>
                            <w:r w:rsidR="00007B62">
                              <w:fldChar w:fldCharType="begin"/>
                            </w:r>
                            <w:r w:rsidR="00007B62">
                              <w:instrText xml:space="preserve"> SEQ Table \* ARABIC </w:instrText>
                            </w:r>
                            <w:r w:rsidR="00007B62">
                              <w:fldChar w:fldCharType="separate"/>
                            </w:r>
                            <w:r w:rsidR="00E04147">
                              <w:rPr>
                                <w:noProof/>
                              </w:rPr>
                              <w:t>2</w:t>
                            </w:r>
                            <w:r w:rsidR="00007B62">
                              <w:rPr>
                                <w:noProof/>
                              </w:rPr>
                              <w:fldChar w:fldCharType="end"/>
                            </w:r>
                            <w:r>
                              <w:t xml:space="preserve"> </w:t>
                            </w:r>
                            <w:bookmarkStart w:id="19" w:name="_Ref484557503"/>
                            <w:r w:rsidRPr="00D90DAD">
                              <w:rPr>
                                <w:rFonts w:eastAsia="Times New Roman"/>
                                <w:b/>
                                <w:bCs/>
                                <w:color w:val="000000"/>
                              </w:rPr>
                              <w:t>Comparative error rates</w:t>
                            </w:r>
                            <w:r w:rsidRPr="00D90DAD">
                              <w:rPr>
                                <w:rFonts w:eastAsia="Times New Roman"/>
                                <w:bCs/>
                                <w:color w:val="000000"/>
                              </w:rPr>
                              <w:t xml:space="preserve"> </w:t>
                            </w:r>
                            <w:r w:rsidRPr="00D90DAD">
                              <w:rPr>
                                <w:rFonts w:eastAsia="Times New Roman"/>
                                <w:b/>
                                <w:bCs/>
                                <w:color w:val="000000"/>
                              </w:rPr>
                              <w:t xml:space="preserve">of AdaBoost and neural network </w:t>
                            </w:r>
                            <w:r w:rsidRPr="002D2D94">
                              <w:rPr>
                                <w:rFonts w:eastAsia="Times New Roman"/>
                                <w:b/>
                                <w:bCs/>
                                <w:color w:val="000000"/>
                              </w:rPr>
                              <w:t>to other classification methods.</w:t>
                            </w:r>
                            <w:r w:rsidRPr="00D90DAD">
                              <w:rPr>
                                <w:rFonts w:eastAsia="Times New Roman"/>
                                <w:bCs/>
                                <w:color w:val="000000"/>
                              </w:rPr>
                              <w:t xml:space="preserve"> </w:t>
                            </w:r>
                            <w:r w:rsidRPr="002D2D94">
                              <w:rPr>
                                <w:rFonts w:eastAsia="Times New Roman"/>
                                <w:bCs/>
                                <w:color w:val="000000"/>
                              </w:rPr>
                              <w:t>S</w:t>
                            </w:r>
                            <w:r w:rsidRPr="00D90DAD">
                              <w:rPr>
                                <w:rFonts w:eastAsia="Times New Roman"/>
                                <w:bCs/>
                                <w:color w:val="000000"/>
                              </w:rPr>
                              <w:t>upport vector machine (SVM), k-nearest neighbors (KNN), discrete linear discriminant analysis (DLDA), shrunken centroids (SC), nearest neighbor with variable selec</w:t>
                            </w:r>
                            <w:r w:rsidRPr="002D2D94">
                              <w:rPr>
                                <w:rFonts w:eastAsia="Times New Roman"/>
                                <w:bCs/>
                                <w:color w:val="000000"/>
                              </w:rPr>
                              <w:t>tion (</w:t>
                            </w:r>
                            <w:proofErr w:type="spellStart"/>
                            <w:r w:rsidRPr="002D2D94">
                              <w:rPr>
                                <w:rFonts w:eastAsia="Times New Roman"/>
                                <w:bCs/>
                                <w:color w:val="000000"/>
                              </w:rPr>
                              <w:t>NN.vs</w:t>
                            </w:r>
                            <w:proofErr w:type="spellEnd"/>
                            <w:r w:rsidRPr="002D2D94">
                              <w:rPr>
                                <w:rFonts w:eastAsia="Times New Roman"/>
                                <w:bCs/>
                                <w:color w:val="000000"/>
                              </w:rPr>
                              <w:t>), and random forest outperform AdaBoost and neural network with less error rates.</w:t>
                            </w:r>
                            <w:r w:rsidRPr="00D90DAD">
                              <w:rPr>
                                <w:rFonts w:eastAsia="Times New Roman"/>
                                <w:bCs/>
                                <w:color w:val="000000"/>
                              </w:rPr>
                              <w:t xml:space="preserve"> The column ‘no info’ refers to minimal error, if no information is given from genes (i.e., we always bet on the most frequent class).</w:t>
                            </w:r>
                            <w:bookmarkEnd w:id="19"/>
                          </w:p>
                          <w:p w14:paraId="139019E2" w14:textId="17557CF1" w:rsidR="00271C48" w:rsidRPr="008D6CEE" w:rsidRDefault="00271C48" w:rsidP="00271C48">
                            <w:pPr>
                              <w:pStyle w:val="Caption"/>
                              <w:rPr>
                                <w:rFonts w:eastAsia="Times New Roman"/>
                                <w:noProof/>
                                <w:sz w:val="24"/>
                                <w:szCs w:val="24"/>
                              </w:rPr>
                            </w:pPr>
                            <w:r>
                              <w:rPr>
                                <w:rFonts w:eastAsia="Times New Roman"/>
                                <w:noProof/>
                                <w:sz w:val="24"/>
                                <w:szCs w:val="24"/>
                              </w:rPr>
                              <w:t>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F11CA" id="Text Box 10" o:spid="_x0000_s1034" type="#_x0000_t202" style="position:absolute;left:0;text-align:left;margin-left:0;margin-top:0;width:498pt;height:69pt;z-index:251732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" stroked="f">
                <v:textbox inset="0,0,0,0">
                  <w:txbxContent>
                    <w:p w14:paraId="4494A5E8" w14:textId="45958D1D" w:rsidR="00271C48" w:rsidRPr="002D2D94" w:rsidRDefault="00271C48" w:rsidP="00271C48">
                      <w:pPr>
                        <w:rPr>
                          <w:noProof/>
                        </w:rPr>
                      </w:pPr>
                      <w:r>
                        <w:t xml:space="preserve">Table </w:t>
                      </w:r>
                      <w:r w:rsidR="00007B62">
                        <w:fldChar w:fldCharType="begin"/>
                      </w:r>
                      <w:r w:rsidR="00007B62">
                        <w:instrText xml:space="preserve"> SEQ Table \* ARABIC </w:instrText>
                      </w:r>
                      <w:r w:rsidR="00007B62">
                        <w:fldChar w:fldCharType="separate"/>
                      </w:r>
                      <w:r w:rsidR="00E04147">
                        <w:rPr>
                          <w:noProof/>
                        </w:rPr>
                        <w:t>2</w:t>
                      </w:r>
                      <w:r w:rsidR="00007B62">
                        <w:rPr>
                          <w:noProof/>
                        </w:rPr>
                        <w:fldChar w:fldCharType="end"/>
                      </w:r>
                      <w:r>
                        <w:t xml:space="preserve"> </w:t>
                      </w:r>
                      <w:bookmarkStart w:id="20" w:name="_Ref484557503"/>
                      <w:r w:rsidRPr="00D90DAD">
                        <w:rPr>
                          <w:rFonts w:eastAsia="Times New Roman"/>
                          <w:b/>
                          <w:bCs/>
                          <w:color w:val="000000"/>
                        </w:rPr>
                        <w:t>Comparative error rates</w:t>
                      </w:r>
                      <w:r w:rsidRPr="00D90DAD">
                        <w:rPr>
                          <w:rFonts w:eastAsia="Times New Roman"/>
                          <w:bCs/>
                          <w:color w:val="000000"/>
                        </w:rPr>
                        <w:t xml:space="preserve"> </w:t>
                      </w:r>
                      <w:r w:rsidRPr="00D90DAD">
                        <w:rPr>
                          <w:rFonts w:eastAsia="Times New Roman"/>
                          <w:b/>
                          <w:bCs/>
                          <w:color w:val="000000"/>
                        </w:rPr>
                        <w:t xml:space="preserve">of AdaBoost and neural network </w:t>
                      </w:r>
                      <w:r w:rsidRPr="002D2D94">
                        <w:rPr>
                          <w:rFonts w:eastAsia="Times New Roman"/>
                          <w:b/>
                          <w:bCs/>
                          <w:color w:val="000000"/>
                        </w:rPr>
                        <w:t>to other classification methods.</w:t>
                      </w:r>
                      <w:r w:rsidRPr="00D90DAD">
                        <w:rPr>
                          <w:rFonts w:eastAsia="Times New Roman"/>
                          <w:bCs/>
                          <w:color w:val="000000"/>
                        </w:rPr>
                        <w:t xml:space="preserve"> </w:t>
                      </w:r>
                      <w:r w:rsidRPr="002D2D94">
                        <w:rPr>
                          <w:rFonts w:eastAsia="Times New Roman"/>
                          <w:bCs/>
                          <w:color w:val="000000"/>
                        </w:rPr>
                        <w:t>S</w:t>
                      </w:r>
                      <w:r w:rsidRPr="00D90DAD">
                        <w:rPr>
                          <w:rFonts w:eastAsia="Times New Roman"/>
                          <w:bCs/>
                          <w:color w:val="000000"/>
                        </w:rPr>
                        <w:t>upport vector machine (SVM), k-nearest neighbors (KNN), discrete linear discriminant analysis (DLDA), shrunken centroids (SC), nearest neighbor with variable selec</w:t>
                      </w:r>
                      <w:r w:rsidRPr="002D2D94">
                        <w:rPr>
                          <w:rFonts w:eastAsia="Times New Roman"/>
                          <w:bCs/>
                          <w:color w:val="000000"/>
                        </w:rPr>
                        <w:t>tion (</w:t>
                      </w:r>
                      <w:proofErr w:type="spellStart"/>
                      <w:r w:rsidRPr="002D2D94">
                        <w:rPr>
                          <w:rFonts w:eastAsia="Times New Roman"/>
                          <w:bCs/>
                          <w:color w:val="000000"/>
                        </w:rPr>
                        <w:t>NN.vs</w:t>
                      </w:r>
                      <w:proofErr w:type="spellEnd"/>
                      <w:r w:rsidRPr="002D2D94">
                        <w:rPr>
                          <w:rFonts w:eastAsia="Times New Roman"/>
                          <w:bCs/>
                          <w:color w:val="000000"/>
                        </w:rPr>
                        <w:t>), and random forest outperform AdaBoost and neural network with less error rates.</w:t>
                      </w:r>
                      <w:r w:rsidRPr="00D90DAD">
                        <w:rPr>
                          <w:rFonts w:eastAsia="Times New Roman"/>
                          <w:bCs/>
                          <w:color w:val="000000"/>
                        </w:rPr>
                        <w:t xml:space="preserve"> The column ‘no info’ refers to minimal error, if no information is given from genes (i.e., we always bet on the most frequent class).</w:t>
                      </w:r>
                      <w:bookmarkEnd w:id="20"/>
                    </w:p>
                    <w:p w14:paraId="139019E2" w14:textId="17557CF1" w:rsidR="00271C48" w:rsidRPr="008D6CEE" w:rsidRDefault="00271C48" w:rsidP="00271C48">
                      <w:pPr>
                        <w:pStyle w:val="Caption"/>
                        <w:rPr>
                          <w:rFonts w:eastAsia="Times New Roman"/>
                          <w:noProof/>
                          <w:sz w:val="24"/>
                          <w:szCs w:val="24"/>
                        </w:rPr>
                      </w:pPr>
                      <w:r>
                        <w:rPr>
                          <w:rFonts w:eastAsia="Times New Roman"/>
                          <w:noProof/>
                          <w:sz w:val="24"/>
                          <w:szCs w:val="24"/>
                        </w:rPr>
                        <w:t>z</w:t>
                      </w:r>
                    </w:p>
                  </w:txbxContent>
                </v:textbox>
                <w10:wrap type="topAndBottom" anchorx="margin"/>
              </v:shape>
            </w:pict>
          </mc:Fallback>
        </mc:AlternateContent>
      </w:r>
      <w:r w:rsidR="004A4DF4" w:rsidRPr="00A130BE">
        <w:rPr>
          <w:rFonts w:ascii="Times New Roman" w:eastAsia="Times New Roman" w:hAnsi="Times New Roman"/>
          <w:noProof/>
        </w:rPr>
        <mc:AlternateContent>
          <mc:Choice Requires="wps">
            <w:drawing>
              <wp:anchor distT="0" distB="0" distL="114300" distR="114300" simplePos="0" relativeHeight="251725824" behindDoc="0" locked="0" layoutInCell="1" allowOverlap="1" wp14:anchorId="7B5C3580" wp14:editId="0A9EAD54">
                <wp:simplePos x="0" y="0"/>
                <wp:positionH relativeFrom="margin">
                  <wp:align>left</wp:align>
                </wp:positionH>
                <wp:positionV relativeFrom="paragraph">
                  <wp:posOffset>1430020</wp:posOffset>
                </wp:positionV>
                <wp:extent cx="6210300" cy="990600"/>
                <wp:effectExtent l="0" t="0" r="0" b="0"/>
                <wp:wrapTopAndBottom/>
                <wp:docPr id="54" name="Text Box 54"/>
                <wp:cNvGraphicFramePr/>
                <a:graphic xmlns:a="http://schemas.openxmlformats.org/drawingml/2006/main">
                  <a:graphicData uri="http://schemas.microsoft.com/office/word/2010/wordprocessingShape">
                    <wps:wsp>
                      <wps:cNvSpPr txBox="1"/>
                      <wps:spPr>
                        <a:xfrm>
                          <a:off x="0" y="0"/>
                          <a:ext cx="6210300" cy="990600"/>
                        </a:xfrm>
                        <a:prstGeom prst="rect">
                          <a:avLst/>
                        </a:prstGeom>
                        <a:solidFill>
                          <a:prstClr val="white"/>
                        </a:solidFill>
                        <a:ln>
                          <a:noFill/>
                        </a:ln>
                      </wps:spPr>
                      <wps:txbx>
                        <w:txbxContent>
                          <w:p w14:paraId="01240DA3" w14:textId="7CDBC444" w:rsidR="00A130BE" w:rsidRPr="002D2D94" w:rsidRDefault="00A130BE" w:rsidP="00A130BE">
                            <w:pPr>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C3580" id="Text Box 54" o:spid="_x0000_s1035" type="#_x0000_t202" style="position:absolute;left:0;text-align:left;margin-left:0;margin-top:112.6pt;width:489pt;height:78pt;z-index:251725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" stroked="f">
                <v:textbox inset="0,0,0,0">
                  <w:txbxContent>
                    <w:p w14:paraId="01240DA3" w14:textId="7CDBC444" w:rsidR="00A130BE" w:rsidRPr="002D2D94" w:rsidRDefault="00A130BE" w:rsidP="00A130BE">
                      <w:pPr>
                        <w:rPr>
                          <w:noProof/>
                        </w:rPr>
                      </w:pPr>
                    </w:p>
                  </w:txbxContent>
                </v:textbox>
                <w10:wrap type="topAndBottom" anchorx="margin"/>
              </v:shape>
            </w:pict>
          </mc:Fallback>
        </mc:AlternateContent>
      </w:r>
    </w:p>
    <w:p w14:paraId="7298513B" w14:textId="7D621552" w:rsidR="00B13A8D" w:rsidRDefault="00D83B8A" w:rsidP="00A603B9">
      <w:pPr>
        <w:pStyle w:val="Heading1"/>
      </w:pPr>
      <w:r>
        <w:t>References</w:t>
      </w:r>
    </w:p>
    <w:p w14:paraId="5823D8BC" w14:textId="5F6C3E8A" w:rsidR="002D2D94" w:rsidRDefault="002D2D94" w:rsidP="00106C67">
      <w:pPr>
        <w:rPr>
          <w:rFonts w:ascii="Times New Roman" w:hAnsi="Times New Roman"/>
          <w:noProof/>
          <w:color w:val="000000" w:themeColor="text1"/>
        </w:rPr>
      </w:pPr>
    </w:p>
    <w:p w14:paraId="23DCA58C" w14:textId="1F3C4309" w:rsidR="00106C67" w:rsidRPr="002D2D94" w:rsidRDefault="00B13A8D" w:rsidP="002D2D94">
      <w:pPr>
        <w:pStyle w:val="ListParagraph"/>
        <w:numPr>
          <w:ilvl w:val="0"/>
          <w:numId w:val="16"/>
        </w:numPr>
        <w:rPr>
          <w:rFonts w:ascii="Times New Roman" w:hAnsi="Times New Roman"/>
          <w:color w:val="000000" w:themeColor="text1"/>
        </w:rPr>
      </w:pPr>
      <w:r w:rsidRPr="002D2D94">
        <w:rPr>
          <w:rFonts w:ascii="Times New Roman" w:hAnsi="Times New Roman"/>
          <w:noProof/>
          <w:color w:val="000000" w:themeColor="text1"/>
        </w:rPr>
        <w:fldChar w:fldCharType="begin"/>
      </w:r>
      <w:r w:rsidRPr="002D2D94">
        <w:rPr>
          <w:rFonts w:ascii="Times New Roman" w:hAnsi="Times New Roman"/>
          <w:color w:val="000000" w:themeColor="text1"/>
        </w:rPr>
        <w:instrText xml:space="preserve"> ADDIN EN.REFLIST </w:instrText>
      </w:r>
      <w:r w:rsidRPr="002D2D94">
        <w:rPr>
          <w:rFonts w:ascii="Times New Roman" w:hAnsi="Times New Roman"/>
          <w:noProof/>
          <w:color w:val="000000" w:themeColor="text1"/>
        </w:rPr>
        <w:fldChar w:fldCharType="separate"/>
      </w:r>
      <w:bookmarkStart w:id="21" w:name="_Ref484557661"/>
      <w:r w:rsidR="0026228E" w:rsidRPr="002D2D94">
        <w:rPr>
          <w:rFonts w:ascii="Times New Roman" w:hAnsi="Times New Roman"/>
          <w:color w:val="000000" w:themeColor="text1"/>
        </w:rPr>
        <w:t xml:space="preserve">Díaz-Uriarte R, Alvarez S: </w:t>
      </w:r>
      <w:hyperlink r:id="rId26" w:history="1">
        <w:r w:rsidR="0026228E" w:rsidRPr="002D2D94">
          <w:rPr>
            <w:rStyle w:val="Hyperlink"/>
            <w:rFonts w:ascii="Times New Roman" w:hAnsi="Times New Roman"/>
            <w:color w:val="000000" w:themeColor="text1"/>
            <w:u w:val="none"/>
          </w:rPr>
          <w:t>Gene Selection and classification of microarray data using random forest</w:t>
        </w:r>
      </w:hyperlink>
      <w:r w:rsidR="0026228E" w:rsidRPr="002D2D94">
        <w:rPr>
          <w:rFonts w:ascii="Times New Roman" w:hAnsi="Times New Roman"/>
          <w:color w:val="000000" w:themeColor="text1"/>
        </w:rPr>
        <w:t xml:space="preserve">. </w:t>
      </w:r>
      <w:r w:rsidR="0026228E" w:rsidRPr="002D2D94">
        <w:rPr>
          <w:rFonts w:ascii="Times New Roman" w:hAnsi="Times New Roman"/>
          <w:i/>
          <w:iCs/>
          <w:color w:val="000000" w:themeColor="text1"/>
        </w:rPr>
        <w:t xml:space="preserve">BMC Bioinformatics, </w:t>
      </w:r>
      <w:r w:rsidR="0026228E" w:rsidRPr="002D2D94">
        <w:rPr>
          <w:rFonts w:ascii="Times New Roman" w:hAnsi="Times New Roman"/>
          <w:color w:val="000000" w:themeColor="text1"/>
        </w:rPr>
        <w:t>2006. 7:3.</w:t>
      </w:r>
      <w:bookmarkEnd w:id="21"/>
      <w:r w:rsidRPr="002D2D94">
        <w:rPr>
          <w:rFonts w:ascii="Times New Roman" w:hAnsi="Times New Roman"/>
          <w:color w:val="000000" w:themeColor="text1"/>
        </w:rPr>
        <w:fldChar w:fldCharType="end"/>
      </w:r>
    </w:p>
    <w:p w14:paraId="2ADB797B" w14:textId="05955B91" w:rsidR="002D2D94" w:rsidRPr="002D2D94" w:rsidRDefault="002D2D94" w:rsidP="00106C67">
      <w:pPr>
        <w:rPr>
          <w:rFonts w:ascii="Times New Roman" w:hAnsi="Times New Roman"/>
          <w:color w:val="000000" w:themeColor="text1"/>
        </w:rPr>
      </w:pPr>
    </w:p>
    <w:p w14:paraId="72ED0ADA" w14:textId="3562A18E" w:rsidR="00106C67" w:rsidRPr="00106C67" w:rsidRDefault="00106C67" w:rsidP="002D2D94">
      <w:pPr>
        <w:pStyle w:val="EndNoteBibliography"/>
        <w:numPr>
          <w:ilvl w:val="0"/>
          <w:numId w:val="16"/>
        </w:numPr>
        <w:rPr>
          <w:color w:val="000000" w:themeColor="text1"/>
          <w:sz w:val="24"/>
        </w:rPr>
      </w:pPr>
      <w:bookmarkStart w:id="22" w:name="_Ref484557666"/>
      <w:r w:rsidRPr="00106C67">
        <w:rPr>
          <w:rFonts w:eastAsia="Times New Roman"/>
          <w:color w:val="000000" w:themeColor="text1"/>
          <w:sz w:val="24"/>
          <w:shd w:val="clear" w:color="auto" w:fill="FFFFFF"/>
        </w:rPr>
        <w:t xml:space="preserve">Lee JW, Lee JB, Park M, Song SH: An extensive evaluation of recent classification tools applied to microarray data. </w:t>
      </w:r>
      <w:r w:rsidRPr="00106C67">
        <w:rPr>
          <w:rFonts w:eastAsia="Times New Roman"/>
          <w:i/>
          <w:iCs/>
          <w:color w:val="000000" w:themeColor="text1"/>
          <w:sz w:val="24"/>
          <w:shd w:val="clear" w:color="auto" w:fill="FFFFFF"/>
        </w:rPr>
        <w:t>Computation Statistics and Data Analysis</w:t>
      </w:r>
      <w:r w:rsidRPr="00106C67">
        <w:rPr>
          <w:rFonts w:eastAsia="Times New Roman"/>
          <w:color w:val="000000" w:themeColor="text1"/>
          <w:sz w:val="24"/>
          <w:shd w:val="clear" w:color="auto" w:fill="FFFFFF"/>
        </w:rPr>
        <w:t xml:space="preserve"> 2005, 48: 869–885.</w:t>
      </w:r>
      <w:bookmarkEnd w:id="22"/>
    </w:p>
    <w:p w14:paraId="0AC64981" w14:textId="499733E0" w:rsidR="00106C67" w:rsidRPr="00106C67" w:rsidRDefault="00106C67" w:rsidP="002D2D94">
      <w:pPr>
        <w:spacing w:line="240" w:lineRule="auto"/>
        <w:ind w:firstLine="60"/>
        <w:jc w:val="left"/>
        <w:rPr>
          <w:rFonts w:ascii="Times New Roman" w:eastAsia="Times New Roman" w:hAnsi="Times New Roman"/>
          <w:color w:val="000000" w:themeColor="text1"/>
        </w:rPr>
      </w:pPr>
    </w:p>
    <w:p w14:paraId="73FE9A86" w14:textId="77777777" w:rsidR="00106C67" w:rsidRPr="002D2D94" w:rsidRDefault="00106C67" w:rsidP="002D2D94">
      <w:pPr>
        <w:pStyle w:val="ListParagraph"/>
        <w:numPr>
          <w:ilvl w:val="0"/>
          <w:numId w:val="16"/>
        </w:numPr>
        <w:shd w:val="clear" w:color="auto" w:fill="FFFFFF"/>
        <w:spacing w:line="240" w:lineRule="auto"/>
        <w:jc w:val="left"/>
        <w:textAlignment w:val="baseline"/>
        <w:rPr>
          <w:rFonts w:ascii="Times New Roman" w:eastAsia="Times New Roman" w:hAnsi="Times New Roman"/>
          <w:color w:val="000000" w:themeColor="text1"/>
        </w:rPr>
      </w:pPr>
      <w:bookmarkStart w:id="23" w:name="_Ref484557725"/>
      <w:r w:rsidRPr="002D2D94">
        <w:rPr>
          <w:rFonts w:ascii="Times New Roman" w:eastAsia="Times New Roman" w:hAnsi="Times New Roman"/>
          <w:color w:val="000000" w:themeColor="text1"/>
          <w:shd w:val="clear" w:color="auto" w:fill="FFFFFF"/>
        </w:rPr>
        <w:t xml:space="preserve">Yeung KY, Bumgarner RE, </w:t>
      </w:r>
      <w:proofErr w:type="spellStart"/>
      <w:r w:rsidRPr="002D2D94">
        <w:rPr>
          <w:rFonts w:ascii="Times New Roman" w:eastAsia="Times New Roman" w:hAnsi="Times New Roman"/>
          <w:color w:val="000000" w:themeColor="text1"/>
          <w:shd w:val="clear" w:color="auto" w:fill="FFFFFF"/>
        </w:rPr>
        <w:t>Raftery</w:t>
      </w:r>
      <w:proofErr w:type="spellEnd"/>
      <w:r w:rsidRPr="002D2D94">
        <w:rPr>
          <w:rFonts w:ascii="Times New Roman" w:eastAsia="Times New Roman" w:hAnsi="Times New Roman"/>
          <w:color w:val="000000" w:themeColor="text1"/>
          <w:shd w:val="clear" w:color="auto" w:fill="FFFFFF"/>
        </w:rPr>
        <w:t xml:space="preserve"> AE: Bayesian model averaging: development of an improved multi-class, gene selection and classification tool for microarray data. </w:t>
      </w:r>
      <w:r w:rsidRPr="002D2D94">
        <w:rPr>
          <w:rFonts w:ascii="Times New Roman" w:eastAsia="Times New Roman" w:hAnsi="Times New Roman"/>
          <w:i/>
          <w:iCs/>
          <w:color w:val="000000" w:themeColor="text1"/>
          <w:shd w:val="clear" w:color="auto" w:fill="FFFFFF"/>
        </w:rPr>
        <w:t>Bioinformatics</w:t>
      </w:r>
      <w:r w:rsidRPr="002D2D94">
        <w:rPr>
          <w:rFonts w:ascii="Times New Roman" w:eastAsia="Times New Roman" w:hAnsi="Times New Roman"/>
          <w:color w:val="000000" w:themeColor="text1"/>
          <w:shd w:val="clear" w:color="auto" w:fill="FFFFFF"/>
        </w:rPr>
        <w:t xml:space="preserve"> 2005, 21: 2394–2402.</w:t>
      </w:r>
      <w:bookmarkEnd w:id="23"/>
    </w:p>
    <w:p w14:paraId="097AFD85" w14:textId="6C4F305F" w:rsidR="00106C67" w:rsidRPr="00106C67" w:rsidRDefault="00106C67" w:rsidP="002D2D94">
      <w:pPr>
        <w:spacing w:line="240" w:lineRule="auto"/>
        <w:ind w:firstLine="60"/>
        <w:jc w:val="left"/>
        <w:rPr>
          <w:rFonts w:ascii="Times New Roman" w:eastAsia="Times New Roman" w:hAnsi="Times New Roman"/>
          <w:color w:val="000000" w:themeColor="text1"/>
        </w:rPr>
      </w:pPr>
    </w:p>
    <w:p w14:paraId="7F962D9F" w14:textId="4E6B33B1" w:rsidR="00106C67" w:rsidRPr="002D2D94" w:rsidRDefault="00106C67" w:rsidP="002D2D94">
      <w:pPr>
        <w:pStyle w:val="EndNoteBibliography"/>
        <w:numPr>
          <w:ilvl w:val="0"/>
          <w:numId w:val="16"/>
        </w:numPr>
        <w:rPr>
          <w:rFonts w:eastAsia="Times New Roman"/>
          <w:noProof w:val="0"/>
          <w:color w:val="000000" w:themeColor="text1"/>
          <w:sz w:val="24"/>
          <w:shd w:val="clear" w:color="auto" w:fill="FFFFFF"/>
        </w:rPr>
      </w:pPr>
      <w:bookmarkStart w:id="24" w:name="_Ref484557728"/>
      <w:r w:rsidRPr="002D2D94">
        <w:rPr>
          <w:rFonts w:eastAsia="Times New Roman"/>
          <w:noProof w:val="0"/>
          <w:color w:val="000000" w:themeColor="text1"/>
          <w:sz w:val="24"/>
          <w:shd w:val="clear" w:color="auto" w:fill="FFFFFF"/>
        </w:rPr>
        <w:t xml:space="preserve">Li Y, Campbell C, Tipping </w:t>
      </w:r>
      <w:r w:rsidR="002D2D94">
        <w:rPr>
          <w:rFonts w:eastAsia="Times New Roman"/>
          <w:noProof w:val="0"/>
          <w:color w:val="000000" w:themeColor="text1"/>
          <w:sz w:val="24"/>
          <w:shd w:val="clear" w:color="auto" w:fill="FFFFFF"/>
        </w:rPr>
        <w:t xml:space="preserve">M: Bayesian automatic </w:t>
      </w:r>
      <w:r w:rsidRPr="002D2D94">
        <w:rPr>
          <w:rFonts w:eastAsia="Times New Roman"/>
          <w:noProof w:val="0"/>
          <w:color w:val="000000" w:themeColor="text1"/>
          <w:sz w:val="24"/>
          <w:shd w:val="clear" w:color="auto" w:fill="FFFFFF"/>
        </w:rPr>
        <w:t>relevance determina</w:t>
      </w:r>
      <w:r w:rsidR="002D2D94" w:rsidRPr="002D2D94">
        <w:rPr>
          <w:rFonts w:eastAsia="Times New Roman"/>
          <w:noProof w:val="0"/>
          <w:color w:val="000000" w:themeColor="text1"/>
          <w:sz w:val="24"/>
          <w:shd w:val="clear" w:color="auto" w:fill="FFFFFF"/>
        </w:rPr>
        <w:t>tion algorithms for classifyin</w:t>
      </w:r>
      <w:r w:rsidR="00950944">
        <w:rPr>
          <w:rFonts w:eastAsia="Times New Roman"/>
          <w:noProof w:val="0"/>
          <w:color w:val="000000" w:themeColor="text1"/>
          <w:sz w:val="24"/>
          <w:shd w:val="clear" w:color="auto" w:fill="FFFFFF"/>
        </w:rPr>
        <w:t>g</w:t>
      </w:r>
      <w:r w:rsidR="002D2D94">
        <w:rPr>
          <w:rFonts w:eastAsia="Times New Roman"/>
          <w:noProof w:val="0"/>
          <w:color w:val="000000" w:themeColor="text1"/>
          <w:sz w:val="24"/>
          <w:shd w:val="clear" w:color="auto" w:fill="FFFFFF"/>
        </w:rPr>
        <w:t xml:space="preserve"> </w:t>
      </w:r>
      <w:r w:rsidRPr="002D2D94">
        <w:rPr>
          <w:rFonts w:eastAsia="Times New Roman"/>
          <w:noProof w:val="0"/>
          <w:color w:val="000000" w:themeColor="text1"/>
          <w:sz w:val="24"/>
          <w:shd w:val="clear" w:color="auto" w:fill="FFFFFF"/>
        </w:rPr>
        <w:t xml:space="preserve">gene expression data. </w:t>
      </w:r>
      <w:r w:rsidRPr="002D2D94">
        <w:rPr>
          <w:rFonts w:eastAsia="Times New Roman"/>
          <w:i/>
          <w:iCs/>
          <w:noProof w:val="0"/>
          <w:color w:val="000000" w:themeColor="text1"/>
          <w:sz w:val="24"/>
          <w:shd w:val="clear" w:color="auto" w:fill="FFFFFF"/>
        </w:rPr>
        <w:t>Bioinformatics</w:t>
      </w:r>
      <w:r w:rsidR="002D2D94" w:rsidRPr="002D2D94">
        <w:rPr>
          <w:rFonts w:eastAsia="Times New Roman"/>
          <w:noProof w:val="0"/>
          <w:color w:val="000000" w:themeColor="text1"/>
          <w:sz w:val="24"/>
          <w:shd w:val="clear" w:color="auto" w:fill="FFFFFF"/>
        </w:rPr>
        <w:t xml:space="preserve"> 2002, 18:1332-</w:t>
      </w:r>
      <w:r w:rsidRPr="002D2D94">
        <w:rPr>
          <w:rFonts w:eastAsia="Times New Roman"/>
          <w:noProof w:val="0"/>
          <w:color w:val="000000" w:themeColor="text1"/>
          <w:sz w:val="24"/>
          <w:shd w:val="clear" w:color="auto" w:fill="FFFFFF"/>
        </w:rPr>
        <w:t>1339.</w:t>
      </w:r>
      <w:bookmarkEnd w:id="24"/>
    </w:p>
    <w:p w14:paraId="0C535B11" w14:textId="29CE8D29" w:rsidR="0026228E" w:rsidRDefault="0026228E" w:rsidP="00A603B9">
      <w:pPr>
        <w:pStyle w:val="ParaNoInd"/>
        <w:spacing w:line="180" w:lineRule="exact"/>
        <w:ind w:left="360" w:hanging="360"/>
        <w:rPr>
          <w:sz w:val="22"/>
          <w:szCs w:val="22"/>
        </w:rPr>
      </w:pPr>
    </w:p>
    <w:p w14:paraId="740A3568" w14:textId="36522CA1" w:rsidR="0026228E" w:rsidRPr="00A603B9" w:rsidRDefault="0026228E" w:rsidP="00A603B9">
      <w:pPr>
        <w:pStyle w:val="ParaNoInd"/>
        <w:spacing w:line="180" w:lineRule="exact"/>
        <w:ind w:left="360" w:hanging="360"/>
        <w:rPr>
          <w:sz w:val="22"/>
          <w:szCs w:val="22"/>
        </w:rPr>
      </w:pPr>
    </w:p>
    <w:sectPr w:rsidR="0026228E" w:rsidRPr="00A603B9" w:rsidSect="00343D5F">
      <w:headerReference w:type="even" r:id="rId27"/>
      <w:headerReference w:type="first" r:id="rId28"/>
      <w:type w:val="continuous"/>
      <w:pgSz w:w="12240" w:h="15840" w:code="1"/>
      <w:pgMar w:top="1378" w:right="810" w:bottom="1474" w:left="810" w:header="703" w:footer="834"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71723B" w14:textId="77777777" w:rsidR="00007B62" w:rsidRDefault="00007B62">
      <w:r>
        <w:separator/>
      </w:r>
    </w:p>
  </w:endnote>
  <w:endnote w:type="continuationSeparator" w:id="0">
    <w:p w14:paraId="5B8134DD" w14:textId="77777777" w:rsidR="00007B62" w:rsidRDefault="00007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Helvetica-Light">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19ED7" w14:textId="2CEC1306" w:rsidR="004D2976" w:rsidRDefault="004D2976">
    <w:pPr>
      <w:pStyle w:val="Footer"/>
    </w:pPr>
    <w:r>
      <w:rPr>
        <w:rFonts w:ascii="Helvetica" w:hAnsi="Helvetica"/>
        <w:b/>
        <w:noProof/>
      </w:rPr>
      <mc:AlternateContent>
        <mc:Choice Requires="wps">
          <w:drawing>
            <wp:anchor distT="0" distB="0" distL="114300" distR="114300" simplePos="0" relativeHeight="251658240" behindDoc="0" locked="1" layoutInCell="1" allowOverlap="0" wp14:anchorId="4D57F2E3" wp14:editId="420DCD79">
              <wp:simplePos x="0" y="0"/>
              <wp:positionH relativeFrom="column">
                <wp:posOffset>0</wp:posOffset>
              </wp:positionH>
              <wp:positionV relativeFrom="page">
                <wp:posOffset>9353550</wp:posOffset>
              </wp:positionV>
              <wp:extent cx="6400800" cy="0"/>
              <wp:effectExtent l="9525" t="9525" r="9525" b="9525"/>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8D566"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pt" to="7in,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" o:allowoverlap="f" strokeweight=".5pt">
              <w10:wrap anchory="page"/>
              <w10:anchorlock/>
            </v:line>
          </w:pict>
        </mc:Fallback>
      </mc:AlternateContent>
    </w:r>
    <w:r>
      <w:rPr>
        <w:rStyle w:val="PageNumber"/>
      </w:rPr>
      <w:fldChar w:fldCharType="begin"/>
    </w:r>
    <w:r>
      <w:rPr>
        <w:rStyle w:val="PageNumber"/>
      </w:rPr>
      <w:instrText xml:space="preserve"> PAGE </w:instrText>
    </w:r>
    <w:r>
      <w:rPr>
        <w:rStyle w:val="PageNumber"/>
      </w:rPr>
      <w:fldChar w:fldCharType="separate"/>
    </w:r>
    <w:r w:rsidR="00E04147">
      <w:rPr>
        <w:rStyle w:val="PageNumber"/>
        <w:noProof/>
      </w:rPr>
      <w:t>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4F90BC" w14:textId="23862E03" w:rsidR="004D2976" w:rsidRDefault="004D2976">
    <w:pPr>
      <w:pStyle w:val="Footer"/>
      <w:jc w:val="right"/>
    </w:pPr>
    <w:r>
      <w:rPr>
        <w:rFonts w:ascii="Helvetica" w:hAnsi="Helvetica"/>
        <w:b/>
        <w:noProof/>
      </w:rPr>
      <mc:AlternateContent>
        <mc:Choice Requires="wps">
          <w:drawing>
            <wp:anchor distT="0" distB="0" distL="114300" distR="114300" simplePos="0" relativeHeight="251659264" behindDoc="0" locked="1" layoutInCell="1" allowOverlap="0" wp14:anchorId="26908116" wp14:editId="10B4F293">
              <wp:simplePos x="0" y="0"/>
              <wp:positionH relativeFrom="column">
                <wp:posOffset>0</wp:posOffset>
              </wp:positionH>
              <wp:positionV relativeFrom="page">
                <wp:posOffset>9354185</wp:posOffset>
              </wp:positionV>
              <wp:extent cx="6400800" cy="0"/>
              <wp:effectExtent l="9525" t="10160" r="9525" b="889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82A743" id="Line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5pt" to="7in,7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7TDEQIAACg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" o:allowoverlap="f" strokeweight=".5pt">
              <w10:wrap anchory="page"/>
              <w10:anchorlock/>
            </v:line>
          </w:pict>
        </mc:Fallback>
      </mc:AlternateContent>
    </w:r>
    <w:r>
      <w:rPr>
        <w:rStyle w:val="PageNumber"/>
      </w:rPr>
      <w:fldChar w:fldCharType="begin"/>
    </w:r>
    <w:r>
      <w:rPr>
        <w:rStyle w:val="PageNumber"/>
      </w:rPr>
      <w:instrText xml:space="preserve"> PAGE </w:instrText>
    </w:r>
    <w:r>
      <w:rPr>
        <w:rStyle w:val="PageNumber"/>
      </w:rPr>
      <w:fldChar w:fldCharType="separate"/>
    </w:r>
    <w:r w:rsidR="00E04147">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4B70D" w14:textId="3D30C274" w:rsidR="004D2976" w:rsidRDefault="004D2976">
    <w:pPr>
      <w:pStyle w:val="CopyrightLine"/>
    </w:pPr>
    <w:r>
      <w:rPr>
        <w:noProof/>
        <w:sz w:val="20"/>
      </w:rPr>
      <mc:AlternateContent>
        <mc:Choice Requires="wps">
          <w:drawing>
            <wp:anchor distT="0" distB="0" distL="114300" distR="114300" simplePos="0" relativeHeight="251657216" behindDoc="0" locked="1" layoutInCell="1" allowOverlap="0" wp14:anchorId="08CAB31E" wp14:editId="634644D6">
              <wp:simplePos x="0" y="0"/>
              <wp:positionH relativeFrom="column">
                <wp:posOffset>0</wp:posOffset>
              </wp:positionH>
              <wp:positionV relativeFrom="page">
                <wp:posOffset>9378315</wp:posOffset>
              </wp:positionV>
              <wp:extent cx="6400800" cy="0"/>
              <wp:effectExtent l="9525" t="15240" r="9525" b="1333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EA1880"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8.45pt" to="7in,7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" o:allowoverlap="f" strokeweight="1pt">
              <w10:wrap anchory="page"/>
              <w10:anchorlock/>
            </v:line>
          </w:pict>
        </mc:Fallback>
      </mc:AlternateContent>
    </w:r>
    <w:r>
      <w:tab/>
    </w:r>
    <w:r>
      <w:rPr>
        <w:rStyle w:val="PageNumber"/>
      </w:rPr>
      <w:fldChar w:fldCharType="begin"/>
    </w:r>
    <w:r>
      <w:rPr>
        <w:rStyle w:val="PageNumber"/>
      </w:rPr>
      <w:instrText xml:space="preserve"> PAGE </w:instrText>
    </w:r>
    <w:r>
      <w:rPr>
        <w:rStyle w:val="PageNumber"/>
      </w:rPr>
      <w:fldChar w:fldCharType="separate"/>
    </w:r>
    <w:r w:rsidR="00E04147">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AD8FB1" w14:textId="77777777" w:rsidR="00007B62" w:rsidRDefault="00007B62">
      <w:pPr>
        <w:pStyle w:val="Footer"/>
        <w:tabs>
          <w:tab w:val="clear" w:pos="4320"/>
          <w:tab w:val="left" w:pos="4860"/>
        </w:tabs>
        <w:spacing w:line="200" w:lineRule="exact"/>
        <w:rPr>
          <w:u w:val="single" w:color="000000"/>
        </w:rPr>
      </w:pPr>
      <w:r>
        <w:rPr>
          <w:u w:val="single" w:color="000000"/>
        </w:rPr>
        <w:tab/>
      </w:r>
    </w:p>
  </w:footnote>
  <w:footnote w:type="continuationSeparator" w:id="0">
    <w:p w14:paraId="23EE63F6" w14:textId="77777777" w:rsidR="00007B62" w:rsidRDefault="00007B62">
      <w:pPr>
        <w:pStyle w:val="FootnoteText"/>
        <w:rPr>
          <w:szCs w:val="24"/>
        </w:rPr>
      </w:pPr>
      <w:r>
        <w:continuationSeparator/>
      </w:r>
    </w:p>
  </w:footnote>
  <w:footnote w:type="continuationNotice" w:id="1">
    <w:p w14:paraId="6AABB14F" w14:textId="77777777" w:rsidR="00007B62" w:rsidRDefault="00007B62">
      <w:pPr>
        <w:pStyle w:val="Footer"/>
        <w:spacing w:line="14" w:lineRule="exact"/>
      </w:pPr>
    </w:p>
  </w:footnote>
  <w:footnote w:id="2">
    <w:p w14:paraId="661B497F" w14:textId="6678C107" w:rsidR="004D2976" w:rsidRDefault="004D297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63712" w14:textId="77777777" w:rsidR="004D2976" w:rsidRDefault="004D2976">
    <w:pPr>
      <w:pStyle w:val="Header"/>
    </w:pPr>
    <w:r>
      <w:rPr>
        <w:noProof/>
        <w:sz w:val="20"/>
      </w:rPr>
      <mc:AlternateContent>
        <mc:Choice Requires="wps">
          <w:drawing>
            <wp:anchor distT="0" distB="0" distL="114300" distR="114300" simplePos="0" relativeHeight="251655168" behindDoc="0" locked="1" layoutInCell="1" allowOverlap="0" wp14:anchorId="08B64278" wp14:editId="5320ACBD">
              <wp:simplePos x="0" y="0"/>
              <wp:positionH relativeFrom="column">
                <wp:posOffset>0</wp:posOffset>
              </wp:positionH>
              <wp:positionV relativeFrom="page">
                <wp:posOffset>655320</wp:posOffset>
              </wp:positionV>
              <wp:extent cx="6400800" cy="0"/>
              <wp:effectExtent l="9525" t="7620" r="9525" b="11430"/>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9EF16B" id="Line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g93a8xIC&#10;AAAoBAAADgAAAAAAAAAAAAAAAAAuAgAAZHJzL2Uyb0RvYy54bWxQSwECLQAUAAYACAAAACEAs/77&#10;6toAAAAJAQAADwAAAAAAAAAAAAAAAABsBAAAZHJzL2Rvd25yZXYueG1sUEsFBgAAAAAEAAQA8wAA&#10;AHMFAAAAAA==&#10;" o:allowoverlap="f" strokeweight=".5pt">
              <w10:wrap anchory="page"/>
              <w10:anchorlock/>
            </v:line>
          </w:pict>
        </mc:Fallback>
      </mc:AlternateContent>
    </w:r>
    <w:proofErr w:type="spellStart"/>
    <w:proofErr w:type="gramStart"/>
    <w:r>
      <w:t>K.Takahashi</w:t>
    </w:r>
    <w:proofErr w:type="spellEnd"/>
    <w:proofErr w:type="gramEnd"/>
    <w:r>
      <w:t xml:space="preserve">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7C341" w14:textId="77777777" w:rsidR="004D2976" w:rsidRDefault="004D2976" w:rsidP="00F27CE3">
    <w:pPr>
      <w:pStyle w:val="Header"/>
      <w:ind w:right="200"/>
      <w:jc w:val="right"/>
      <w:rPr>
        <w:lang w:eastAsia="zh-CN"/>
      </w:rPr>
    </w:pPr>
    <w:r>
      <w:rPr>
        <w:noProof/>
        <w:sz w:val="20"/>
      </w:rPr>
      <mc:AlternateContent>
        <mc:Choice Requires="wps">
          <w:drawing>
            <wp:anchor distT="0" distB="0" distL="114300" distR="114300" simplePos="0" relativeHeight="251656192" behindDoc="0" locked="1" layoutInCell="1" allowOverlap="0" wp14:anchorId="278FC2E0" wp14:editId="5133DAA6">
              <wp:simplePos x="0" y="0"/>
              <wp:positionH relativeFrom="column">
                <wp:posOffset>0</wp:posOffset>
              </wp:positionH>
              <wp:positionV relativeFrom="page">
                <wp:posOffset>655320</wp:posOffset>
              </wp:positionV>
              <wp:extent cx="6400800" cy="0"/>
              <wp:effectExtent l="9525" t="7620" r="9525" b="1143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EB920C"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IfEQIAACg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" o:allowoverlap="f" strokeweight=".5pt">
              <w10:wrap anchory="page"/>
              <w10:anchorlock/>
            </v:line>
          </w:pict>
        </mc:Fallback>
      </mc:AlternateContent>
    </w:r>
    <w:r>
      <w:rPr>
        <w:rFonts w:hint="eastAsia"/>
        <w:lang w:eastAsia="zh-C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8D2492" w14:textId="2AB9B16D" w:rsidR="004D2976" w:rsidRDefault="004D2976">
    <w:pPr>
      <w:pStyle w:val="Header"/>
      <w:spacing w:after="0"/>
    </w:pPr>
    <w:r>
      <w:rPr>
        <w:noProof/>
      </w:rPr>
      <mc:AlternateContent>
        <mc:Choice Requires="wps">
          <w:drawing>
            <wp:anchor distT="0" distB="0" distL="114300" distR="114300" simplePos="0" relativeHeight="251660288" behindDoc="0" locked="1" layoutInCell="1" allowOverlap="0" wp14:anchorId="19CBB5C3" wp14:editId="3708C285">
              <wp:simplePos x="0" y="0"/>
              <wp:positionH relativeFrom="column">
                <wp:posOffset>0</wp:posOffset>
              </wp:positionH>
              <wp:positionV relativeFrom="page">
                <wp:posOffset>655320</wp:posOffset>
              </wp:positionV>
              <wp:extent cx="6400800" cy="0"/>
              <wp:effectExtent l="9525" t="7620" r="9525" b="1143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E26EF6" id="Line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" o:allowoverlap="f" strokeweight=".5pt">
              <w10:wrap anchory="page"/>
              <w10:anchorlock/>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A91AE4" w14:textId="77777777" w:rsidR="00D756E1" w:rsidRDefault="00D756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4EFA0DC9"/>
    <w:multiLevelType w:val="hybridMultilevel"/>
    <w:tmpl w:val="36361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8E1E5E"/>
    <w:multiLevelType w:val="multilevel"/>
    <w:tmpl w:val="82F682A0"/>
    <w:lvl w:ilvl="0">
      <w:start w:val="1"/>
      <w:numFmt w:val="decimal"/>
      <w:lvlText w:val="%1."/>
      <w:lvlJc w:val="left"/>
      <w:pPr>
        <w:tabs>
          <w:tab w:val="num" w:pos="990"/>
        </w:tabs>
        <w:ind w:left="990" w:hanging="360"/>
      </w:pPr>
    </w:lvl>
    <w:lvl w:ilvl="1" w:tentative="1">
      <w:start w:val="1"/>
      <w:numFmt w:val="decimal"/>
      <w:lvlText w:val="%2."/>
      <w:lvlJc w:val="left"/>
      <w:pPr>
        <w:tabs>
          <w:tab w:val="num" w:pos="1710"/>
        </w:tabs>
        <w:ind w:left="1710" w:hanging="360"/>
      </w:p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4" w15:restartNumberingAfterBreak="0">
    <w:nsid w:val="55806196"/>
    <w:multiLevelType w:val="multilevel"/>
    <w:tmpl w:val="00C85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3371086"/>
    <w:multiLevelType w:val="multilevel"/>
    <w:tmpl w:val="5B009628"/>
    <w:lvl w:ilvl="0">
      <w:start w:val="1"/>
      <w:numFmt w:val="decimal"/>
      <w:pStyle w:val="Heading1"/>
      <w:lvlText w:val="%1"/>
      <w:lvlJc w:val="left"/>
      <w:pPr>
        <w:tabs>
          <w:tab w:val="num" w:pos="360"/>
        </w:tabs>
        <w:ind w:left="360" w:hanging="360"/>
      </w:pPr>
      <w:rPr>
        <w:rFonts w:hint="default"/>
      </w:rPr>
    </w:lvl>
    <w:lvl w:ilvl="1">
      <w:start w:val="1"/>
      <w:numFmt w:val="decimal"/>
      <w:pStyle w:val="Heading2"/>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68AC4A0F"/>
    <w:multiLevelType w:val="multilevel"/>
    <w:tmpl w:val="D346A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9D66DE"/>
    <w:multiLevelType w:val="multilevel"/>
    <w:tmpl w:val="5C581F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5"/>
  </w:num>
  <w:num w:numId="2">
    <w:abstractNumId w:val="9"/>
  </w:num>
  <w:num w:numId="3">
    <w:abstractNumId w:val="1"/>
  </w:num>
  <w:num w:numId="4">
    <w:abstractNumId w:val="0"/>
  </w:num>
  <w:num w:numId="5">
    <w:abstractNumId w:val="6"/>
  </w:num>
  <w:num w:numId="6">
    <w:abstractNumId w:val="6"/>
  </w:num>
  <w:num w:numId="7">
    <w:abstractNumId w:val="6"/>
  </w:num>
  <w:num w:numId="8">
    <w:abstractNumId w:val="10"/>
  </w:num>
  <w:num w:numId="9">
    <w:abstractNumId w:val="6"/>
  </w:num>
  <w:num w:numId="10">
    <w:abstractNumId w:val="4"/>
  </w:num>
  <w:num w:numId="11">
    <w:abstractNumId w:val="7"/>
  </w:num>
  <w:num w:numId="12">
    <w:abstractNumId w:val="6"/>
  </w:num>
  <w:num w:numId="13">
    <w:abstractNumId w:val="3"/>
  </w:num>
  <w:num w:numId="14">
    <w:abstractNumId w:val="8"/>
    <w:lvlOverride w:ilvl="0">
      <w:lvl w:ilvl="0">
        <w:numFmt w:val="decimal"/>
        <w:lvlText w:val="%1."/>
        <w:lvlJc w:val="left"/>
      </w:lvl>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B9433D"/>
    <w:rsid w:val="00003310"/>
    <w:rsid w:val="000034F1"/>
    <w:rsid w:val="000039E6"/>
    <w:rsid w:val="00006D95"/>
    <w:rsid w:val="00007B62"/>
    <w:rsid w:val="00007CCA"/>
    <w:rsid w:val="00010FDC"/>
    <w:rsid w:val="00011043"/>
    <w:rsid w:val="0001213C"/>
    <w:rsid w:val="00012ADB"/>
    <w:rsid w:val="00012CFF"/>
    <w:rsid w:val="00012D39"/>
    <w:rsid w:val="00014923"/>
    <w:rsid w:val="000150C4"/>
    <w:rsid w:val="000154E9"/>
    <w:rsid w:val="00015E85"/>
    <w:rsid w:val="00016887"/>
    <w:rsid w:val="00016F91"/>
    <w:rsid w:val="00017328"/>
    <w:rsid w:val="00017474"/>
    <w:rsid w:val="0002089F"/>
    <w:rsid w:val="00021444"/>
    <w:rsid w:val="00024C0C"/>
    <w:rsid w:val="00024D51"/>
    <w:rsid w:val="00025CC0"/>
    <w:rsid w:val="00025E6C"/>
    <w:rsid w:val="000269F7"/>
    <w:rsid w:val="0002728A"/>
    <w:rsid w:val="000274B1"/>
    <w:rsid w:val="0002772B"/>
    <w:rsid w:val="00030ED9"/>
    <w:rsid w:val="00031ADE"/>
    <w:rsid w:val="00031DDA"/>
    <w:rsid w:val="00032E32"/>
    <w:rsid w:val="000331D1"/>
    <w:rsid w:val="00033A78"/>
    <w:rsid w:val="00033BF6"/>
    <w:rsid w:val="00033D82"/>
    <w:rsid w:val="0003418F"/>
    <w:rsid w:val="00036286"/>
    <w:rsid w:val="00036E7C"/>
    <w:rsid w:val="000370C5"/>
    <w:rsid w:val="00037CA3"/>
    <w:rsid w:val="00040881"/>
    <w:rsid w:val="0004292D"/>
    <w:rsid w:val="00043FD0"/>
    <w:rsid w:val="0004436D"/>
    <w:rsid w:val="000446A8"/>
    <w:rsid w:val="00045625"/>
    <w:rsid w:val="00046040"/>
    <w:rsid w:val="000461B0"/>
    <w:rsid w:val="000463FB"/>
    <w:rsid w:val="0004676D"/>
    <w:rsid w:val="000475BD"/>
    <w:rsid w:val="00050FF0"/>
    <w:rsid w:val="0005191F"/>
    <w:rsid w:val="000529AA"/>
    <w:rsid w:val="00052B17"/>
    <w:rsid w:val="000537E5"/>
    <w:rsid w:val="0005386A"/>
    <w:rsid w:val="00053A99"/>
    <w:rsid w:val="00053AD1"/>
    <w:rsid w:val="00054C8C"/>
    <w:rsid w:val="000558A4"/>
    <w:rsid w:val="00055A26"/>
    <w:rsid w:val="0005605C"/>
    <w:rsid w:val="0005617A"/>
    <w:rsid w:val="00056721"/>
    <w:rsid w:val="00056867"/>
    <w:rsid w:val="000600BC"/>
    <w:rsid w:val="000600DE"/>
    <w:rsid w:val="00060C2B"/>
    <w:rsid w:val="0006140C"/>
    <w:rsid w:val="00062175"/>
    <w:rsid w:val="00063415"/>
    <w:rsid w:val="00063621"/>
    <w:rsid w:val="000655FD"/>
    <w:rsid w:val="000656AE"/>
    <w:rsid w:val="00065785"/>
    <w:rsid w:val="00066283"/>
    <w:rsid w:val="000667C1"/>
    <w:rsid w:val="00066A21"/>
    <w:rsid w:val="000706DD"/>
    <w:rsid w:val="00070DE2"/>
    <w:rsid w:val="0007134F"/>
    <w:rsid w:val="0007302C"/>
    <w:rsid w:val="00073305"/>
    <w:rsid w:val="000743D7"/>
    <w:rsid w:val="00074B10"/>
    <w:rsid w:val="000756B8"/>
    <w:rsid w:val="00075B22"/>
    <w:rsid w:val="00075D38"/>
    <w:rsid w:val="000760B4"/>
    <w:rsid w:val="00076459"/>
    <w:rsid w:val="00076A44"/>
    <w:rsid w:val="00077475"/>
    <w:rsid w:val="00077947"/>
    <w:rsid w:val="0007799F"/>
    <w:rsid w:val="00077FBC"/>
    <w:rsid w:val="0008092C"/>
    <w:rsid w:val="000819DE"/>
    <w:rsid w:val="00081E79"/>
    <w:rsid w:val="00085720"/>
    <w:rsid w:val="00085768"/>
    <w:rsid w:val="00087367"/>
    <w:rsid w:val="00087B46"/>
    <w:rsid w:val="00087BCD"/>
    <w:rsid w:val="00092514"/>
    <w:rsid w:val="0009257C"/>
    <w:rsid w:val="00092CEC"/>
    <w:rsid w:val="000933CA"/>
    <w:rsid w:val="000935F9"/>
    <w:rsid w:val="00093B11"/>
    <w:rsid w:val="0009438E"/>
    <w:rsid w:val="000952EE"/>
    <w:rsid w:val="000953AD"/>
    <w:rsid w:val="00095B14"/>
    <w:rsid w:val="00097C25"/>
    <w:rsid w:val="00097EF6"/>
    <w:rsid w:val="000A0ABA"/>
    <w:rsid w:val="000A0B2E"/>
    <w:rsid w:val="000A11CA"/>
    <w:rsid w:val="000A1640"/>
    <w:rsid w:val="000A194A"/>
    <w:rsid w:val="000A1A5F"/>
    <w:rsid w:val="000A4C74"/>
    <w:rsid w:val="000A507C"/>
    <w:rsid w:val="000A5213"/>
    <w:rsid w:val="000A5EF8"/>
    <w:rsid w:val="000A65F4"/>
    <w:rsid w:val="000B0311"/>
    <w:rsid w:val="000B0444"/>
    <w:rsid w:val="000B08DD"/>
    <w:rsid w:val="000B1F3C"/>
    <w:rsid w:val="000B1F9E"/>
    <w:rsid w:val="000B41EB"/>
    <w:rsid w:val="000B420F"/>
    <w:rsid w:val="000B4B74"/>
    <w:rsid w:val="000B4D02"/>
    <w:rsid w:val="000B5F7E"/>
    <w:rsid w:val="000B6A1B"/>
    <w:rsid w:val="000B7E49"/>
    <w:rsid w:val="000C002C"/>
    <w:rsid w:val="000C08A9"/>
    <w:rsid w:val="000C0B0B"/>
    <w:rsid w:val="000C1048"/>
    <w:rsid w:val="000C1A57"/>
    <w:rsid w:val="000C1B4A"/>
    <w:rsid w:val="000C1E87"/>
    <w:rsid w:val="000C2B12"/>
    <w:rsid w:val="000C3B94"/>
    <w:rsid w:val="000C3BE9"/>
    <w:rsid w:val="000C3EF5"/>
    <w:rsid w:val="000C51DA"/>
    <w:rsid w:val="000C525A"/>
    <w:rsid w:val="000C5682"/>
    <w:rsid w:val="000C63EE"/>
    <w:rsid w:val="000C683A"/>
    <w:rsid w:val="000C7B05"/>
    <w:rsid w:val="000D04D4"/>
    <w:rsid w:val="000D2614"/>
    <w:rsid w:val="000D2912"/>
    <w:rsid w:val="000D2DFB"/>
    <w:rsid w:val="000D353D"/>
    <w:rsid w:val="000D4018"/>
    <w:rsid w:val="000D405E"/>
    <w:rsid w:val="000D477D"/>
    <w:rsid w:val="000D5271"/>
    <w:rsid w:val="000D668F"/>
    <w:rsid w:val="000D7387"/>
    <w:rsid w:val="000D763D"/>
    <w:rsid w:val="000D766A"/>
    <w:rsid w:val="000D7A8C"/>
    <w:rsid w:val="000E1954"/>
    <w:rsid w:val="000E2A4D"/>
    <w:rsid w:val="000E2CF4"/>
    <w:rsid w:val="000E399E"/>
    <w:rsid w:val="000E468E"/>
    <w:rsid w:val="000E5765"/>
    <w:rsid w:val="000E5FD8"/>
    <w:rsid w:val="000E664E"/>
    <w:rsid w:val="000E6BD7"/>
    <w:rsid w:val="000E7121"/>
    <w:rsid w:val="000F0452"/>
    <w:rsid w:val="000F0918"/>
    <w:rsid w:val="000F1946"/>
    <w:rsid w:val="000F243C"/>
    <w:rsid w:val="000F255B"/>
    <w:rsid w:val="000F442C"/>
    <w:rsid w:val="000F4458"/>
    <w:rsid w:val="000F4730"/>
    <w:rsid w:val="000F4E7A"/>
    <w:rsid w:val="000F6A94"/>
    <w:rsid w:val="000F6FC7"/>
    <w:rsid w:val="000F7CF3"/>
    <w:rsid w:val="00100B16"/>
    <w:rsid w:val="0010108D"/>
    <w:rsid w:val="0010118C"/>
    <w:rsid w:val="00103775"/>
    <w:rsid w:val="00106278"/>
    <w:rsid w:val="00106C1D"/>
    <w:rsid w:val="00106C67"/>
    <w:rsid w:val="001100F9"/>
    <w:rsid w:val="001102B0"/>
    <w:rsid w:val="00110AAE"/>
    <w:rsid w:val="00110D79"/>
    <w:rsid w:val="00111823"/>
    <w:rsid w:val="0011254B"/>
    <w:rsid w:val="0011440B"/>
    <w:rsid w:val="00114FC2"/>
    <w:rsid w:val="0011542B"/>
    <w:rsid w:val="001156AC"/>
    <w:rsid w:val="0011590F"/>
    <w:rsid w:val="00115F9F"/>
    <w:rsid w:val="00116FB7"/>
    <w:rsid w:val="001170DD"/>
    <w:rsid w:val="0011779A"/>
    <w:rsid w:val="00120688"/>
    <w:rsid w:val="001214E4"/>
    <w:rsid w:val="0012250C"/>
    <w:rsid w:val="00122B74"/>
    <w:rsid w:val="00122BCF"/>
    <w:rsid w:val="00122E6A"/>
    <w:rsid w:val="00123661"/>
    <w:rsid w:val="00123B6F"/>
    <w:rsid w:val="00124AA9"/>
    <w:rsid w:val="00124BDB"/>
    <w:rsid w:val="00124D3B"/>
    <w:rsid w:val="00125069"/>
    <w:rsid w:val="0012519B"/>
    <w:rsid w:val="0012587A"/>
    <w:rsid w:val="001260AD"/>
    <w:rsid w:val="0012687D"/>
    <w:rsid w:val="00127B5E"/>
    <w:rsid w:val="00130B6C"/>
    <w:rsid w:val="00131AFA"/>
    <w:rsid w:val="0013474D"/>
    <w:rsid w:val="00134F63"/>
    <w:rsid w:val="00135F40"/>
    <w:rsid w:val="001363F7"/>
    <w:rsid w:val="00137865"/>
    <w:rsid w:val="00137C8A"/>
    <w:rsid w:val="00140866"/>
    <w:rsid w:val="001413B7"/>
    <w:rsid w:val="00141F2E"/>
    <w:rsid w:val="00141FD4"/>
    <w:rsid w:val="00142512"/>
    <w:rsid w:val="0014262F"/>
    <w:rsid w:val="00143B81"/>
    <w:rsid w:val="00144B69"/>
    <w:rsid w:val="00144F78"/>
    <w:rsid w:val="00145138"/>
    <w:rsid w:val="00145279"/>
    <w:rsid w:val="00145AF2"/>
    <w:rsid w:val="00145D22"/>
    <w:rsid w:val="001470C8"/>
    <w:rsid w:val="00147E8C"/>
    <w:rsid w:val="00150239"/>
    <w:rsid w:val="001508CA"/>
    <w:rsid w:val="001514EB"/>
    <w:rsid w:val="001526A5"/>
    <w:rsid w:val="0015324E"/>
    <w:rsid w:val="0015392B"/>
    <w:rsid w:val="00153CDA"/>
    <w:rsid w:val="0015407B"/>
    <w:rsid w:val="00155108"/>
    <w:rsid w:val="00160B94"/>
    <w:rsid w:val="001618FD"/>
    <w:rsid w:val="00161EAF"/>
    <w:rsid w:val="00162299"/>
    <w:rsid w:val="00163087"/>
    <w:rsid w:val="00163F6E"/>
    <w:rsid w:val="001645B8"/>
    <w:rsid w:val="00164E68"/>
    <w:rsid w:val="001655D0"/>
    <w:rsid w:val="001659DD"/>
    <w:rsid w:val="00166182"/>
    <w:rsid w:val="001666F8"/>
    <w:rsid w:val="001669A9"/>
    <w:rsid w:val="00166E0E"/>
    <w:rsid w:val="00167BCF"/>
    <w:rsid w:val="001713B9"/>
    <w:rsid w:val="001759E8"/>
    <w:rsid w:val="00175A7A"/>
    <w:rsid w:val="00175DE9"/>
    <w:rsid w:val="0017604D"/>
    <w:rsid w:val="001760D9"/>
    <w:rsid w:val="001770F5"/>
    <w:rsid w:val="00177651"/>
    <w:rsid w:val="0018013B"/>
    <w:rsid w:val="001803A7"/>
    <w:rsid w:val="00180E48"/>
    <w:rsid w:val="0018137F"/>
    <w:rsid w:val="00181B07"/>
    <w:rsid w:val="001828B7"/>
    <w:rsid w:val="001831A9"/>
    <w:rsid w:val="0018497B"/>
    <w:rsid w:val="00184DF9"/>
    <w:rsid w:val="00186571"/>
    <w:rsid w:val="00186BB8"/>
    <w:rsid w:val="0019017D"/>
    <w:rsid w:val="00190F63"/>
    <w:rsid w:val="00191091"/>
    <w:rsid w:val="0019212B"/>
    <w:rsid w:val="001928BD"/>
    <w:rsid w:val="00192EBC"/>
    <w:rsid w:val="00194BC8"/>
    <w:rsid w:val="00194C54"/>
    <w:rsid w:val="00195EFE"/>
    <w:rsid w:val="0019751C"/>
    <w:rsid w:val="00197A70"/>
    <w:rsid w:val="00197E52"/>
    <w:rsid w:val="001A0954"/>
    <w:rsid w:val="001A1938"/>
    <w:rsid w:val="001A25B8"/>
    <w:rsid w:val="001A2909"/>
    <w:rsid w:val="001A4BC1"/>
    <w:rsid w:val="001A4CC5"/>
    <w:rsid w:val="001A5509"/>
    <w:rsid w:val="001A5678"/>
    <w:rsid w:val="001A5901"/>
    <w:rsid w:val="001A59B3"/>
    <w:rsid w:val="001A7256"/>
    <w:rsid w:val="001B016B"/>
    <w:rsid w:val="001B08B6"/>
    <w:rsid w:val="001B0E9E"/>
    <w:rsid w:val="001B1208"/>
    <w:rsid w:val="001B1DF3"/>
    <w:rsid w:val="001B25C8"/>
    <w:rsid w:val="001B3276"/>
    <w:rsid w:val="001B35AF"/>
    <w:rsid w:val="001B3B39"/>
    <w:rsid w:val="001B4090"/>
    <w:rsid w:val="001B4F7D"/>
    <w:rsid w:val="001B5869"/>
    <w:rsid w:val="001B615B"/>
    <w:rsid w:val="001C0219"/>
    <w:rsid w:val="001C02DC"/>
    <w:rsid w:val="001C0CCF"/>
    <w:rsid w:val="001C149F"/>
    <w:rsid w:val="001C156D"/>
    <w:rsid w:val="001C1F00"/>
    <w:rsid w:val="001C2DE5"/>
    <w:rsid w:val="001C3177"/>
    <w:rsid w:val="001C318A"/>
    <w:rsid w:val="001C6A41"/>
    <w:rsid w:val="001C6A7F"/>
    <w:rsid w:val="001D1167"/>
    <w:rsid w:val="001D1587"/>
    <w:rsid w:val="001D183D"/>
    <w:rsid w:val="001D25D0"/>
    <w:rsid w:val="001D2A17"/>
    <w:rsid w:val="001D388C"/>
    <w:rsid w:val="001D3BCE"/>
    <w:rsid w:val="001D48F5"/>
    <w:rsid w:val="001D4B0B"/>
    <w:rsid w:val="001D6ACB"/>
    <w:rsid w:val="001D720C"/>
    <w:rsid w:val="001E0254"/>
    <w:rsid w:val="001E0389"/>
    <w:rsid w:val="001E0819"/>
    <w:rsid w:val="001E1B62"/>
    <w:rsid w:val="001E27AC"/>
    <w:rsid w:val="001E309F"/>
    <w:rsid w:val="001E3D8B"/>
    <w:rsid w:val="001E5562"/>
    <w:rsid w:val="001E6F86"/>
    <w:rsid w:val="001E7EC4"/>
    <w:rsid w:val="001F0D9A"/>
    <w:rsid w:val="001F1F91"/>
    <w:rsid w:val="001F2665"/>
    <w:rsid w:val="001F26A3"/>
    <w:rsid w:val="001F4294"/>
    <w:rsid w:val="001F4C3B"/>
    <w:rsid w:val="001F5501"/>
    <w:rsid w:val="001F6118"/>
    <w:rsid w:val="001F6AA8"/>
    <w:rsid w:val="001F6D95"/>
    <w:rsid w:val="001F7CE6"/>
    <w:rsid w:val="001F7D7B"/>
    <w:rsid w:val="00200293"/>
    <w:rsid w:val="002027C5"/>
    <w:rsid w:val="0020321F"/>
    <w:rsid w:val="00203E33"/>
    <w:rsid w:val="00205306"/>
    <w:rsid w:val="002055B6"/>
    <w:rsid w:val="0020607A"/>
    <w:rsid w:val="00210E78"/>
    <w:rsid w:val="00212788"/>
    <w:rsid w:val="00212C73"/>
    <w:rsid w:val="00212CA6"/>
    <w:rsid w:val="00214324"/>
    <w:rsid w:val="00216125"/>
    <w:rsid w:val="00217A5B"/>
    <w:rsid w:val="002210BF"/>
    <w:rsid w:val="00221185"/>
    <w:rsid w:val="0022202C"/>
    <w:rsid w:val="002221F7"/>
    <w:rsid w:val="00222493"/>
    <w:rsid w:val="0022382A"/>
    <w:rsid w:val="00224F7B"/>
    <w:rsid w:val="00226087"/>
    <w:rsid w:val="00226C8E"/>
    <w:rsid w:val="002272A9"/>
    <w:rsid w:val="002275A3"/>
    <w:rsid w:val="00227624"/>
    <w:rsid w:val="00227E42"/>
    <w:rsid w:val="00230569"/>
    <w:rsid w:val="00230AAC"/>
    <w:rsid w:val="00230C78"/>
    <w:rsid w:val="00230D51"/>
    <w:rsid w:val="00231A7B"/>
    <w:rsid w:val="00231B1F"/>
    <w:rsid w:val="0023364C"/>
    <w:rsid w:val="00233ECF"/>
    <w:rsid w:val="00234219"/>
    <w:rsid w:val="00234430"/>
    <w:rsid w:val="00235432"/>
    <w:rsid w:val="00235AA3"/>
    <w:rsid w:val="002405F1"/>
    <w:rsid w:val="0024106C"/>
    <w:rsid w:val="0024119D"/>
    <w:rsid w:val="002417CF"/>
    <w:rsid w:val="002420CC"/>
    <w:rsid w:val="002427AA"/>
    <w:rsid w:val="00243A49"/>
    <w:rsid w:val="002462F3"/>
    <w:rsid w:val="002471C5"/>
    <w:rsid w:val="002505FB"/>
    <w:rsid w:val="002514F1"/>
    <w:rsid w:val="002528D0"/>
    <w:rsid w:val="002532C0"/>
    <w:rsid w:val="00253F10"/>
    <w:rsid w:val="00254226"/>
    <w:rsid w:val="0025482C"/>
    <w:rsid w:val="00255914"/>
    <w:rsid w:val="00256E79"/>
    <w:rsid w:val="0025711A"/>
    <w:rsid w:val="002575FA"/>
    <w:rsid w:val="00257631"/>
    <w:rsid w:val="0026228E"/>
    <w:rsid w:val="00262853"/>
    <w:rsid w:val="00263703"/>
    <w:rsid w:val="00263801"/>
    <w:rsid w:val="00263992"/>
    <w:rsid w:val="002644D1"/>
    <w:rsid w:val="0026465F"/>
    <w:rsid w:val="0026488D"/>
    <w:rsid w:val="002648C8"/>
    <w:rsid w:val="00264AF3"/>
    <w:rsid w:val="00264C87"/>
    <w:rsid w:val="002654D3"/>
    <w:rsid w:val="0026588A"/>
    <w:rsid w:val="0026664E"/>
    <w:rsid w:val="0026748D"/>
    <w:rsid w:val="002703AB"/>
    <w:rsid w:val="0027098E"/>
    <w:rsid w:val="00270CEE"/>
    <w:rsid w:val="00271C48"/>
    <w:rsid w:val="002730ED"/>
    <w:rsid w:val="00273CE2"/>
    <w:rsid w:val="00274E47"/>
    <w:rsid w:val="00274E9D"/>
    <w:rsid w:val="00277BA7"/>
    <w:rsid w:val="00280801"/>
    <w:rsid w:val="00280CC1"/>
    <w:rsid w:val="00281581"/>
    <w:rsid w:val="0028176E"/>
    <w:rsid w:val="002817A8"/>
    <w:rsid w:val="00281AE4"/>
    <w:rsid w:val="00281C69"/>
    <w:rsid w:val="002823AE"/>
    <w:rsid w:val="00282E30"/>
    <w:rsid w:val="002842DA"/>
    <w:rsid w:val="00284732"/>
    <w:rsid w:val="002847E6"/>
    <w:rsid w:val="00284D27"/>
    <w:rsid w:val="002850BE"/>
    <w:rsid w:val="002857A3"/>
    <w:rsid w:val="00287348"/>
    <w:rsid w:val="0028736F"/>
    <w:rsid w:val="00287473"/>
    <w:rsid w:val="00290CCB"/>
    <w:rsid w:val="00292B05"/>
    <w:rsid w:val="00295279"/>
    <w:rsid w:val="00295A1D"/>
    <w:rsid w:val="002963AD"/>
    <w:rsid w:val="00296404"/>
    <w:rsid w:val="002978E7"/>
    <w:rsid w:val="00297EA0"/>
    <w:rsid w:val="002A0188"/>
    <w:rsid w:val="002A1D1B"/>
    <w:rsid w:val="002A1ECB"/>
    <w:rsid w:val="002A27EB"/>
    <w:rsid w:val="002A314A"/>
    <w:rsid w:val="002A3A43"/>
    <w:rsid w:val="002A3C59"/>
    <w:rsid w:val="002A4559"/>
    <w:rsid w:val="002A5264"/>
    <w:rsid w:val="002A5516"/>
    <w:rsid w:val="002A74B2"/>
    <w:rsid w:val="002A76E5"/>
    <w:rsid w:val="002B0112"/>
    <w:rsid w:val="002B045E"/>
    <w:rsid w:val="002B1742"/>
    <w:rsid w:val="002B25CB"/>
    <w:rsid w:val="002B29A6"/>
    <w:rsid w:val="002B31BD"/>
    <w:rsid w:val="002B56CA"/>
    <w:rsid w:val="002B6007"/>
    <w:rsid w:val="002B7AA7"/>
    <w:rsid w:val="002B7C2C"/>
    <w:rsid w:val="002C0882"/>
    <w:rsid w:val="002C092C"/>
    <w:rsid w:val="002C16B5"/>
    <w:rsid w:val="002C1A03"/>
    <w:rsid w:val="002C40FC"/>
    <w:rsid w:val="002C4310"/>
    <w:rsid w:val="002C4315"/>
    <w:rsid w:val="002C4B2E"/>
    <w:rsid w:val="002C4CF6"/>
    <w:rsid w:val="002C5598"/>
    <w:rsid w:val="002C593A"/>
    <w:rsid w:val="002C5C1D"/>
    <w:rsid w:val="002C6839"/>
    <w:rsid w:val="002C731C"/>
    <w:rsid w:val="002D0387"/>
    <w:rsid w:val="002D050A"/>
    <w:rsid w:val="002D1DD5"/>
    <w:rsid w:val="002D2D94"/>
    <w:rsid w:val="002D3AAB"/>
    <w:rsid w:val="002D3F96"/>
    <w:rsid w:val="002D4BC6"/>
    <w:rsid w:val="002D4E62"/>
    <w:rsid w:val="002D5CF7"/>
    <w:rsid w:val="002D7417"/>
    <w:rsid w:val="002E01AC"/>
    <w:rsid w:val="002E0C38"/>
    <w:rsid w:val="002E1F6A"/>
    <w:rsid w:val="002E2383"/>
    <w:rsid w:val="002E27C4"/>
    <w:rsid w:val="002E2B64"/>
    <w:rsid w:val="002E3642"/>
    <w:rsid w:val="002E3A39"/>
    <w:rsid w:val="002E3DC2"/>
    <w:rsid w:val="002E3F72"/>
    <w:rsid w:val="002E456E"/>
    <w:rsid w:val="002E46A8"/>
    <w:rsid w:val="002E48B0"/>
    <w:rsid w:val="002E4BEF"/>
    <w:rsid w:val="002E4CBA"/>
    <w:rsid w:val="002E54E3"/>
    <w:rsid w:val="002E5C92"/>
    <w:rsid w:val="002E7826"/>
    <w:rsid w:val="002E7D82"/>
    <w:rsid w:val="002F0649"/>
    <w:rsid w:val="002F07E6"/>
    <w:rsid w:val="002F1296"/>
    <w:rsid w:val="002F20AE"/>
    <w:rsid w:val="002F2F0E"/>
    <w:rsid w:val="002F33BE"/>
    <w:rsid w:val="002F3B4F"/>
    <w:rsid w:val="002F4CAA"/>
    <w:rsid w:val="002F584F"/>
    <w:rsid w:val="002F5EB4"/>
    <w:rsid w:val="002F6104"/>
    <w:rsid w:val="002F69F7"/>
    <w:rsid w:val="002F6E73"/>
    <w:rsid w:val="002F7EC2"/>
    <w:rsid w:val="003007A4"/>
    <w:rsid w:val="00300817"/>
    <w:rsid w:val="00301141"/>
    <w:rsid w:val="00302B92"/>
    <w:rsid w:val="0030332F"/>
    <w:rsid w:val="0030367F"/>
    <w:rsid w:val="00303A3C"/>
    <w:rsid w:val="003047D7"/>
    <w:rsid w:val="00305263"/>
    <w:rsid w:val="003053D5"/>
    <w:rsid w:val="003054D5"/>
    <w:rsid w:val="00306F44"/>
    <w:rsid w:val="0031080D"/>
    <w:rsid w:val="003113AD"/>
    <w:rsid w:val="003125ED"/>
    <w:rsid w:val="003133DA"/>
    <w:rsid w:val="00314721"/>
    <w:rsid w:val="00316BF4"/>
    <w:rsid w:val="00317108"/>
    <w:rsid w:val="0031739E"/>
    <w:rsid w:val="003209E9"/>
    <w:rsid w:val="00321052"/>
    <w:rsid w:val="00321733"/>
    <w:rsid w:val="00322BF1"/>
    <w:rsid w:val="0032534A"/>
    <w:rsid w:val="0032625F"/>
    <w:rsid w:val="00330BFB"/>
    <w:rsid w:val="003314C2"/>
    <w:rsid w:val="00332715"/>
    <w:rsid w:val="00332A00"/>
    <w:rsid w:val="00332CBF"/>
    <w:rsid w:val="003330C2"/>
    <w:rsid w:val="00334305"/>
    <w:rsid w:val="0033734D"/>
    <w:rsid w:val="00337C8F"/>
    <w:rsid w:val="00340350"/>
    <w:rsid w:val="00340934"/>
    <w:rsid w:val="003409E8"/>
    <w:rsid w:val="00340DE8"/>
    <w:rsid w:val="00341B9C"/>
    <w:rsid w:val="00341CB5"/>
    <w:rsid w:val="00341CFD"/>
    <w:rsid w:val="0034292F"/>
    <w:rsid w:val="00342A40"/>
    <w:rsid w:val="00343D5F"/>
    <w:rsid w:val="0034469F"/>
    <w:rsid w:val="0034489A"/>
    <w:rsid w:val="00345732"/>
    <w:rsid w:val="00345753"/>
    <w:rsid w:val="003462AE"/>
    <w:rsid w:val="00347269"/>
    <w:rsid w:val="00347671"/>
    <w:rsid w:val="00347A24"/>
    <w:rsid w:val="00350367"/>
    <w:rsid w:val="003511C4"/>
    <w:rsid w:val="00351BAD"/>
    <w:rsid w:val="00351EED"/>
    <w:rsid w:val="00352109"/>
    <w:rsid w:val="003527C2"/>
    <w:rsid w:val="00353013"/>
    <w:rsid w:val="003533B4"/>
    <w:rsid w:val="003534CD"/>
    <w:rsid w:val="00353B2B"/>
    <w:rsid w:val="003543A9"/>
    <w:rsid w:val="0035535A"/>
    <w:rsid w:val="003557B0"/>
    <w:rsid w:val="00356E5A"/>
    <w:rsid w:val="0035769E"/>
    <w:rsid w:val="00357D35"/>
    <w:rsid w:val="00360E52"/>
    <w:rsid w:val="0036174D"/>
    <w:rsid w:val="003619E4"/>
    <w:rsid w:val="00361DFE"/>
    <w:rsid w:val="003625E6"/>
    <w:rsid w:val="00362EA5"/>
    <w:rsid w:val="003669B2"/>
    <w:rsid w:val="00366A44"/>
    <w:rsid w:val="0036768C"/>
    <w:rsid w:val="00367E71"/>
    <w:rsid w:val="003712F6"/>
    <w:rsid w:val="0037228E"/>
    <w:rsid w:val="003723DB"/>
    <w:rsid w:val="00373795"/>
    <w:rsid w:val="00373ABD"/>
    <w:rsid w:val="00373E8B"/>
    <w:rsid w:val="0037515A"/>
    <w:rsid w:val="00375749"/>
    <w:rsid w:val="00375C1E"/>
    <w:rsid w:val="0037671F"/>
    <w:rsid w:val="00376B2C"/>
    <w:rsid w:val="00377CC5"/>
    <w:rsid w:val="003823B9"/>
    <w:rsid w:val="0038335D"/>
    <w:rsid w:val="00383405"/>
    <w:rsid w:val="00383496"/>
    <w:rsid w:val="0038385E"/>
    <w:rsid w:val="00384134"/>
    <w:rsid w:val="00384C48"/>
    <w:rsid w:val="003857C0"/>
    <w:rsid w:val="003863A4"/>
    <w:rsid w:val="00386F64"/>
    <w:rsid w:val="003905EE"/>
    <w:rsid w:val="00391610"/>
    <w:rsid w:val="003932D1"/>
    <w:rsid w:val="00393A31"/>
    <w:rsid w:val="003948B6"/>
    <w:rsid w:val="003949DD"/>
    <w:rsid w:val="00394B9F"/>
    <w:rsid w:val="0039507C"/>
    <w:rsid w:val="00395157"/>
    <w:rsid w:val="00395631"/>
    <w:rsid w:val="003959E7"/>
    <w:rsid w:val="003964B2"/>
    <w:rsid w:val="00397036"/>
    <w:rsid w:val="0039718B"/>
    <w:rsid w:val="003974DE"/>
    <w:rsid w:val="00397FE0"/>
    <w:rsid w:val="003A00FB"/>
    <w:rsid w:val="003A0CEB"/>
    <w:rsid w:val="003A1065"/>
    <w:rsid w:val="003A11F8"/>
    <w:rsid w:val="003A126C"/>
    <w:rsid w:val="003A12DB"/>
    <w:rsid w:val="003A2966"/>
    <w:rsid w:val="003A2A3F"/>
    <w:rsid w:val="003A2D68"/>
    <w:rsid w:val="003A4731"/>
    <w:rsid w:val="003A47D2"/>
    <w:rsid w:val="003A4CEB"/>
    <w:rsid w:val="003A4E91"/>
    <w:rsid w:val="003A50E3"/>
    <w:rsid w:val="003A5ACC"/>
    <w:rsid w:val="003A5DA0"/>
    <w:rsid w:val="003A64F8"/>
    <w:rsid w:val="003A689E"/>
    <w:rsid w:val="003A71E7"/>
    <w:rsid w:val="003A7FEE"/>
    <w:rsid w:val="003B14C6"/>
    <w:rsid w:val="003B16E9"/>
    <w:rsid w:val="003B20E0"/>
    <w:rsid w:val="003B303B"/>
    <w:rsid w:val="003B34F4"/>
    <w:rsid w:val="003B387C"/>
    <w:rsid w:val="003B3D09"/>
    <w:rsid w:val="003B63FF"/>
    <w:rsid w:val="003B6FA8"/>
    <w:rsid w:val="003C045F"/>
    <w:rsid w:val="003C0B28"/>
    <w:rsid w:val="003C2804"/>
    <w:rsid w:val="003C2CF3"/>
    <w:rsid w:val="003C2E8C"/>
    <w:rsid w:val="003C3B23"/>
    <w:rsid w:val="003C4B96"/>
    <w:rsid w:val="003C4F1C"/>
    <w:rsid w:val="003C621A"/>
    <w:rsid w:val="003C6EB6"/>
    <w:rsid w:val="003C7024"/>
    <w:rsid w:val="003C792D"/>
    <w:rsid w:val="003C7D70"/>
    <w:rsid w:val="003D00CC"/>
    <w:rsid w:val="003D0152"/>
    <w:rsid w:val="003D0868"/>
    <w:rsid w:val="003D1CD2"/>
    <w:rsid w:val="003D26B2"/>
    <w:rsid w:val="003D31CC"/>
    <w:rsid w:val="003D35DB"/>
    <w:rsid w:val="003D3C54"/>
    <w:rsid w:val="003D4DA1"/>
    <w:rsid w:val="003D4EE8"/>
    <w:rsid w:val="003D5A39"/>
    <w:rsid w:val="003D6525"/>
    <w:rsid w:val="003D66A2"/>
    <w:rsid w:val="003D6D0F"/>
    <w:rsid w:val="003D7318"/>
    <w:rsid w:val="003D7A1B"/>
    <w:rsid w:val="003E05EA"/>
    <w:rsid w:val="003E1D48"/>
    <w:rsid w:val="003E2884"/>
    <w:rsid w:val="003E2D07"/>
    <w:rsid w:val="003E2E97"/>
    <w:rsid w:val="003E3A44"/>
    <w:rsid w:val="003E45CE"/>
    <w:rsid w:val="003E498C"/>
    <w:rsid w:val="003E5389"/>
    <w:rsid w:val="003E5579"/>
    <w:rsid w:val="003E6BA2"/>
    <w:rsid w:val="003E73C9"/>
    <w:rsid w:val="003E7DE7"/>
    <w:rsid w:val="003F028B"/>
    <w:rsid w:val="003F1AB1"/>
    <w:rsid w:val="003F1CBA"/>
    <w:rsid w:val="003F364C"/>
    <w:rsid w:val="003F41B9"/>
    <w:rsid w:val="003F4D25"/>
    <w:rsid w:val="003F6259"/>
    <w:rsid w:val="003F7CDF"/>
    <w:rsid w:val="00401F51"/>
    <w:rsid w:val="0040323B"/>
    <w:rsid w:val="00403DD7"/>
    <w:rsid w:val="00404114"/>
    <w:rsid w:val="00404B24"/>
    <w:rsid w:val="004073D9"/>
    <w:rsid w:val="00410DAA"/>
    <w:rsid w:val="00410F95"/>
    <w:rsid w:val="00411053"/>
    <w:rsid w:val="00411AFA"/>
    <w:rsid w:val="00411B25"/>
    <w:rsid w:val="00412BCB"/>
    <w:rsid w:val="00412FDB"/>
    <w:rsid w:val="0041330B"/>
    <w:rsid w:val="00413DD1"/>
    <w:rsid w:val="0041414A"/>
    <w:rsid w:val="0041599E"/>
    <w:rsid w:val="00416A49"/>
    <w:rsid w:val="00417F2B"/>
    <w:rsid w:val="00420004"/>
    <w:rsid w:val="00420174"/>
    <w:rsid w:val="00420770"/>
    <w:rsid w:val="00420998"/>
    <w:rsid w:val="00421BC5"/>
    <w:rsid w:val="00421D99"/>
    <w:rsid w:val="00422466"/>
    <w:rsid w:val="0042287F"/>
    <w:rsid w:val="00423F95"/>
    <w:rsid w:val="00423FCE"/>
    <w:rsid w:val="00425D4D"/>
    <w:rsid w:val="00425EE2"/>
    <w:rsid w:val="00425EF4"/>
    <w:rsid w:val="00426A54"/>
    <w:rsid w:val="00427E24"/>
    <w:rsid w:val="004302DA"/>
    <w:rsid w:val="00430E42"/>
    <w:rsid w:val="004314AF"/>
    <w:rsid w:val="004317C5"/>
    <w:rsid w:val="004320CA"/>
    <w:rsid w:val="004321B3"/>
    <w:rsid w:val="004344AE"/>
    <w:rsid w:val="004349B4"/>
    <w:rsid w:val="00434E35"/>
    <w:rsid w:val="00434E4C"/>
    <w:rsid w:val="0043715B"/>
    <w:rsid w:val="0043745D"/>
    <w:rsid w:val="00437555"/>
    <w:rsid w:val="00440554"/>
    <w:rsid w:val="00440E0E"/>
    <w:rsid w:val="0044129E"/>
    <w:rsid w:val="00444091"/>
    <w:rsid w:val="00444224"/>
    <w:rsid w:val="00444E99"/>
    <w:rsid w:val="00445008"/>
    <w:rsid w:val="00445262"/>
    <w:rsid w:val="0044562B"/>
    <w:rsid w:val="00445747"/>
    <w:rsid w:val="0044672E"/>
    <w:rsid w:val="004472FD"/>
    <w:rsid w:val="004474F2"/>
    <w:rsid w:val="00447B4A"/>
    <w:rsid w:val="004505E0"/>
    <w:rsid w:val="0045187A"/>
    <w:rsid w:val="00451914"/>
    <w:rsid w:val="00451A6B"/>
    <w:rsid w:val="00451BFD"/>
    <w:rsid w:val="004521EC"/>
    <w:rsid w:val="00452772"/>
    <w:rsid w:val="00452FCA"/>
    <w:rsid w:val="0045312B"/>
    <w:rsid w:val="0045329A"/>
    <w:rsid w:val="00453728"/>
    <w:rsid w:val="00453F0A"/>
    <w:rsid w:val="00454258"/>
    <w:rsid w:val="00454C62"/>
    <w:rsid w:val="00454EFC"/>
    <w:rsid w:val="00456128"/>
    <w:rsid w:val="00456854"/>
    <w:rsid w:val="00456EB7"/>
    <w:rsid w:val="004572FE"/>
    <w:rsid w:val="00457B0C"/>
    <w:rsid w:val="00460519"/>
    <w:rsid w:val="0046094B"/>
    <w:rsid w:val="00460BAC"/>
    <w:rsid w:val="00460F1F"/>
    <w:rsid w:val="0046314E"/>
    <w:rsid w:val="0046321D"/>
    <w:rsid w:val="00463E50"/>
    <w:rsid w:val="00464B9A"/>
    <w:rsid w:val="00464DF8"/>
    <w:rsid w:val="00465ADB"/>
    <w:rsid w:val="00466149"/>
    <w:rsid w:val="00466BE7"/>
    <w:rsid w:val="0046771D"/>
    <w:rsid w:val="00467745"/>
    <w:rsid w:val="00467D9C"/>
    <w:rsid w:val="00470913"/>
    <w:rsid w:val="004714D6"/>
    <w:rsid w:val="00471696"/>
    <w:rsid w:val="004716C5"/>
    <w:rsid w:val="00473067"/>
    <w:rsid w:val="00473563"/>
    <w:rsid w:val="004738D6"/>
    <w:rsid w:val="00473BB9"/>
    <w:rsid w:val="00474850"/>
    <w:rsid w:val="00474D09"/>
    <w:rsid w:val="00475D44"/>
    <w:rsid w:val="0047632C"/>
    <w:rsid w:val="00476742"/>
    <w:rsid w:val="00476E7F"/>
    <w:rsid w:val="004772FC"/>
    <w:rsid w:val="00477740"/>
    <w:rsid w:val="004806A2"/>
    <w:rsid w:val="00480AB7"/>
    <w:rsid w:val="00480B92"/>
    <w:rsid w:val="00480CDA"/>
    <w:rsid w:val="0048136D"/>
    <w:rsid w:val="00482FB3"/>
    <w:rsid w:val="0048335D"/>
    <w:rsid w:val="00484AE3"/>
    <w:rsid w:val="004853DE"/>
    <w:rsid w:val="004858BF"/>
    <w:rsid w:val="00486E58"/>
    <w:rsid w:val="00490A9A"/>
    <w:rsid w:val="00491271"/>
    <w:rsid w:val="0049161A"/>
    <w:rsid w:val="0049342A"/>
    <w:rsid w:val="00493AEE"/>
    <w:rsid w:val="00493EBE"/>
    <w:rsid w:val="00493FEB"/>
    <w:rsid w:val="00494992"/>
    <w:rsid w:val="004959DA"/>
    <w:rsid w:val="00495A5D"/>
    <w:rsid w:val="00495D6C"/>
    <w:rsid w:val="00495FB6"/>
    <w:rsid w:val="004A0C8F"/>
    <w:rsid w:val="004A10FC"/>
    <w:rsid w:val="004A2669"/>
    <w:rsid w:val="004A3680"/>
    <w:rsid w:val="004A4DF4"/>
    <w:rsid w:val="004A52FC"/>
    <w:rsid w:val="004A6C8A"/>
    <w:rsid w:val="004A7624"/>
    <w:rsid w:val="004A76EE"/>
    <w:rsid w:val="004A7B00"/>
    <w:rsid w:val="004A7B1E"/>
    <w:rsid w:val="004A7F6B"/>
    <w:rsid w:val="004B0034"/>
    <w:rsid w:val="004B1118"/>
    <w:rsid w:val="004B197E"/>
    <w:rsid w:val="004B1ECF"/>
    <w:rsid w:val="004B353A"/>
    <w:rsid w:val="004B37EF"/>
    <w:rsid w:val="004B3F1F"/>
    <w:rsid w:val="004B477A"/>
    <w:rsid w:val="004B4C3E"/>
    <w:rsid w:val="004B509C"/>
    <w:rsid w:val="004B5C12"/>
    <w:rsid w:val="004B5C78"/>
    <w:rsid w:val="004B5D40"/>
    <w:rsid w:val="004B5FB0"/>
    <w:rsid w:val="004B6BA1"/>
    <w:rsid w:val="004B6CF7"/>
    <w:rsid w:val="004B73DA"/>
    <w:rsid w:val="004C0E00"/>
    <w:rsid w:val="004C1C9D"/>
    <w:rsid w:val="004C3490"/>
    <w:rsid w:val="004C3E44"/>
    <w:rsid w:val="004C5129"/>
    <w:rsid w:val="004C5D80"/>
    <w:rsid w:val="004C6BA5"/>
    <w:rsid w:val="004C71E4"/>
    <w:rsid w:val="004C7575"/>
    <w:rsid w:val="004D04BF"/>
    <w:rsid w:val="004D071A"/>
    <w:rsid w:val="004D1187"/>
    <w:rsid w:val="004D13EA"/>
    <w:rsid w:val="004D2976"/>
    <w:rsid w:val="004D32EF"/>
    <w:rsid w:val="004D359C"/>
    <w:rsid w:val="004D3CB2"/>
    <w:rsid w:val="004D3D81"/>
    <w:rsid w:val="004D4431"/>
    <w:rsid w:val="004D4939"/>
    <w:rsid w:val="004D4A16"/>
    <w:rsid w:val="004D4D9A"/>
    <w:rsid w:val="004D5A0E"/>
    <w:rsid w:val="004D5E7A"/>
    <w:rsid w:val="004D6E41"/>
    <w:rsid w:val="004E0CED"/>
    <w:rsid w:val="004E0FE9"/>
    <w:rsid w:val="004E117B"/>
    <w:rsid w:val="004E1218"/>
    <w:rsid w:val="004E190D"/>
    <w:rsid w:val="004E3426"/>
    <w:rsid w:val="004E388B"/>
    <w:rsid w:val="004E44AC"/>
    <w:rsid w:val="004E4857"/>
    <w:rsid w:val="004E4DBC"/>
    <w:rsid w:val="004E557B"/>
    <w:rsid w:val="004E5E20"/>
    <w:rsid w:val="004E5F36"/>
    <w:rsid w:val="004E6A94"/>
    <w:rsid w:val="004E7185"/>
    <w:rsid w:val="004E7288"/>
    <w:rsid w:val="004E7C9F"/>
    <w:rsid w:val="004F0634"/>
    <w:rsid w:val="004F0F12"/>
    <w:rsid w:val="004F31A9"/>
    <w:rsid w:val="004F352E"/>
    <w:rsid w:val="004F373D"/>
    <w:rsid w:val="004F3DD9"/>
    <w:rsid w:val="004F519B"/>
    <w:rsid w:val="004F520A"/>
    <w:rsid w:val="004F6049"/>
    <w:rsid w:val="004F6DA1"/>
    <w:rsid w:val="004F6E15"/>
    <w:rsid w:val="004F778F"/>
    <w:rsid w:val="004F77E4"/>
    <w:rsid w:val="00500BE0"/>
    <w:rsid w:val="005017FB"/>
    <w:rsid w:val="00501AF7"/>
    <w:rsid w:val="00501D3B"/>
    <w:rsid w:val="005025FF"/>
    <w:rsid w:val="00503374"/>
    <w:rsid w:val="00503ADB"/>
    <w:rsid w:val="00506994"/>
    <w:rsid w:val="005071EA"/>
    <w:rsid w:val="0050738B"/>
    <w:rsid w:val="0050791E"/>
    <w:rsid w:val="005103D5"/>
    <w:rsid w:val="005107E9"/>
    <w:rsid w:val="005119A5"/>
    <w:rsid w:val="00512F26"/>
    <w:rsid w:val="00513932"/>
    <w:rsid w:val="00514EF7"/>
    <w:rsid w:val="00514FA1"/>
    <w:rsid w:val="00515547"/>
    <w:rsid w:val="00516C8E"/>
    <w:rsid w:val="00517E2F"/>
    <w:rsid w:val="005205C9"/>
    <w:rsid w:val="005217EF"/>
    <w:rsid w:val="00521B8A"/>
    <w:rsid w:val="00525227"/>
    <w:rsid w:val="00525A03"/>
    <w:rsid w:val="00525C4D"/>
    <w:rsid w:val="00525E4C"/>
    <w:rsid w:val="005274A1"/>
    <w:rsid w:val="00527881"/>
    <w:rsid w:val="0052796F"/>
    <w:rsid w:val="00527EE7"/>
    <w:rsid w:val="00530AC1"/>
    <w:rsid w:val="00531C8E"/>
    <w:rsid w:val="00532207"/>
    <w:rsid w:val="0053309A"/>
    <w:rsid w:val="005334BD"/>
    <w:rsid w:val="00533827"/>
    <w:rsid w:val="0053430A"/>
    <w:rsid w:val="00534BDB"/>
    <w:rsid w:val="00535FEF"/>
    <w:rsid w:val="00536645"/>
    <w:rsid w:val="00536682"/>
    <w:rsid w:val="005366E9"/>
    <w:rsid w:val="00536D58"/>
    <w:rsid w:val="00537276"/>
    <w:rsid w:val="005377BB"/>
    <w:rsid w:val="00537A58"/>
    <w:rsid w:val="00537D5F"/>
    <w:rsid w:val="00540024"/>
    <w:rsid w:val="005403F8"/>
    <w:rsid w:val="0054084B"/>
    <w:rsid w:val="00541E42"/>
    <w:rsid w:val="00542946"/>
    <w:rsid w:val="00542A85"/>
    <w:rsid w:val="00542EBA"/>
    <w:rsid w:val="00542F92"/>
    <w:rsid w:val="00543622"/>
    <w:rsid w:val="00543A39"/>
    <w:rsid w:val="0054457B"/>
    <w:rsid w:val="00544ED1"/>
    <w:rsid w:val="00546FDB"/>
    <w:rsid w:val="005471A6"/>
    <w:rsid w:val="00547C30"/>
    <w:rsid w:val="0055043D"/>
    <w:rsid w:val="005504B2"/>
    <w:rsid w:val="00551299"/>
    <w:rsid w:val="00552141"/>
    <w:rsid w:val="00554DE4"/>
    <w:rsid w:val="00555512"/>
    <w:rsid w:val="005558D5"/>
    <w:rsid w:val="00555A07"/>
    <w:rsid w:val="00556DC2"/>
    <w:rsid w:val="0055717F"/>
    <w:rsid w:val="0055797D"/>
    <w:rsid w:val="00560302"/>
    <w:rsid w:val="0056041A"/>
    <w:rsid w:val="00563E8A"/>
    <w:rsid w:val="00564026"/>
    <w:rsid w:val="00564454"/>
    <w:rsid w:val="00564B70"/>
    <w:rsid w:val="00565197"/>
    <w:rsid w:val="005654BB"/>
    <w:rsid w:val="005667CB"/>
    <w:rsid w:val="00566DF8"/>
    <w:rsid w:val="00570AC6"/>
    <w:rsid w:val="0057153D"/>
    <w:rsid w:val="00571603"/>
    <w:rsid w:val="00572CFD"/>
    <w:rsid w:val="00573FA1"/>
    <w:rsid w:val="00575A5F"/>
    <w:rsid w:val="00575ABF"/>
    <w:rsid w:val="00575E61"/>
    <w:rsid w:val="005772ED"/>
    <w:rsid w:val="00577BB9"/>
    <w:rsid w:val="0058075B"/>
    <w:rsid w:val="00580848"/>
    <w:rsid w:val="00580D50"/>
    <w:rsid w:val="00580EF2"/>
    <w:rsid w:val="00581F17"/>
    <w:rsid w:val="00582353"/>
    <w:rsid w:val="005840DB"/>
    <w:rsid w:val="0058419A"/>
    <w:rsid w:val="00584233"/>
    <w:rsid w:val="00584D3C"/>
    <w:rsid w:val="0058536A"/>
    <w:rsid w:val="00585875"/>
    <w:rsid w:val="00585E1F"/>
    <w:rsid w:val="005868BE"/>
    <w:rsid w:val="00586D46"/>
    <w:rsid w:val="00587D34"/>
    <w:rsid w:val="00587D63"/>
    <w:rsid w:val="005905E2"/>
    <w:rsid w:val="005935BE"/>
    <w:rsid w:val="005943B2"/>
    <w:rsid w:val="00595580"/>
    <w:rsid w:val="005A0A36"/>
    <w:rsid w:val="005A0B76"/>
    <w:rsid w:val="005A0D79"/>
    <w:rsid w:val="005A0E79"/>
    <w:rsid w:val="005A195C"/>
    <w:rsid w:val="005A1973"/>
    <w:rsid w:val="005A1C95"/>
    <w:rsid w:val="005A1DA0"/>
    <w:rsid w:val="005A211E"/>
    <w:rsid w:val="005A233C"/>
    <w:rsid w:val="005A3937"/>
    <w:rsid w:val="005A4C51"/>
    <w:rsid w:val="005A5A64"/>
    <w:rsid w:val="005A63F0"/>
    <w:rsid w:val="005A6CD5"/>
    <w:rsid w:val="005A74F0"/>
    <w:rsid w:val="005A75E0"/>
    <w:rsid w:val="005A7A41"/>
    <w:rsid w:val="005A7CB6"/>
    <w:rsid w:val="005B0A1D"/>
    <w:rsid w:val="005B14B3"/>
    <w:rsid w:val="005B17A5"/>
    <w:rsid w:val="005B2021"/>
    <w:rsid w:val="005B2999"/>
    <w:rsid w:val="005B3496"/>
    <w:rsid w:val="005B3A1F"/>
    <w:rsid w:val="005B4729"/>
    <w:rsid w:val="005B7550"/>
    <w:rsid w:val="005B7D9F"/>
    <w:rsid w:val="005C03EF"/>
    <w:rsid w:val="005C1094"/>
    <w:rsid w:val="005C1514"/>
    <w:rsid w:val="005C15A4"/>
    <w:rsid w:val="005C2198"/>
    <w:rsid w:val="005C21DC"/>
    <w:rsid w:val="005C2B30"/>
    <w:rsid w:val="005C3075"/>
    <w:rsid w:val="005C36AA"/>
    <w:rsid w:val="005C3C8C"/>
    <w:rsid w:val="005C4156"/>
    <w:rsid w:val="005C42C3"/>
    <w:rsid w:val="005C4645"/>
    <w:rsid w:val="005C55CD"/>
    <w:rsid w:val="005C571B"/>
    <w:rsid w:val="005C7B44"/>
    <w:rsid w:val="005D0157"/>
    <w:rsid w:val="005D04E0"/>
    <w:rsid w:val="005D362C"/>
    <w:rsid w:val="005D41C4"/>
    <w:rsid w:val="005D53CC"/>
    <w:rsid w:val="005D5DBA"/>
    <w:rsid w:val="005D6623"/>
    <w:rsid w:val="005D6939"/>
    <w:rsid w:val="005D6B56"/>
    <w:rsid w:val="005D7CF6"/>
    <w:rsid w:val="005E049C"/>
    <w:rsid w:val="005E051A"/>
    <w:rsid w:val="005E108E"/>
    <w:rsid w:val="005E1DAE"/>
    <w:rsid w:val="005E2200"/>
    <w:rsid w:val="005E2584"/>
    <w:rsid w:val="005E3B0F"/>
    <w:rsid w:val="005E48C2"/>
    <w:rsid w:val="005E4A3E"/>
    <w:rsid w:val="005E5A3C"/>
    <w:rsid w:val="005E69C6"/>
    <w:rsid w:val="005E70DD"/>
    <w:rsid w:val="005E76B5"/>
    <w:rsid w:val="005E7DAB"/>
    <w:rsid w:val="005F0871"/>
    <w:rsid w:val="005F0B3C"/>
    <w:rsid w:val="005F0DBB"/>
    <w:rsid w:val="005F11FF"/>
    <w:rsid w:val="005F3CE5"/>
    <w:rsid w:val="005F444E"/>
    <w:rsid w:val="005F4D02"/>
    <w:rsid w:val="005F4F22"/>
    <w:rsid w:val="005F5EC5"/>
    <w:rsid w:val="005F65E1"/>
    <w:rsid w:val="005F6851"/>
    <w:rsid w:val="005F6DAC"/>
    <w:rsid w:val="005F7715"/>
    <w:rsid w:val="005F7B33"/>
    <w:rsid w:val="00601473"/>
    <w:rsid w:val="006015E2"/>
    <w:rsid w:val="0060180F"/>
    <w:rsid w:val="00602E84"/>
    <w:rsid w:val="00603947"/>
    <w:rsid w:val="00604227"/>
    <w:rsid w:val="0060463C"/>
    <w:rsid w:val="00604861"/>
    <w:rsid w:val="006048E9"/>
    <w:rsid w:val="00604D4D"/>
    <w:rsid w:val="00604D56"/>
    <w:rsid w:val="006059C9"/>
    <w:rsid w:val="00606D5D"/>
    <w:rsid w:val="00607B56"/>
    <w:rsid w:val="00607C2E"/>
    <w:rsid w:val="00607F64"/>
    <w:rsid w:val="006102C7"/>
    <w:rsid w:val="006116BE"/>
    <w:rsid w:val="0061209F"/>
    <w:rsid w:val="0061292B"/>
    <w:rsid w:val="00612C3A"/>
    <w:rsid w:val="00612E5A"/>
    <w:rsid w:val="006131FB"/>
    <w:rsid w:val="00613880"/>
    <w:rsid w:val="006138D1"/>
    <w:rsid w:val="00613F04"/>
    <w:rsid w:val="006140A0"/>
    <w:rsid w:val="006150BE"/>
    <w:rsid w:val="006156DD"/>
    <w:rsid w:val="006162E9"/>
    <w:rsid w:val="00616F57"/>
    <w:rsid w:val="00617DE1"/>
    <w:rsid w:val="00620D8D"/>
    <w:rsid w:val="00620DD8"/>
    <w:rsid w:val="00621275"/>
    <w:rsid w:val="00621A79"/>
    <w:rsid w:val="00621C39"/>
    <w:rsid w:val="00621F25"/>
    <w:rsid w:val="00621FBA"/>
    <w:rsid w:val="006225A5"/>
    <w:rsid w:val="006260CA"/>
    <w:rsid w:val="00626C1E"/>
    <w:rsid w:val="006272D2"/>
    <w:rsid w:val="00627CC1"/>
    <w:rsid w:val="006304C2"/>
    <w:rsid w:val="0063082D"/>
    <w:rsid w:val="00630EE0"/>
    <w:rsid w:val="00631178"/>
    <w:rsid w:val="00633061"/>
    <w:rsid w:val="0063335C"/>
    <w:rsid w:val="00633C20"/>
    <w:rsid w:val="00633C91"/>
    <w:rsid w:val="00634A6D"/>
    <w:rsid w:val="006356B5"/>
    <w:rsid w:val="00636908"/>
    <w:rsid w:val="00636BA4"/>
    <w:rsid w:val="00637C87"/>
    <w:rsid w:val="00637E84"/>
    <w:rsid w:val="0064017B"/>
    <w:rsid w:val="006401A6"/>
    <w:rsid w:val="00640F54"/>
    <w:rsid w:val="006414C3"/>
    <w:rsid w:val="0064151F"/>
    <w:rsid w:val="006418D7"/>
    <w:rsid w:val="00644A0F"/>
    <w:rsid w:val="00645124"/>
    <w:rsid w:val="00646BD7"/>
    <w:rsid w:val="00646F3D"/>
    <w:rsid w:val="00647446"/>
    <w:rsid w:val="00647F41"/>
    <w:rsid w:val="006507A5"/>
    <w:rsid w:val="00650B0B"/>
    <w:rsid w:val="00650C82"/>
    <w:rsid w:val="00650E4C"/>
    <w:rsid w:val="00651689"/>
    <w:rsid w:val="00652D4F"/>
    <w:rsid w:val="00653F9E"/>
    <w:rsid w:val="00655983"/>
    <w:rsid w:val="006568BD"/>
    <w:rsid w:val="00656FB9"/>
    <w:rsid w:val="00657A1E"/>
    <w:rsid w:val="0066086A"/>
    <w:rsid w:val="00660950"/>
    <w:rsid w:val="00660B93"/>
    <w:rsid w:val="00660C06"/>
    <w:rsid w:val="00660DB6"/>
    <w:rsid w:val="00662075"/>
    <w:rsid w:val="00662F18"/>
    <w:rsid w:val="00663447"/>
    <w:rsid w:val="00663754"/>
    <w:rsid w:val="006637E7"/>
    <w:rsid w:val="0066381C"/>
    <w:rsid w:val="00664219"/>
    <w:rsid w:val="00665708"/>
    <w:rsid w:val="006657A5"/>
    <w:rsid w:val="00665D63"/>
    <w:rsid w:val="0066717B"/>
    <w:rsid w:val="006678CA"/>
    <w:rsid w:val="006702E1"/>
    <w:rsid w:val="00670472"/>
    <w:rsid w:val="00670CF4"/>
    <w:rsid w:val="00672FF6"/>
    <w:rsid w:val="006735FB"/>
    <w:rsid w:val="00674F1C"/>
    <w:rsid w:val="00674F7F"/>
    <w:rsid w:val="006751E7"/>
    <w:rsid w:val="00675223"/>
    <w:rsid w:val="0067619C"/>
    <w:rsid w:val="00677185"/>
    <w:rsid w:val="00677601"/>
    <w:rsid w:val="00677CEE"/>
    <w:rsid w:val="006805D8"/>
    <w:rsid w:val="00681117"/>
    <w:rsid w:val="00681629"/>
    <w:rsid w:val="00682219"/>
    <w:rsid w:val="0068325A"/>
    <w:rsid w:val="00683539"/>
    <w:rsid w:val="00683CA0"/>
    <w:rsid w:val="006860D5"/>
    <w:rsid w:val="0068616E"/>
    <w:rsid w:val="00687184"/>
    <w:rsid w:val="006873F1"/>
    <w:rsid w:val="006877B8"/>
    <w:rsid w:val="00687A24"/>
    <w:rsid w:val="00691740"/>
    <w:rsid w:val="00691A56"/>
    <w:rsid w:val="00692887"/>
    <w:rsid w:val="0069501B"/>
    <w:rsid w:val="00695329"/>
    <w:rsid w:val="0069763C"/>
    <w:rsid w:val="00697CE0"/>
    <w:rsid w:val="006A13BA"/>
    <w:rsid w:val="006A1976"/>
    <w:rsid w:val="006A19A2"/>
    <w:rsid w:val="006A1A36"/>
    <w:rsid w:val="006A1DA4"/>
    <w:rsid w:val="006A2202"/>
    <w:rsid w:val="006A28DD"/>
    <w:rsid w:val="006A3086"/>
    <w:rsid w:val="006A3671"/>
    <w:rsid w:val="006A36D6"/>
    <w:rsid w:val="006A3717"/>
    <w:rsid w:val="006A3924"/>
    <w:rsid w:val="006A4024"/>
    <w:rsid w:val="006A4389"/>
    <w:rsid w:val="006A5A5A"/>
    <w:rsid w:val="006A6619"/>
    <w:rsid w:val="006A72CD"/>
    <w:rsid w:val="006A730A"/>
    <w:rsid w:val="006A7C33"/>
    <w:rsid w:val="006A7E1E"/>
    <w:rsid w:val="006B1472"/>
    <w:rsid w:val="006B1BC1"/>
    <w:rsid w:val="006B2A3A"/>
    <w:rsid w:val="006B6347"/>
    <w:rsid w:val="006C02EE"/>
    <w:rsid w:val="006C05AF"/>
    <w:rsid w:val="006C0746"/>
    <w:rsid w:val="006C0887"/>
    <w:rsid w:val="006C0D9C"/>
    <w:rsid w:val="006C1783"/>
    <w:rsid w:val="006C2C6C"/>
    <w:rsid w:val="006C4DBF"/>
    <w:rsid w:val="006C4F63"/>
    <w:rsid w:val="006C5077"/>
    <w:rsid w:val="006C55F7"/>
    <w:rsid w:val="006C5C68"/>
    <w:rsid w:val="006C6625"/>
    <w:rsid w:val="006C667B"/>
    <w:rsid w:val="006C7329"/>
    <w:rsid w:val="006C74D0"/>
    <w:rsid w:val="006C755C"/>
    <w:rsid w:val="006C78A4"/>
    <w:rsid w:val="006C791F"/>
    <w:rsid w:val="006C7BD7"/>
    <w:rsid w:val="006D0DEE"/>
    <w:rsid w:val="006D139C"/>
    <w:rsid w:val="006D1467"/>
    <w:rsid w:val="006D267F"/>
    <w:rsid w:val="006D299E"/>
    <w:rsid w:val="006D2BF3"/>
    <w:rsid w:val="006D2EC3"/>
    <w:rsid w:val="006D3DD7"/>
    <w:rsid w:val="006D56D4"/>
    <w:rsid w:val="006D56FC"/>
    <w:rsid w:val="006D60E6"/>
    <w:rsid w:val="006D62AA"/>
    <w:rsid w:val="006D6772"/>
    <w:rsid w:val="006D6B20"/>
    <w:rsid w:val="006D7AE3"/>
    <w:rsid w:val="006E15E0"/>
    <w:rsid w:val="006E2729"/>
    <w:rsid w:val="006E3AA7"/>
    <w:rsid w:val="006E3F7B"/>
    <w:rsid w:val="006E4B34"/>
    <w:rsid w:val="006E6112"/>
    <w:rsid w:val="006E64E3"/>
    <w:rsid w:val="006F14BF"/>
    <w:rsid w:val="006F194B"/>
    <w:rsid w:val="006F270E"/>
    <w:rsid w:val="006F280D"/>
    <w:rsid w:val="006F2A46"/>
    <w:rsid w:val="006F3816"/>
    <w:rsid w:val="006F4757"/>
    <w:rsid w:val="006F49F9"/>
    <w:rsid w:val="006F53C2"/>
    <w:rsid w:val="006F603C"/>
    <w:rsid w:val="006F610D"/>
    <w:rsid w:val="006F646F"/>
    <w:rsid w:val="00700C48"/>
    <w:rsid w:val="00701ACF"/>
    <w:rsid w:val="00704AF4"/>
    <w:rsid w:val="00705281"/>
    <w:rsid w:val="007068FB"/>
    <w:rsid w:val="007105F6"/>
    <w:rsid w:val="00710B1B"/>
    <w:rsid w:val="00711B40"/>
    <w:rsid w:val="00711E81"/>
    <w:rsid w:val="00712860"/>
    <w:rsid w:val="00713221"/>
    <w:rsid w:val="0071367E"/>
    <w:rsid w:val="00714543"/>
    <w:rsid w:val="00714602"/>
    <w:rsid w:val="00716E40"/>
    <w:rsid w:val="00717EC3"/>
    <w:rsid w:val="007214B9"/>
    <w:rsid w:val="00721A9B"/>
    <w:rsid w:val="00721D5C"/>
    <w:rsid w:val="00722036"/>
    <w:rsid w:val="00723173"/>
    <w:rsid w:val="00723206"/>
    <w:rsid w:val="00724610"/>
    <w:rsid w:val="00724A49"/>
    <w:rsid w:val="00724DE8"/>
    <w:rsid w:val="007254AC"/>
    <w:rsid w:val="007259A8"/>
    <w:rsid w:val="007259D7"/>
    <w:rsid w:val="007266F2"/>
    <w:rsid w:val="00726D45"/>
    <w:rsid w:val="00726F88"/>
    <w:rsid w:val="007275ED"/>
    <w:rsid w:val="007302D6"/>
    <w:rsid w:val="00730BC5"/>
    <w:rsid w:val="00731A56"/>
    <w:rsid w:val="00732236"/>
    <w:rsid w:val="00733346"/>
    <w:rsid w:val="0073379C"/>
    <w:rsid w:val="0073401B"/>
    <w:rsid w:val="00734D3E"/>
    <w:rsid w:val="00735739"/>
    <w:rsid w:val="00735EE1"/>
    <w:rsid w:val="0073754D"/>
    <w:rsid w:val="00737A6A"/>
    <w:rsid w:val="00737D78"/>
    <w:rsid w:val="00740C8E"/>
    <w:rsid w:val="0074122B"/>
    <w:rsid w:val="00741B55"/>
    <w:rsid w:val="00742CC5"/>
    <w:rsid w:val="0074325B"/>
    <w:rsid w:val="00745950"/>
    <w:rsid w:val="00746DC7"/>
    <w:rsid w:val="00750251"/>
    <w:rsid w:val="00751AB1"/>
    <w:rsid w:val="00751CC7"/>
    <w:rsid w:val="007522B0"/>
    <w:rsid w:val="00752A83"/>
    <w:rsid w:val="00752BD4"/>
    <w:rsid w:val="00752EFF"/>
    <w:rsid w:val="00753045"/>
    <w:rsid w:val="00754617"/>
    <w:rsid w:val="0075533A"/>
    <w:rsid w:val="00755E79"/>
    <w:rsid w:val="0075647B"/>
    <w:rsid w:val="00757789"/>
    <w:rsid w:val="0076000E"/>
    <w:rsid w:val="00760E4D"/>
    <w:rsid w:val="00760FBB"/>
    <w:rsid w:val="0076211A"/>
    <w:rsid w:val="00762932"/>
    <w:rsid w:val="00762D72"/>
    <w:rsid w:val="0076375F"/>
    <w:rsid w:val="007637E5"/>
    <w:rsid w:val="007638CE"/>
    <w:rsid w:val="007639B0"/>
    <w:rsid w:val="0076449C"/>
    <w:rsid w:val="0076481D"/>
    <w:rsid w:val="00764BEE"/>
    <w:rsid w:val="00767B3A"/>
    <w:rsid w:val="00767EC0"/>
    <w:rsid w:val="00771EA4"/>
    <w:rsid w:val="00772DB3"/>
    <w:rsid w:val="00772EFE"/>
    <w:rsid w:val="007731E1"/>
    <w:rsid w:val="00773BA8"/>
    <w:rsid w:val="00775087"/>
    <w:rsid w:val="00776345"/>
    <w:rsid w:val="00777CA5"/>
    <w:rsid w:val="00780112"/>
    <w:rsid w:val="00780B01"/>
    <w:rsid w:val="00781314"/>
    <w:rsid w:val="007819E3"/>
    <w:rsid w:val="0078222E"/>
    <w:rsid w:val="00783659"/>
    <w:rsid w:val="00784AB8"/>
    <w:rsid w:val="00784B3B"/>
    <w:rsid w:val="007853BD"/>
    <w:rsid w:val="00785501"/>
    <w:rsid w:val="00785D35"/>
    <w:rsid w:val="00786121"/>
    <w:rsid w:val="00786FD8"/>
    <w:rsid w:val="0078789A"/>
    <w:rsid w:val="00787AAA"/>
    <w:rsid w:val="00787BCD"/>
    <w:rsid w:val="00790F50"/>
    <w:rsid w:val="0079161F"/>
    <w:rsid w:val="00792680"/>
    <w:rsid w:val="00792792"/>
    <w:rsid w:val="0079332A"/>
    <w:rsid w:val="007935F7"/>
    <w:rsid w:val="00793F0A"/>
    <w:rsid w:val="007942D0"/>
    <w:rsid w:val="007949E6"/>
    <w:rsid w:val="00795EB9"/>
    <w:rsid w:val="00797BC5"/>
    <w:rsid w:val="007A05A5"/>
    <w:rsid w:val="007A0F12"/>
    <w:rsid w:val="007A1F76"/>
    <w:rsid w:val="007A2A2A"/>
    <w:rsid w:val="007A2C56"/>
    <w:rsid w:val="007A38EF"/>
    <w:rsid w:val="007A6B4F"/>
    <w:rsid w:val="007A7BC6"/>
    <w:rsid w:val="007A7EEE"/>
    <w:rsid w:val="007B037B"/>
    <w:rsid w:val="007B0749"/>
    <w:rsid w:val="007B0BE7"/>
    <w:rsid w:val="007B1824"/>
    <w:rsid w:val="007B1BFB"/>
    <w:rsid w:val="007B1C73"/>
    <w:rsid w:val="007B28E1"/>
    <w:rsid w:val="007B3919"/>
    <w:rsid w:val="007B4200"/>
    <w:rsid w:val="007B44E7"/>
    <w:rsid w:val="007B4B81"/>
    <w:rsid w:val="007B4DFA"/>
    <w:rsid w:val="007B57B5"/>
    <w:rsid w:val="007B5E5E"/>
    <w:rsid w:val="007C06A2"/>
    <w:rsid w:val="007C1055"/>
    <w:rsid w:val="007C14C2"/>
    <w:rsid w:val="007C1DC3"/>
    <w:rsid w:val="007C2500"/>
    <w:rsid w:val="007C2DCC"/>
    <w:rsid w:val="007C3241"/>
    <w:rsid w:val="007C496E"/>
    <w:rsid w:val="007C4B01"/>
    <w:rsid w:val="007C4D73"/>
    <w:rsid w:val="007C523A"/>
    <w:rsid w:val="007C5558"/>
    <w:rsid w:val="007C6929"/>
    <w:rsid w:val="007C6AB6"/>
    <w:rsid w:val="007C7056"/>
    <w:rsid w:val="007C715F"/>
    <w:rsid w:val="007C7CEF"/>
    <w:rsid w:val="007D0D45"/>
    <w:rsid w:val="007D0DA6"/>
    <w:rsid w:val="007D10DC"/>
    <w:rsid w:val="007D1C26"/>
    <w:rsid w:val="007D1FC9"/>
    <w:rsid w:val="007D2292"/>
    <w:rsid w:val="007D3193"/>
    <w:rsid w:val="007D583C"/>
    <w:rsid w:val="007D6756"/>
    <w:rsid w:val="007D766A"/>
    <w:rsid w:val="007D77EE"/>
    <w:rsid w:val="007D797D"/>
    <w:rsid w:val="007E021E"/>
    <w:rsid w:val="007E06C6"/>
    <w:rsid w:val="007E08E5"/>
    <w:rsid w:val="007E0A98"/>
    <w:rsid w:val="007E166E"/>
    <w:rsid w:val="007E30E6"/>
    <w:rsid w:val="007E52C6"/>
    <w:rsid w:val="007E5468"/>
    <w:rsid w:val="007E5E40"/>
    <w:rsid w:val="007E6E13"/>
    <w:rsid w:val="007E7042"/>
    <w:rsid w:val="007F0210"/>
    <w:rsid w:val="007F03AD"/>
    <w:rsid w:val="007F066F"/>
    <w:rsid w:val="007F06B0"/>
    <w:rsid w:val="007F25A2"/>
    <w:rsid w:val="007F2C29"/>
    <w:rsid w:val="007F2D5B"/>
    <w:rsid w:val="007F2F1C"/>
    <w:rsid w:val="007F3B7E"/>
    <w:rsid w:val="007F7FBA"/>
    <w:rsid w:val="00800A00"/>
    <w:rsid w:val="008013B8"/>
    <w:rsid w:val="0080243E"/>
    <w:rsid w:val="008027DB"/>
    <w:rsid w:val="00802855"/>
    <w:rsid w:val="00804166"/>
    <w:rsid w:val="008066EB"/>
    <w:rsid w:val="00807F1C"/>
    <w:rsid w:val="00807FD8"/>
    <w:rsid w:val="00810403"/>
    <w:rsid w:val="00810463"/>
    <w:rsid w:val="008118E6"/>
    <w:rsid w:val="00811D33"/>
    <w:rsid w:val="00811D81"/>
    <w:rsid w:val="00812C9A"/>
    <w:rsid w:val="00812D7B"/>
    <w:rsid w:val="00813BB0"/>
    <w:rsid w:val="008143A8"/>
    <w:rsid w:val="00814EF1"/>
    <w:rsid w:val="00815A7E"/>
    <w:rsid w:val="008173AE"/>
    <w:rsid w:val="00817E90"/>
    <w:rsid w:val="008207C6"/>
    <w:rsid w:val="0082094C"/>
    <w:rsid w:val="00821162"/>
    <w:rsid w:val="00821651"/>
    <w:rsid w:val="00824CAA"/>
    <w:rsid w:val="00825D9A"/>
    <w:rsid w:val="00826483"/>
    <w:rsid w:val="00827224"/>
    <w:rsid w:val="008276EA"/>
    <w:rsid w:val="00830038"/>
    <w:rsid w:val="008313BC"/>
    <w:rsid w:val="00832279"/>
    <w:rsid w:val="00832C6E"/>
    <w:rsid w:val="00832DB6"/>
    <w:rsid w:val="00834048"/>
    <w:rsid w:val="00834850"/>
    <w:rsid w:val="00834A8E"/>
    <w:rsid w:val="008360D5"/>
    <w:rsid w:val="008367B9"/>
    <w:rsid w:val="00837761"/>
    <w:rsid w:val="008415B6"/>
    <w:rsid w:val="0084177C"/>
    <w:rsid w:val="00841A93"/>
    <w:rsid w:val="00841B3D"/>
    <w:rsid w:val="00842000"/>
    <w:rsid w:val="00842113"/>
    <w:rsid w:val="008429C6"/>
    <w:rsid w:val="00843916"/>
    <w:rsid w:val="00844282"/>
    <w:rsid w:val="00844439"/>
    <w:rsid w:val="0084467F"/>
    <w:rsid w:val="008453B2"/>
    <w:rsid w:val="00845A04"/>
    <w:rsid w:val="00846C8D"/>
    <w:rsid w:val="008479E8"/>
    <w:rsid w:val="00850CA2"/>
    <w:rsid w:val="008511E2"/>
    <w:rsid w:val="00851A2D"/>
    <w:rsid w:val="00851DCC"/>
    <w:rsid w:val="00851F03"/>
    <w:rsid w:val="00853AEC"/>
    <w:rsid w:val="00853B0B"/>
    <w:rsid w:val="00853D6D"/>
    <w:rsid w:val="00854051"/>
    <w:rsid w:val="00855EAE"/>
    <w:rsid w:val="008560B9"/>
    <w:rsid w:val="00856755"/>
    <w:rsid w:val="00856A71"/>
    <w:rsid w:val="0085764A"/>
    <w:rsid w:val="00860008"/>
    <w:rsid w:val="008607E5"/>
    <w:rsid w:val="00861F40"/>
    <w:rsid w:val="00862C37"/>
    <w:rsid w:val="00862E0E"/>
    <w:rsid w:val="00863DF3"/>
    <w:rsid w:val="00864AD7"/>
    <w:rsid w:val="00864E82"/>
    <w:rsid w:val="00866128"/>
    <w:rsid w:val="00866D42"/>
    <w:rsid w:val="0086765B"/>
    <w:rsid w:val="0086770E"/>
    <w:rsid w:val="0086796C"/>
    <w:rsid w:val="00867BBF"/>
    <w:rsid w:val="00867E29"/>
    <w:rsid w:val="00870B90"/>
    <w:rsid w:val="00873AFC"/>
    <w:rsid w:val="0087472E"/>
    <w:rsid w:val="00874D8B"/>
    <w:rsid w:val="0087504A"/>
    <w:rsid w:val="00875DD0"/>
    <w:rsid w:val="0088168B"/>
    <w:rsid w:val="00881C32"/>
    <w:rsid w:val="00882958"/>
    <w:rsid w:val="00882B61"/>
    <w:rsid w:val="00883223"/>
    <w:rsid w:val="00883C16"/>
    <w:rsid w:val="00883F50"/>
    <w:rsid w:val="00885981"/>
    <w:rsid w:val="00886771"/>
    <w:rsid w:val="00886F8A"/>
    <w:rsid w:val="00887143"/>
    <w:rsid w:val="008873C6"/>
    <w:rsid w:val="008903DE"/>
    <w:rsid w:val="00890420"/>
    <w:rsid w:val="00891DA3"/>
    <w:rsid w:val="00892E9C"/>
    <w:rsid w:val="0089376E"/>
    <w:rsid w:val="00895103"/>
    <w:rsid w:val="008955FE"/>
    <w:rsid w:val="00895CD3"/>
    <w:rsid w:val="00896AF4"/>
    <w:rsid w:val="008A06DC"/>
    <w:rsid w:val="008A0803"/>
    <w:rsid w:val="008A0DF3"/>
    <w:rsid w:val="008A0E7A"/>
    <w:rsid w:val="008A1350"/>
    <w:rsid w:val="008A1E40"/>
    <w:rsid w:val="008A24F7"/>
    <w:rsid w:val="008A2A9B"/>
    <w:rsid w:val="008A42C7"/>
    <w:rsid w:val="008A480B"/>
    <w:rsid w:val="008A5027"/>
    <w:rsid w:val="008A50CA"/>
    <w:rsid w:val="008A5CD5"/>
    <w:rsid w:val="008A63C4"/>
    <w:rsid w:val="008A6965"/>
    <w:rsid w:val="008A7A49"/>
    <w:rsid w:val="008B14BB"/>
    <w:rsid w:val="008B1BD1"/>
    <w:rsid w:val="008B20DB"/>
    <w:rsid w:val="008B2261"/>
    <w:rsid w:val="008B2587"/>
    <w:rsid w:val="008B305E"/>
    <w:rsid w:val="008B3BD2"/>
    <w:rsid w:val="008B43C9"/>
    <w:rsid w:val="008B46EC"/>
    <w:rsid w:val="008B5C3C"/>
    <w:rsid w:val="008B5F49"/>
    <w:rsid w:val="008C03D2"/>
    <w:rsid w:val="008C1440"/>
    <w:rsid w:val="008C2475"/>
    <w:rsid w:val="008C3CBD"/>
    <w:rsid w:val="008C47A6"/>
    <w:rsid w:val="008C4B0C"/>
    <w:rsid w:val="008C4D8D"/>
    <w:rsid w:val="008C6734"/>
    <w:rsid w:val="008C6F89"/>
    <w:rsid w:val="008C7A27"/>
    <w:rsid w:val="008D0437"/>
    <w:rsid w:val="008D19B9"/>
    <w:rsid w:val="008D1EE2"/>
    <w:rsid w:val="008D2E61"/>
    <w:rsid w:val="008D3A92"/>
    <w:rsid w:val="008D3BE0"/>
    <w:rsid w:val="008D5872"/>
    <w:rsid w:val="008D704E"/>
    <w:rsid w:val="008D75A5"/>
    <w:rsid w:val="008E0EC7"/>
    <w:rsid w:val="008E1261"/>
    <w:rsid w:val="008E13EE"/>
    <w:rsid w:val="008E142E"/>
    <w:rsid w:val="008E1A9B"/>
    <w:rsid w:val="008E2E62"/>
    <w:rsid w:val="008E3A91"/>
    <w:rsid w:val="008E3D31"/>
    <w:rsid w:val="008E3D54"/>
    <w:rsid w:val="008E50EA"/>
    <w:rsid w:val="008E59FB"/>
    <w:rsid w:val="008E78D8"/>
    <w:rsid w:val="008F0CFA"/>
    <w:rsid w:val="008F11FA"/>
    <w:rsid w:val="008F1EB2"/>
    <w:rsid w:val="008F2759"/>
    <w:rsid w:val="008F346B"/>
    <w:rsid w:val="008F376B"/>
    <w:rsid w:val="008F3AD1"/>
    <w:rsid w:val="008F4508"/>
    <w:rsid w:val="008F49D7"/>
    <w:rsid w:val="008F4C5C"/>
    <w:rsid w:val="008F61DB"/>
    <w:rsid w:val="008F652E"/>
    <w:rsid w:val="008F6A6A"/>
    <w:rsid w:val="009005AD"/>
    <w:rsid w:val="00900F71"/>
    <w:rsid w:val="00901365"/>
    <w:rsid w:val="009016FC"/>
    <w:rsid w:val="00901C93"/>
    <w:rsid w:val="00901D51"/>
    <w:rsid w:val="00901EA6"/>
    <w:rsid w:val="00902455"/>
    <w:rsid w:val="009024F8"/>
    <w:rsid w:val="00904C88"/>
    <w:rsid w:val="00905C33"/>
    <w:rsid w:val="00905D0C"/>
    <w:rsid w:val="0091001B"/>
    <w:rsid w:val="00910503"/>
    <w:rsid w:val="00911347"/>
    <w:rsid w:val="009115ED"/>
    <w:rsid w:val="00912337"/>
    <w:rsid w:val="00914394"/>
    <w:rsid w:val="009144C1"/>
    <w:rsid w:val="00914A6F"/>
    <w:rsid w:val="00914A9E"/>
    <w:rsid w:val="00915665"/>
    <w:rsid w:val="00917D17"/>
    <w:rsid w:val="0092026F"/>
    <w:rsid w:val="00920632"/>
    <w:rsid w:val="009212CB"/>
    <w:rsid w:val="0092161B"/>
    <w:rsid w:val="00921A7B"/>
    <w:rsid w:val="00922EE5"/>
    <w:rsid w:val="009231C6"/>
    <w:rsid w:val="0092487D"/>
    <w:rsid w:val="009250FC"/>
    <w:rsid w:val="0092625A"/>
    <w:rsid w:val="00926927"/>
    <w:rsid w:val="00930B8C"/>
    <w:rsid w:val="00931E3A"/>
    <w:rsid w:val="00932007"/>
    <w:rsid w:val="00932557"/>
    <w:rsid w:val="00932905"/>
    <w:rsid w:val="00933631"/>
    <w:rsid w:val="0093451C"/>
    <w:rsid w:val="009352BB"/>
    <w:rsid w:val="00935622"/>
    <w:rsid w:val="009358C2"/>
    <w:rsid w:val="00935E8D"/>
    <w:rsid w:val="0093641C"/>
    <w:rsid w:val="009368AC"/>
    <w:rsid w:val="009405CD"/>
    <w:rsid w:val="00943558"/>
    <w:rsid w:val="009435B9"/>
    <w:rsid w:val="00943B14"/>
    <w:rsid w:val="00943F42"/>
    <w:rsid w:val="00944033"/>
    <w:rsid w:val="00944199"/>
    <w:rsid w:val="00944BD8"/>
    <w:rsid w:val="00944C35"/>
    <w:rsid w:val="00945C96"/>
    <w:rsid w:val="00945E4D"/>
    <w:rsid w:val="009460F0"/>
    <w:rsid w:val="00946320"/>
    <w:rsid w:val="0094688E"/>
    <w:rsid w:val="0094713B"/>
    <w:rsid w:val="00947F17"/>
    <w:rsid w:val="009500DA"/>
    <w:rsid w:val="0095060C"/>
    <w:rsid w:val="00950944"/>
    <w:rsid w:val="00950B28"/>
    <w:rsid w:val="00950B3E"/>
    <w:rsid w:val="00951497"/>
    <w:rsid w:val="009516BB"/>
    <w:rsid w:val="00952427"/>
    <w:rsid w:val="00952BA2"/>
    <w:rsid w:val="00953C61"/>
    <w:rsid w:val="00954CD6"/>
    <w:rsid w:val="009562CD"/>
    <w:rsid w:val="009562D7"/>
    <w:rsid w:val="00956431"/>
    <w:rsid w:val="00961F93"/>
    <w:rsid w:val="0096230E"/>
    <w:rsid w:val="00962B16"/>
    <w:rsid w:val="00964380"/>
    <w:rsid w:val="00964630"/>
    <w:rsid w:val="00964F8F"/>
    <w:rsid w:val="00965477"/>
    <w:rsid w:val="0096586C"/>
    <w:rsid w:val="00965972"/>
    <w:rsid w:val="009667D8"/>
    <w:rsid w:val="00966D30"/>
    <w:rsid w:val="0096718C"/>
    <w:rsid w:val="00967312"/>
    <w:rsid w:val="0096748E"/>
    <w:rsid w:val="0096759D"/>
    <w:rsid w:val="00970A58"/>
    <w:rsid w:val="00971A68"/>
    <w:rsid w:val="009727F0"/>
    <w:rsid w:val="00973A1C"/>
    <w:rsid w:val="009745F4"/>
    <w:rsid w:val="009765CA"/>
    <w:rsid w:val="00976A10"/>
    <w:rsid w:val="0097791B"/>
    <w:rsid w:val="00977FAC"/>
    <w:rsid w:val="0098039F"/>
    <w:rsid w:val="0098142A"/>
    <w:rsid w:val="0098152D"/>
    <w:rsid w:val="00981761"/>
    <w:rsid w:val="00982AD8"/>
    <w:rsid w:val="00983644"/>
    <w:rsid w:val="0098367C"/>
    <w:rsid w:val="00983ED4"/>
    <w:rsid w:val="009844E5"/>
    <w:rsid w:val="009848D3"/>
    <w:rsid w:val="00984AB6"/>
    <w:rsid w:val="009851B2"/>
    <w:rsid w:val="00985A33"/>
    <w:rsid w:val="00986685"/>
    <w:rsid w:val="00986EFC"/>
    <w:rsid w:val="00987732"/>
    <w:rsid w:val="0098785C"/>
    <w:rsid w:val="00987A7F"/>
    <w:rsid w:val="00987D84"/>
    <w:rsid w:val="00990FDB"/>
    <w:rsid w:val="00992468"/>
    <w:rsid w:val="00992BD4"/>
    <w:rsid w:val="00994094"/>
    <w:rsid w:val="00994812"/>
    <w:rsid w:val="00994901"/>
    <w:rsid w:val="00994B5D"/>
    <w:rsid w:val="0099518A"/>
    <w:rsid w:val="00995268"/>
    <w:rsid w:val="00996215"/>
    <w:rsid w:val="00996515"/>
    <w:rsid w:val="00996B30"/>
    <w:rsid w:val="00996FA1"/>
    <w:rsid w:val="00997E29"/>
    <w:rsid w:val="009A047A"/>
    <w:rsid w:val="009A05B2"/>
    <w:rsid w:val="009A21F8"/>
    <w:rsid w:val="009A300E"/>
    <w:rsid w:val="009A3151"/>
    <w:rsid w:val="009A3330"/>
    <w:rsid w:val="009A3A65"/>
    <w:rsid w:val="009A3DFE"/>
    <w:rsid w:val="009A419F"/>
    <w:rsid w:val="009A45BB"/>
    <w:rsid w:val="009A515A"/>
    <w:rsid w:val="009A5468"/>
    <w:rsid w:val="009A6496"/>
    <w:rsid w:val="009A6592"/>
    <w:rsid w:val="009A6A7B"/>
    <w:rsid w:val="009A70E3"/>
    <w:rsid w:val="009A77A8"/>
    <w:rsid w:val="009B1959"/>
    <w:rsid w:val="009B1A77"/>
    <w:rsid w:val="009B1A9D"/>
    <w:rsid w:val="009B3D4E"/>
    <w:rsid w:val="009B3F73"/>
    <w:rsid w:val="009B4C5E"/>
    <w:rsid w:val="009B4E6D"/>
    <w:rsid w:val="009B5A39"/>
    <w:rsid w:val="009B5F78"/>
    <w:rsid w:val="009B7174"/>
    <w:rsid w:val="009C0AA1"/>
    <w:rsid w:val="009C0E06"/>
    <w:rsid w:val="009C1910"/>
    <w:rsid w:val="009C1F36"/>
    <w:rsid w:val="009C305E"/>
    <w:rsid w:val="009C349D"/>
    <w:rsid w:val="009C471C"/>
    <w:rsid w:val="009C55C9"/>
    <w:rsid w:val="009C5972"/>
    <w:rsid w:val="009C601C"/>
    <w:rsid w:val="009C7FD6"/>
    <w:rsid w:val="009D0CCC"/>
    <w:rsid w:val="009D299F"/>
    <w:rsid w:val="009D447F"/>
    <w:rsid w:val="009D470A"/>
    <w:rsid w:val="009D508A"/>
    <w:rsid w:val="009D5D4E"/>
    <w:rsid w:val="009D65AD"/>
    <w:rsid w:val="009D67DA"/>
    <w:rsid w:val="009D6D76"/>
    <w:rsid w:val="009D6FB9"/>
    <w:rsid w:val="009D7397"/>
    <w:rsid w:val="009D7814"/>
    <w:rsid w:val="009E0814"/>
    <w:rsid w:val="009E1413"/>
    <w:rsid w:val="009E23B4"/>
    <w:rsid w:val="009E2A12"/>
    <w:rsid w:val="009E32DE"/>
    <w:rsid w:val="009E34A3"/>
    <w:rsid w:val="009E381E"/>
    <w:rsid w:val="009E392B"/>
    <w:rsid w:val="009E3AFB"/>
    <w:rsid w:val="009E3C6F"/>
    <w:rsid w:val="009E3E75"/>
    <w:rsid w:val="009E6662"/>
    <w:rsid w:val="009E6C04"/>
    <w:rsid w:val="009E70A1"/>
    <w:rsid w:val="009E7150"/>
    <w:rsid w:val="009E719D"/>
    <w:rsid w:val="009E7A3A"/>
    <w:rsid w:val="009F0EDB"/>
    <w:rsid w:val="009F1A99"/>
    <w:rsid w:val="009F2E6C"/>
    <w:rsid w:val="009F3070"/>
    <w:rsid w:val="009F4192"/>
    <w:rsid w:val="009F5BA6"/>
    <w:rsid w:val="009F5E25"/>
    <w:rsid w:val="009F62A1"/>
    <w:rsid w:val="009F689A"/>
    <w:rsid w:val="009F726F"/>
    <w:rsid w:val="009F7ABE"/>
    <w:rsid w:val="009F7B27"/>
    <w:rsid w:val="009F7DCB"/>
    <w:rsid w:val="009F7F44"/>
    <w:rsid w:val="00A00D6A"/>
    <w:rsid w:val="00A00E3A"/>
    <w:rsid w:val="00A0189D"/>
    <w:rsid w:val="00A0193E"/>
    <w:rsid w:val="00A01CDC"/>
    <w:rsid w:val="00A01E1B"/>
    <w:rsid w:val="00A01F30"/>
    <w:rsid w:val="00A0288C"/>
    <w:rsid w:val="00A02E29"/>
    <w:rsid w:val="00A0301F"/>
    <w:rsid w:val="00A03F7F"/>
    <w:rsid w:val="00A04012"/>
    <w:rsid w:val="00A04F42"/>
    <w:rsid w:val="00A068AE"/>
    <w:rsid w:val="00A06B21"/>
    <w:rsid w:val="00A073FF"/>
    <w:rsid w:val="00A07F7E"/>
    <w:rsid w:val="00A101D0"/>
    <w:rsid w:val="00A11C6E"/>
    <w:rsid w:val="00A1299F"/>
    <w:rsid w:val="00A12A8A"/>
    <w:rsid w:val="00A12DE7"/>
    <w:rsid w:val="00A12F12"/>
    <w:rsid w:val="00A130BE"/>
    <w:rsid w:val="00A13622"/>
    <w:rsid w:val="00A13CC2"/>
    <w:rsid w:val="00A14953"/>
    <w:rsid w:val="00A16163"/>
    <w:rsid w:val="00A16C38"/>
    <w:rsid w:val="00A16EE8"/>
    <w:rsid w:val="00A17CD4"/>
    <w:rsid w:val="00A20671"/>
    <w:rsid w:val="00A21480"/>
    <w:rsid w:val="00A216D9"/>
    <w:rsid w:val="00A22E17"/>
    <w:rsid w:val="00A24792"/>
    <w:rsid w:val="00A248A7"/>
    <w:rsid w:val="00A24EC5"/>
    <w:rsid w:val="00A25F10"/>
    <w:rsid w:val="00A25FF0"/>
    <w:rsid w:val="00A266DD"/>
    <w:rsid w:val="00A26AD4"/>
    <w:rsid w:val="00A2754C"/>
    <w:rsid w:val="00A276EE"/>
    <w:rsid w:val="00A27749"/>
    <w:rsid w:val="00A27A9B"/>
    <w:rsid w:val="00A308B8"/>
    <w:rsid w:val="00A3186F"/>
    <w:rsid w:val="00A328D7"/>
    <w:rsid w:val="00A32B1F"/>
    <w:rsid w:val="00A3353C"/>
    <w:rsid w:val="00A33929"/>
    <w:rsid w:val="00A34468"/>
    <w:rsid w:val="00A344E3"/>
    <w:rsid w:val="00A34B6E"/>
    <w:rsid w:val="00A34E2A"/>
    <w:rsid w:val="00A3509F"/>
    <w:rsid w:val="00A3525D"/>
    <w:rsid w:val="00A353F4"/>
    <w:rsid w:val="00A36208"/>
    <w:rsid w:val="00A36242"/>
    <w:rsid w:val="00A3790D"/>
    <w:rsid w:val="00A37C2C"/>
    <w:rsid w:val="00A41B40"/>
    <w:rsid w:val="00A41EBA"/>
    <w:rsid w:val="00A4283B"/>
    <w:rsid w:val="00A42F6B"/>
    <w:rsid w:val="00A4469E"/>
    <w:rsid w:val="00A447FA"/>
    <w:rsid w:val="00A4565B"/>
    <w:rsid w:val="00A45C46"/>
    <w:rsid w:val="00A45DA6"/>
    <w:rsid w:val="00A45E96"/>
    <w:rsid w:val="00A500CC"/>
    <w:rsid w:val="00A50307"/>
    <w:rsid w:val="00A50455"/>
    <w:rsid w:val="00A5060C"/>
    <w:rsid w:val="00A50998"/>
    <w:rsid w:val="00A51B85"/>
    <w:rsid w:val="00A52132"/>
    <w:rsid w:val="00A52167"/>
    <w:rsid w:val="00A53456"/>
    <w:rsid w:val="00A536E1"/>
    <w:rsid w:val="00A5504B"/>
    <w:rsid w:val="00A556E0"/>
    <w:rsid w:val="00A55808"/>
    <w:rsid w:val="00A5799A"/>
    <w:rsid w:val="00A57D78"/>
    <w:rsid w:val="00A603B9"/>
    <w:rsid w:val="00A60896"/>
    <w:rsid w:val="00A60E83"/>
    <w:rsid w:val="00A614D5"/>
    <w:rsid w:val="00A638FC"/>
    <w:rsid w:val="00A63BA6"/>
    <w:rsid w:val="00A649FA"/>
    <w:rsid w:val="00A64AF2"/>
    <w:rsid w:val="00A65786"/>
    <w:rsid w:val="00A66A0F"/>
    <w:rsid w:val="00A67028"/>
    <w:rsid w:val="00A670D5"/>
    <w:rsid w:val="00A67996"/>
    <w:rsid w:val="00A67BC3"/>
    <w:rsid w:val="00A704B4"/>
    <w:rsid w:val="00A70D36"/>
    <w:rsid w:val="00A71631"/>
    <w:rsid w:val="00A72631"/>
    <w:rsid w:val="00A73F20"/>
    <w:rsid w:val="00A7425F"/>
    <w:rsid w:val="00A75494"/>
    <w:rsid w:val="00A75FD3"/>
    <w:rsid w:val="00A7639A"/>
    <w:rsid w:val="00A76997"/>
    <w:rsid w:val="00A77189"/>
    <w:rsid w:val="00A77468"/>
    <w:rsid w:val="00A778AD"/>
    <w:rsid w:val="00A77FEE"/>
    <w:rsid w:val="00A805D3"/>
    <w:rsid w:val="00A8082E"/>
    <w:rsid w:val="00A80D80"/>
    <w:rsid w:val="00A82186"/>
    <w:rsid w:val="00A83C01"/>
    <w:rsid w:val="00A845D0"/>
    <w:rsid w:val="00A84954"/>
    <w:rsid w:val="00A84BB6"/>
    <w:rsid w:val="00A85377"/>
    <w:rsid w:val="00A85F37"/>
    <w:rsid w:val="00A866D5"/>
    <w:rsid w:val="00A86A6A"/>
    <w:rsid w:val="00A87472"/>
    <w:rsid w:val="00A87641"/>
    <w:rsid w:val="00A91C54"/>
    <w:rsid w:val="00A91F6D"/>
    <w:rsid w:val="00A935CF"/>
    <w:rsid w:val="00A93B70"/>
    <w:rsid w:val="00A9410F"/>
    <w:rsid w:val="00A94A1F"/>
    <w:rsid w:val="00A94FCC"/>
    <w:rsid w:val="00A95193"/>
    <w:rsid w:val="00A961D8"/>
    <w:rsid w:val="00A96EB2"/>
    <w:rsid w:val="00A975A2"/>
    <w:rsid w:val="00AA024D"/>
    <w:rsid w:val="00AA0B9A"/>
    <w:rsid w:val="00AA2D5C"/>
    <w:rsid w:val="00AA371A"/>
    <w:rsid w:val="00AA3E0E"/>
    <w:rsid w:val="00AA4200"/>
    <w:rsid w:val="00AA4D4F"/>
    <w:rsid w:val="00AA5766"/>
    <w:rsid w:val="00AA5D36"/>
    <w:rsid w:val="00AA6170"/>
    <w:rsid w:val="00AA63C7"/>
    <w:rsid w:val="00AA68EF"/>
    <w:rsid w:val="00AA694B"/>
    <w:rsid w:val="00AA6D8D"/>
    <w:rsid w:val="00AA7C08"/>
    <w:rsid w:val="00AB0224"/>
    <w:rsid w:val="00AB2A18"/>
    <w:rsid w:val="00AB2CA2"/>
    <w:rsid w:val="00AB2FED"/>
    <w:rsid w:val="00AB356C"/>
    <w:rsid w:val="00AB363F"/>
    <w:rsid w:val="00AB4ECE"/>
    <w:rsid w:val="00AB53EC"/>
    <w:rsid w:val="00AB55C2"/>
    <w:rsid w:val="00AB6777"/>
    <w:rsid w:val="00AB7045"/>
    <w:rsid w:val="00AC0300"/>
    <w:rsid w:val="00AC0B87"/>
    <w:rsid w:val="00AC25D2"/>
    <w:rsid w:val="00AC26F6"/>
    <w:rsid w:val="00AC28E0"/>
    <w:rsid w:val="00AC41D5"/>
    <w:rsid w:val="00AC43A2"/>
    <w:rsid w:val="00AC524A"/>
    <w:rsid w:val="00AC5700"/>
    <w:rsid w:val="00AC59C5"/>
    <w:rsid w:val="00AC6242"/>
    <w:rsid w:val="00AC6E73"/>
    <w:rsid w:val="00AC713C"/>
    <w:rsid w:val="00AD0182"/>
    <w:rsid w:val="00AD10F7"/>
    <w:rsid w:val="00AD1361"/>
    <w:rsid w:val="00AD14E3"/>
    <w:rsid w:val="00AD35E0"/>
    <w:rsid w:val="00AD49D8"/>
    <w:rsid w:val="00AD5C0C"/>
    <w:rsid w:val="00AD6165"/>
    <w:rsid w:val="00AD62AC"/>
    <w:rsid w:val="00AD737D"/>
    <w:rsid w:val="00AE0E16"/>
    <w:rsid w:val="00AE1626"/>
    <w:rsid w:val="00AE2368"/>
    <w:rsid w:val="00AE2AB9"/>
    <w:rsid w:val="00AE3619"/>
    <w:rsid w:val="00AE4409"/>
    <w:rsid w:val="00AE4BCC"/>
    <w:rsid w:val="00AE53C5"/>
    <w:rsid w:val="00AE542F"/>
    <w:rsid w:val="00AE590E"/>
    <w:rsid w:val="00AE59D7"/>
    <w:rsid w:val="00AE6392"/>
    <w:rsid w:val="00AE69B9"/>
    <w:rsid w:val="00AE6CAC"/>
    <w:rsid w:val="00AE7181"/>
    <w:rsid w:val="00AF00F9"/>
    <w:rsid w:val="00AF036C"/>
    <w:rsid w:val="00AF0443"/>
    <w:rsid w:val="00AF0685"/>
    <w:rsid w:val="00AF06E4"/>
    <w:rsid w:val="00AF199E"/>
    <w:rsid w:val="00AF1D35"/>
    <w:rsid w:val="00AF23AE"/>
    <w:rsid w:val="00AF2894"/>
    <w:rsid w:val="00AF360C"/>
    <w:rsid w:val="00AF43F0"/>
    <w:rsid w:val="00AF4B51"/>
    <w:rsid w:val="00AF4D90"/>
    <w:rsid w:val="00AF6026"/>
    <w:rsid w:val="00AF68C3"/>
    <w:rsid w:val="00AF6CCF"/>
    <w:rsid w:val="00AF785E"/>
    <w:rsid w:val="00AF7B80"/>
    <w:rsid w:val="00B0117F"/>
    <w:rsid w:val="00B01D96"/>
    <w:rsid w:val="00B02D94"/>
    <w:rsid w:val="00B0346B"/>
    <w:rsid w:val="00B03560"/>
    <w:rsid w:val="00B03820"/>
    <w:rsid w:val="00B038A2"/>
    <w:rsid w:val="00B03AB5"/>
    <w:rsid w:val="00B040AA"/>
    <w:rsid w:val="00B06A5F"/>
    <w:rsid w:val="00B07D7B"/>
    <w:rsid w:val="00B07EBA"/>
    <w:rsid w:val="00B117E4"/>
    <w:rsid w:val="00B11D5F"/>
    <w:rsid w:val="00B1218D"/>
    <w:rsid w:val="00B12D2C"/>
    <w:rsid w:val="00B12FAF"/>
    <w:rsid w:val="00B13A8D"/>
    <w:rsid w:val="00B13C3F"/>
    <w:rsid w:val="00B14339"/>
    <w:rsid w:val="00B14C0E"/>
    <w:rsid w:val="00B15635"/>
    <w:rsid w:val="00B159A9"/>
    <w:rsid w:val="00B15D53"/>
    <w:rsid w:val="00B16668"/>
    <w:rsid w:val="00B16B4D"/>
    <w:rsid w:val="00B173A1"/>
    <w:rsid w:val="00B175B2"/>
    <w:rsid w:val="00B17E7B"/>
    <w:rsid w:val="00B2011B"/>
    <w:rsid w:val="00B20BA9"/>
    <w:rsid w:val="00B217BA"/>
    <w:rsid w:val="00B2195A"/>
    <w:rsid w:val="00B21BE5"/>
    <w:rsid w:val="00B22C5A"/>
    <w:rsid w:val="00B22FD2"/>
    <w:rsid w:val="00B232DD"/>
    <w:rsid w:val="00B23BDB"/>
    <w:rsid w:val="00B2499D"/>
    <w:rsid w:val="00B24E6B"/>
    <w:rsid w:val="00B25455"/>
    <w:rsid w:val="00B25673"/>
    <w:rsid w:val="00B26E30"/>
    <w:rsid w:val="00B30B4B"/>
    <w:rsid w:val="00B30D72"/>
    <w:rsid w:val="00B32301"/>
    <w:rsid w:val="00B32C47"/>
    <w:rsid w:val="00B335A8"/>
    <w:rsid w:val="00B33BD4"/>
    <w:rsid w:val="00B33F4E"/>
    <w:rsid w:val="00B33F62"/>
    <w:rsid w:val="00B348A5"/>
    <w:rsid w:val="00B364FD"/>
    <w:rsid w:val="00B36570"/>
    <w:rsid w:val="00B366B8"/>
    <w:rsid w:val="00B375B6"/>
    <w:rsid w:val="00B37E9C"/>
    <w:rsid w:val="00B41261"/>
    <w:rsid w:val="00B42BAC"/>
    <w:rsid w:val="00B460CC"/>
    <w:rsid w:val="00B460DE"/>
    <w:rsid w:val="00B46212"/>
    <w:rsid w:val="00B5073F"/>
    <w:rsid w:val="00B51B13"/>
    <w:rsid w:val="00B52353"/>
    <w:rsid w:val="00B52D6B"/>
    <w:rsid w:val="00B53561"/>
    <w:rsid w:val="00B53C1D"/>
    <w:rsid w:val="00B54484"/>
    <w:rsid w:val="00B5474C"/>
    <w:rsid w:val="00B55B9E"/>
    <w:rsid w:val="00B55C26"/>
    <w:rsid w:val="00B55E37"/>
    <w:rsid w:val="00B57C14"/>
    <w:rsid w:val="00B60773"/>
    <w:rsid w:val="00B61341"/>
    <w:rsid w:val="00B616D2"/>
    <w:rsid w:val="00B61FB8"/>
    <w:rsid w:val="00B62A44"/>
    <w:rsid w:val="00B62BF0"/>
    <w:rsid w:val="00B633F3"/>
    <w:rsid w:val="00B63E4C"/>
    <w:rsid w:val="00B640DE"/>
    <w:rsid w:val="00B644D7"/>
    <w:rsid w:val="00B652DF"/>
    <w:rsid w:val="00B669A3"/>
    <w:rsid w:val="00B66C0C"/>
    <w:rsid w:val="00B66DFD"/>
    <w:rsid w:val="00B66FAA"/>
    <w:rsid w:val="00B703DC"/>
    <w:rsid w:val="00B707D4"/>
    <w:rsid w:val="00B70B7A"/>
    <w:rsid w:val="00B70B81"/>
    <w:rsid w:val="00B70C31"/>
    <w:rsid w:val="00B714A4"/>
    <w:rsid w:val="00B72342"/>
    <w:rsid w:val="00B7282B"/>
    <w:rsid w:val="00B72908"/>
    <w:rsid w:val="00B72B86"/>
    <w:rsid w:val="00B72D92"/>
    <w:rsid w:val="00B72DAA"/>
    <w:rsid w:val="00B7470F"/>
    <w:rsid w:val="00B74E23"/>
    <w:rsid w:val="00B750B2"/>
    <w:rsid w:val="00B75207"/>
    <w:rsid w:val="00B76478"/>
    <w:rsid w:val="00B77151"/>
    <w:rsid w:val="00B7736C"/>
    <w:rsid w:val="00B77689"/>
    <w:rsid w:val="00B80A15"/>
    <w:rsid w:val="00B80EEC"/>
    <w:rsid w:val="00B841B5"/>
    <w:rsid w:val="00B84C46"/>
    <w:rsid w:val="00B85F9A"/>
    <w:rsid w:val="00B8611C"/>
    <w:rsid w:val="00B875A0"/>
    <w:rsid w:val="00B8794F"/>
    <w:rsid w:val="00B87D3E"/>
    <w:rsid w:val="00B900F7"/>
    <w:rsid w:val="00B90B53"/>
    <w:rsid w:val="00B90F4C"/>
    <w:rsid w:val="00B93B1C"/>
    <w:rsid w:val="00B941A3"/>
    <w:rsid w:val="00B9433D"/>
    <w:rsid w:val="00B94740"/>
    <w:rsid w:val="00B959A8"/>
    <w:rsid w:val="00B95DB6"/>
    <w:rsid w:val="00B96E22"/>
    <w:rsid w:val="00B97EB0"/>
    <w:rsid w:val="00B97F08"/>
    <w:rsid w:val="00BA0A80"/>
    <w:rsid w:val="00BA2242"/>
    <w:rsid w:val="00BA3083"/>
    <w:rsid w:val="00BA3422"/>
    <w:rsid w:val="00BA4122"/>
    <w:rsid w:val="00BA4415"/>
    <w:rsid w:val="00BA45CA"/>
    <w:rsid w:val="00BA492E"/>
    <w:rsid w:val="00BA63CE"/>
    <w:rsid w:val="00BA6855"/>
    <w:rsid w:val="00BA72DC"/>
    <w:rsid w:val="00BA7C77"/>
    <w:rsid w:val="00BB0AAF"/>
    <w:rsid w:val="00BB191B"/>
    <w:rsid w:val="00BB200B"/>
    <w:rsid w:val="00BB21C6"/>
    <w:rsid w:val="00BB2DBD"/>
    <w:rsid w:val="00BB2DC0"/>
    <w:rsid w:val="00BB2EAD"/>
    <w:rsid w:val="00BB406B"/>
    <w:rsid w:val="00BB529F"/>
    <w:rsid w:val="00BB554E"/>
    <w:rsid w:val="00BB5902"/>
    <w:rsid w:val="00BB5B65"/>
    <w:rsid w:val="00BB6143"/>
    <w:rsid w:val="00BC0E53"/>
    <w:rsid w:val="00BC1CEC"/>
    <w:rsid w:val="00BC3D3F"/>
    <w:rsid w:val="00BC459B"/>
    <w:rsid w:val="00BC4D5C"/>
    <w:rsid w:val="00BC5449"/>
    <w:rsid w:val="00BC5AE8"/>
    <w:rsid w:val="00BC5B77"/>
    <w:rsid w:val="00BC6BB2"/>
    <w:rsid w:val="00BC7D82"/>
    <w:rsid w:val="00BD004B"/>
    <w:rsid w:val="00BD0735"/>
    <w:rsid w:val="00BD0AB8"/>
    <w:rsid w:val="00BD2E6A"/>
    <w:rsid w:val="00BD317F"/>
    <w:rsid w:val="00BD486E"/>
    <w:rsid w:val="00BD59F1"/>
    <w:rsid w:val="00BD6977"/>
    <w:rsid w:val="00BD6CA4"/>
    <w:rsid w:val="00BD710C"/>
    <w:rsid w:val="00BD75C1"/>
    <w:rsid w:val="00BE015E"/>
    <w:rsid w:val="00BE027B"/>
    <w:rsid w:val="00BE0D6C"/>
    <w:rsid w:val="00BE0DAF"/>
    <w:rsid w:val="00BE0DD7"/>
    <w:rsid w:val="00BE1853"/>
    <w:rsid w:val="00BE1A32"/>
    <w:rsid w:val="00BE1DB8"/>
    <w:rsid w:val="00BE27B8"/>
    <w:rsid w:val="00BE3F11"/>
    <w:rsid w:val="00BE4172"/>
    <w:rsid w:val="00BE424A"/>
    <w:rsid w:val="00BE4739"/>
    <w:rsid w:val="00BE4973"/>
    <w:rsid w:val="00BE597B"/>
    <w:rsid w:val="00BE6274"/>
    <w:rsid w:val="00BE6FF3"/>
    <w:rsid w:val="00BE77CB"/>
    <w:rsid w:val="00BE79EB"/>
    <w:rsid w:val="00BE7DFC"/>
    <w:rsid w:val="00BE7F05"/>
    <w:rsid w:val="00BE7FCF"/>
    <w:rsid w:val="00BF0225"/>
    <w:rsid w:val="00BF0919"/>
    <w:rsid w:val="00BF0ACC"/>
    <w:rsid w:val="00BF0F4B"/>
    <w:rsid w:val="00BF10BC"/>
    <w:rsid w:val="00BF2229"/>
    <w:rsid w:val="00BF34F1"/>
    <w:rsid w:val="00BF40C1"/>
    <w:rsid w:val="00BF5274"/>
    <w:rsid w:val="00BF5EAA"/>
    <w:rsid w:val="00BF63E3"/>
    <w:rsid w:val="00BF7CA1"/>
    <w:rsid w:val="00BF7CB2"/>
    <w:rsid w:val="00C005A8"/>
    <w:rsid w:val="00C010B0"/>
    <w:rsid w:val="00C0165E"/>
    <w:rsid w:val="00C0267B"/>
    <w:rsid w:val="00C02FE2"/>
    <w:rsid w:val="00C0399C"/>
    <w:rsid w:val="00C05A9B"/>
    <w:rsid w:val="00C0602D"/>
    <w:rsid w:val="00C06579"/>
    <w:rsid w:val="00C067C2"/>
    <w:rsid w:val="00C0794B"/>
    <w:rsid w:val="00C10026"/>
    <w:rsid w:val="00C10485"/>
    <w:rsid w:val="00C106B6"/>
    <w:rsid w:val="00C111AE"/>
    <w:rsid w:val="00C12090"/>
    <w:rsid w:val="00C127C0"/>
    <w:rsid w:val="00C13003"/>
    <w:rsid w:val="00C134AB"/>
    <w:rsid w:val="00C1356E"/>
    <w:rsid w:val="00C14948"/>
    <w:rsid w:val="00C1522F"/>
    <w:rsid w:val="00C1577D"/>
    <w:rsid w:val="00C15976"/>
    <w:rsid w:val="00C15DE2"/>
    <w:rsid w:val="00C163CB"/>
    <w:rsid w:val="00C16EFB"/>
    <w:rsid w:val="00C1753C"/>
    <w:rsid w:val="00C17917"/>
    <w:rsid w:val="00C17AAE"/>
    <w:rsid w:val="00C2023D"/>
    <w:rsid w:val="00C208ED"/>
    <w:rsid w:val="00C20A16"/>
    <w:rsid w:val="00C2157C"/>
    <w:rsid w:val="00C216C9"/>
    <w:rsid w:val="00C21C58"/>
    <w:rsid w:val="00C220FA"/>
    <w:rsid w:val="00C226C0"/>
    <w:rsid w:val="00C2271F"/>
    <w:rsid w:val="00C22DFF"/>
    <w:rsid w:val="00C23082"/>
    <w:rsid w:val="00C23792"/>
    <w:rsid w:val="00C23D7D"/>
    <w:rsid w:val="00C243E8"/>
    <w:rsid w:val="00C246EB"/>
    <w:rsid w:val="00C24DE2"/>
    <w:rsid w:val="00C25769"/>
    <w:rsid w:val="00C25CDD"/>
    <w:rsid w:val="00C25E94"/>
    <w:rsid w:val="00C273A8"/>
    <w:rsid w:val="00C276E4"/>
    <w:rsid w:val="00C27BB6"/>
    <w:rsid w:val="00C30343"/>
    <w:rsid w:val="00C30E2F"/>
    <w:rsid w:val="00C3108E"/>
    <w:rsid w:val="00C31B09"/>
    <w:rsid w:val="00C32E52"/>
    <w:rsid w:val="00C3330D"/>
    <w:rsid w:val="00C3351E"/>
    <w:rsid w:val="00C339B2"/>
    <w:rsid w:val="00C36A3B"/>
    <w:rsid w:val="00C3731F"/>
    <w:rsid w:val="00C40392"/>
    <w:rsid w:val="00C41059"/>
    <w:rsid w:val="00C41266"/>
    <w:rsid w:val="00C41308"/>
    <w:rsid w:val="00C41EC7"/>
    <w:rsid w:val="00C42A80"/>
    <w:rsid w:val="00C43887"/>
    <w:rsid w:val="00C4409D"/>
    <w:rsid w:val="00C45623"/>
    <w:rsid w:val="00C46051"/>
    <w:rsid w:val="00C4612C"/>
    <w:rsid w:val="00C502A8"/>
    <w:rsid w:val="00C503FB"/>
    <w:rsid w:val="00C51589"/>
    <w:rsid w:val="00C526F9"/>
    <w:rsid w:val="00C533F8"/>
    <w:rsid w:val="00C5382F"/>
    <w:rsid w:val="00C53D59"/>
    <w:rsid w:val="00C5403C"/>
    <w:rsid w:val="00C55A97"/>
    <w:rsid w:val="00C57077"/>
    <w:rsid w:val="00C60538"/>
    <w:rsid w:val="00C60DD1"/>
    <w:rsid w:val="00C61039"/>
    <w:rsid w:val="00C61315"/>
    <w:rsid w:val="00C6206E"/>
    <w:rsid w:val="00C620A1"/>
    <w:rsid w:val="00C62983"/>
    <w:rsid w:val="00C62CCD"/>
    <w:rsid w:val="00C6354F"/>
    <w:rsid w:val="00C63D05"/>
    <w:rsid w:val="00C6418C"/>
    <w:rsid w:val="00C64577"/>
    <w:rsid w:val="00C66245"/>
    <w:rsid w:val="00C7464E"/>
    <w:rsid w:val="00C74D46"/>
    <w:rsid w:val="00C74D9B"/>
    <w:rsid w:val="00C750A8"/>
    <w:rsid w:val="00C75BC6"/>
    <w:rsid w:val="00C75DFA"/>
    <w:rsid w:val="00C762D5"/>
    <w:rsid w:val="00C76AF4"/>
    <w:rsid w:val="00C76EEF"/>
    <w:rsid w:val="00C80576"/>
    <w:rsid w:val="00C8167A"/>
    <w:rsid w:val="00C816F5"/>
    <w:rsid w:val="00C818F3"/>
    <w:rsid w:val="00C81928"/>
    <w:rsid w:val="00C81D79"/>
    <w:rsid w:val="00C81F48"/>
    <w:rsid w:val="00C8200B"/>
    <w:rsid w:val="00C827D1"/>
    <w:rsid w:val="00C82EEB"/>
    <w:rsid w:val="00C847CB"/>
    <w:rsid w:val="00C849D7"/>
    <w:rsid w:val="00C85B65"/>
    <w:rsid w:val="00C863AF"/>
    <w:rsid w:val="00C879C5"/>
    <w:rsid w:val="00C90591"/>
    <w:rsid w:val="00C90BD1"/>
    <w:rsid w:val="00C912D3"/>
    <w:rsid w:val="00C92407"/>
    <w:rsid w:val="00C92D54"/>
    <w:rsid w:val="00C9313B"/>
    <w:rsid w:val="00C93C74"/>
    <w:rsid w:val="00C93D63"/>
    <w:rsid w:val="00C93E24"/>
    <w:rsid w:val="00C94623"/>
    <w:rsid w:val="00C94CFC"/>
    <w:rsid w:val="00C9586D"/>
    <w:rsid w:val="00C95E48"/>
    <w:rsid w:val="00C962F3"/>
    <w:rsid w:val="00C96323"/>
    <w:rsid w:val="00C963CC"/>
    <w:rsid w:val="00C97BA3"/>
    <w:rsid w:val="00C97DD5"/>
    <w:rsid w:val="00CA0604"/>
    <w:rsid w:val="00CA0B0D"/>
    <w:rsid w:val="00CA0DBF"/>
    <w:rsid w:val="00CA2899"/>
    <w:rsid w:val="00CA36C9"/>
    <w:rsid w:val="00CA51ED"/>
    <w:rsid w:val="00CA563C"/>
    <w:rsid w:val="00CA588E"/>
    <w:rsid w:val="00CA5A6D"/>
    <w:rsid w:val="00CA5CF8"/>
    <w:rsid w:val="00CA5EF8"/>
    <w:rsid w:val="00CA6146"/>
    <w:rsid w:val="00CA69D0"/>
    <w:rsid w:val="00CA6D13"/>
    <w:rsid w:val="00CA6D26"/>
    <w:rsid w:val="00CA6D94"/>
    <w:rsid w:val="00CA7141"/>
    <w:rsid w:val="00CB0743"/>
    <w:rsid w:val="00CB078D"/>
    <w:rsid w:val="00CB0BCC"/>
    <w:rsid w:val="00CB21CC"/>
    <w:rsid w:val="00CB2B2A"/>
    <w:rsid w:val="00CB3515"/>
    <w:rsid w:val="00CB4328"/>
    <w:rsid w:val="00CB457E"/>
    <w:rsid w:val="00CB469A"/>
    <w:rsid w:val="00CB4AA4"/>
    <w:rsid w:val="00CB5907"/>
    <w:rsid w:val="00CB5CC9"/>
    <w:rsid w:val="00CC0328"/>
    <w:rsid w:val="00CC07C2"/>
    <w:rsid w:val="00CC37F9"/>
    <w:rsid w:val="00CC3AB1"/>
    <w:rsid w:val="00CC3BCB"/>
    <w:rsid w:val="00CC4166"/>
    <w:rsid w:val="00CC4854"/>
    <w:rsid w:val="00CC4AF2"/>
    <w:rsid w:val="00CC4E8C"/>
    <w:rsid w:val="00CC5737"/>
    <w:rsid w:val="00CC6181"/>
    <w:rsid w:val="00CC6560"/>
    <w:rsid w:val="00CC6BA6"/>
    <w:rsid w:val="00CC6F9A"/>
    <w:rsid w:val="00CC7086"/>
    <w:rsid w:val="00CC7797"/>
    <w:rsid w:val="00CC7D70"/>
    <w:rsid w:val="00CC7F42"/>
    <w:rsid w:val="00CD1016"/>
    <w:rsid w:val="00CD197E"/>
    <w:rsid w:val="00CD31F7"/>
    <w:rsid w:val="00CD48E8"/>
    <w:rsid w:val="00CD5485"/>
    <w:rsid w:val="00CD5535"/>
    <w:rsid w:val="00CD55D8"/>
    <w:rsid w:val="00CE1441"/>
    <w:rsid w:val="00CE1E5B"/>
    <w:rsid w:val="00CE2D85"/>
    <w:rsid w:val="00CE2F3A"/>
    <w:rsid w:val="00CE336E"/>
    <w:rsid w:val="00CE359E"/>
    <w:rsid w:val="00CE35B2"/>
    <w:rsid w:val="00CE3600"/>
    <w:rsid w:val="00CE507C"/>
    <w:rsid w:val="00CE6547"/>
    <w:rsid w:val="00CE755C"/>
    <w:rsid w:val="00CE7917"/>
    <w:rsid w:val="00CE7D47"/>
    <w:rsid w:val="00CF126F"/>
    <w:rsid w:val="00CF163C"/>
    <w:rsid w:val="00CF1693"/>
    <w:rsid w:val="00CF1B0C"/>
    <w:rsid w:val="00CF3382"/>
    <w:rsid w:val="00CF5F5D"/>
    <w:rsid w:val="00CF688E"/>
    <w:rsid w:val="00CF763E"/>
    <w:rsid w:val="00CF7B6F"/>
    <w:rsid w:val="00D002F7"/>
    <w:rsid w:val="00D00F89"/>
    <w:rsid w:val="00D00FE5"/>
    <w:rsid w:val="00D0242C"/>
    <w:rsid w:val="00D02B55"/>
    <w:rsid w:val="00D02CDE"/>
    <w:rsid w:val="00D037EE"/>
    <w:rsid w:val="00D03C03"/>
    <w:rsid w:val="00D04625"/>
    <w:rsid w:val="00D04D8E"/>
    <w:rsid w:val="00D04DE7"/>
    <w:rsid w:val="00D051C8"/>
    <w:rsid w:val="00D05224"/>
    <w:rsid w:val="00D0678A"/>
    <w:rsid w:val="00D0743F"/>
    <w:rsid w:val="00D074ED"/>
    <w:rsid w:val="00D07870"/>
    <w:rsid w:val="00D07C1B"/>
    <w:rsid w:val="00D1065A"/>
    <w:rsid w:val="00D1151F"/>
    <w:rsid w:val="00D11FC5"/>
    <w:rsid w:val="00D1285A"/>
    <w:rsid w:val="00D128C6"/>
    <w:rsid w:val="00D129EB"/>
    <w:rsid w:val="00D13196"/>
    <w:rsid w:val="00D13F0F"/>
    <w:rsid w:val="00D14326"/>
    <w:rsid w:val="00D15C79"/>
    <w:rsid w:val="00D16697"/>
    <w:rsid w:val="00D167CD"/>
    <w:rsid w:val="00D16C91"/>
    <w:rsid w:val="00D16DDE"/>
    <w:rsid w:val="00D1722D"/>
    <w:rsid w:val="00D17AE0"/>
    <w:rsid w:val="00D17B86"/>
    <w:rsid w:val="00D17C4E"/>
    <w:rsid w:val="00D17FA2"/>
    <w:rsid w:val="00D20486"/>
    <w:rsid w:val="00D205B4"/>
    <w:rsid w:val="00D205D9"/>
    <w:rsid w:val="00D20960"/>
    <w:rsid w:val="00D20C90"/>
    <w:rsid w:val="00D2123A"/>
    <w:rsid w:val="00D21C60"/>
    <w:rsid w:val="00D21F95"/>
    <w:rsid w:val="00D23937"/>
    <w:rsid w:val="00D24C2C"/>
    <w:rsid w:val="00D24D07"/>
    <w:rsid w:val="00D250D1"/>
    <w:rsid w:val="00D258C2"/>
    <w:rsid w:val="00D27FAB"/>
    <w:rsid w:val="00D31D35"/>
    <w:rsid w:val="00D32302"/>
    <w:rsid w:val="00D327E7"/>
    <w:rsid w:val="00D33D3E"/>
    <w:rsid w:val="00D35477"/>
    <w:rsid w:val="00D360DF"/>
    <w:rsid w:val="00D37874"/>
    <w:rsid w:val="00D37ADE"/>
    <w:rsid w:val="00D37B71"/>
    <w:rsid w:val="00D37EAF"/>
    <w:rsid w:val="00D404AC"/>
    <w:rsid w:val="00D40850"/>
    <w:rsid w:val="00D40AD0"/>
    <w:rsid w:val="00D41069"/>
    <w:rsid w:val="00D413CB"/>
    <w:rsid w:val="00D42FEC"/>
    <w:rsid w:val="00D43168"/>
    <w:rsid w:val="00D436EB"/>
    <w:rsid w:val="00D43B3B"/>
    <w:rsid w:val="00D45C53"/>
    <w:rsid w:val="00D4639C"/>
    <w:rsid w:val="00D475A8"/>
    <w:rsid w:val="00D47C42"/>
    <w:rsid w:val="00D5071D"/>
    <w:rsid w:val="00D50E30"/>
    <w:rsid w:val="00D51A6A"/>
    <w:rsid w:val="00D52142"/>
    <w:rsid w:val="00D525C6"/>
    <w:rsid w:val="00D528FE"/>
    <w:rsid w:val="00D5334E"/>
    <w:rsid w:val="00D53D6B"/>
    <w:rsid w:val="00D53E88"/>
    <w:rsid w:val="00D5427D"/>
    <w:rsid w:val="00D557ED"/>
    <w:rsid w:val="00D558FF"/>
    <w:rsid w:val="00D55D84"/>
    <w:rsid w:val="00D56577"/>
    <w:rsid w:val="00D56714"/>
    <w:rsid w:val="00D57B6D"/>
    <w:rsid w:val="00D60050"/>
    <w:rsid w:val="00D60304"/>
    <w:rsid w:val="00D60EB3"/>
    <w:rsid w:val="00D61629"/>
    <w:rsid w:val="00D61828"/>
    <w:rsid w:val="00D61E63"/>
    <w:rsid w:val="00D61F56"/>
    <w:rsid w:val="00D623F0"/>
    <w:rsid w:val="00D62CDA"/>
    <w:rsid w:val="00D63D6E"/>
    <w:rsid w:val="00D64F2E"/>
    <w:rsid w:val="00D66055"/>
    <w:rsid w:val="00D66078"/>
    <w:rsid w:val="00D67124"/>
    <w:rsid w:val="00D67CA2"/>
    <w:rsid w:val="00D70062"/>
    <w:rsid w:val="00D710A5"/>
    <w:rsid w:val="00D7246A"/>
    <w:rsid w:val="00D72EA8"/>
    <w:rsid w:val="00D7320D"/>
    <w:rsid w:val="00D756E1"/>
    <w:rsid w:val="00D75AA6"/>
    <w:rsid w:val="00D75BA5"/>
    <w:rsid w:val="00D75EE9"/>
    <w:rsid w:val="00D76AD7"/>
    <w:rsid w:val="00D77208"/>
    <w:rsid w:val="00D77E1C"/>
    <w:rsid w:val="00D81128"/>
    <w:rsid w:val="00D8120D"/>
    <w:rsid w:val="00D82809"/>
    <w:rsid w:val="00D82B61"/>
    <w:rsid w:val="00D82FF7"/>
    <w:rsid w:val="00D833D8"/>
    <w:rsid w:val="00D83669"/>
    <w:rsid w:val="00D83B8A"/>
    <w:rsid w:val="00D83CF3"/>
    <w:rsid w:val="00D843AA"/>
    <w:rsid w:val="00D84A18"/>
    <w:rsid w:val="00D84A24"/>
    <w:rsid w:val="00D85190"/>
    <w:rsid w:val="00D853BA"/>
    <w:rsid w:val="00D85A5B"/>
    <w:rsid w:val="00D85D85"/>
    <w:rsid w:val="00D86CBC"/>
    <w:rsid w:val="00D875A7"/>
    <w:rsid w:val="00D90B95"/>
    <w:rsid w:val="00D90CD0"/>
    <w:rsid w:val="00D90DAD"/>
    <w:rsid w:val="00D925F0"/>
    <w:rsid w:val="00D92F22"/>
    <w:rsid w:val="00D9393A"/>
    <w:rsid w:val="00D940F1"/>
    <w:rsid w:val="00D94755"/>
    <w:rsid w:val="00D95699"/>
    <w:rsid w:val="00D97D2E"/>
    <w:rsid w:val="00D97EDA"/>
    <w:rsid w:val="00DA010B"/>
    <w:rsid w:val="00DA0DF1"/>
    <w:rsid w:val="00DA14E7"/>
    <w:rsid w:val="00DA25C6"/>
    <w:rsid w:val="00DA3039"/>
    <w:rsid w:val="00DA3A78"/>
    <w:rsid w:val="00DA3BCB"/>
    <w:rsid w:val="00DA4F3E"/>
    <w:rsid w:val="00DA4FEC"/>
    <w:rsid w:val="00DA50E6"/>
    <w:rsid w:val="00DA5D4B"/>
    <w:rsid w:val="00DA6A2E"/>
    <w:rsid w:val="00DA6AEB"/>
    <w:rsid w:val="00DB0185"/>
    <w:rsid w:val="00DB0C82"/>
    <w:rsid w:val="00DB1497"/>
    <w:rsid w:val="00DB26F2"/>
    <w:rsid w:val="00DB4DA9"/>
    <w:rsid w:val="00DB505D"/>
    <w:rsid w:val="00DB539C"/>
    <w:rsid w:val="00DB55C8"/>
    <w:rsid w:val="00DB653E"/>
    <w:rsid w:val="00DB65BF"/>
    <w:rsid w:val="00DB7162"/>
    <w:rsid w:val="00DB72A3"/>
    <w:rsid w:val="00DB774E"/>
    <w:rsid w:val="00DC0128"/>
    <w:rsid w:val="00DC18F3"/>
    <w:rsid w:val="00DC2BF7"/>
    <w:rsid w:val="00DC3138"/>
    <w:rsid w:val="00DC3189"/>
    <w:rsid w:val="00DC3E2D"/>
    <w:rsid w:val="00DC443A"/>
    <w:rsid w:val="00DC45DB"/>
    <w:rsid w:val="00DC5F0B"/>
    <w:rsid w:val="00DD0764"/>
    <w:rsid w:val="00DD104F"/>
    <w:rsid w:val="00DD15CD"/>
    <w:rsid w:val="00DD362C"/>
    <w:rsid w:val="00DD4D87"/>
    <w:rsid w:val="00DD50CA"/>
    <w:rsid w:val="00DD5C00"/>
    <w:rsid w:val="00DD727D"/>
    <w:rsid w:val="00DD7C97"/>
    <w:rsid w:val="00DD7CCD"/>
    <w:rsid w:val="00DD7F73"/>
    <w:rsid w:val="00DE01FA"/>
    <w:rsid w:val="00DE272F"/>
    <w:rsid w:val="00DE2883"/>
    <w:rsid w:val="00DE2A5D"/>
    <w:rsid w:val="00DE373B"/>
    <w:rsid w:val="00DE46F0"/>
    <w:rsid w:val="00DE4A7B"/>
    <w:rsid w:val="00DE4CFD"/>
    <w:rsid w:val="00DE4DFA"/>
    <w:rsid w:val="00DE502D"/>
    <w:rsid w:val="00DE54C4"/>
    <w:rsid w:val="00DE58CF"/>
    <w:rsid w:val="00DE5F55"/>
    <w:rsid w:val="00DE6028"/>
    <w:rsid w:val="00DE663C"/>
    <w:rsid w:val="00DE69CD"/>
    <w:rsid w:val="00DE6AB8"/>
    <w:rsid w:val="00DE7088"/>
    <w:rsid w:val="00DE7811"/>
    <w:rsid w:val="00DE7C95"/>
    <w:rsid w:val="00DF04D1"/>
    <w:rsid w:val="00DF0EB2"/>
    <w:rsid w:val="00DF1527"/>
    <w:rsid w:val="00DF1642"/>
    <w:rsid w:val="00DF1AE4"/>
    <w:rsid w:val="00DF22F5"/>
    <w:rsid w:val="00DF3B21"/>
    <w:rsid w:val="00DF4EFB"/>
    <w:rsid w:val="00DF57D8"/>
    <w:rsid w:val="00DF5B31"/>
    <w:rsid w:val="00DF7ABF"/>
    <w:rsid w:val="00DF7CCC"/>
    <w:rsid w:val="00E00136"/>
    <w:rsid w:val="00E01202"/>
    <w:rsid w:val="00E018F9"/>
    <w:rsid w:val="00E02A0A"/>
    <w:rsid w:val="00E02F7F"/>
    <w:rsid w:val="00E03451"/>
    <w:rsid w:val="00E03FA2"/>
    <w:rsid w:val="00E04147"/>
    <w:rsid w:val="00E0457D"/>
    <w:rsid w:val="00E05244"/>
    <w:rsid w:val="00E108EF"/>
    <w:rsid w:val="00E11FF5"/>
    <w:rsid w:val="00E12F29"/>
    <w:rsid w:val="00E13C1D"/>
    <w:rsid w:val="00E14D2E"/>
    <w:rsid w:val="00E14DAF"/>
    <w:rsid w:val="00E1541A"/>
    <w:rsid w:val="00E1545E"/>
    <w:rsid w:val="00E16057"/>
    <w:rsid w:val="00E16F21"/>
    <w:rsid w:val="00E17125"/>
    <w:rsid w:val="00E17639"/>
    <w:rsid w:val="00E206F6"/>
    <w:rsid w:val="00E215CA"/>
    <w:rsid w:val="00E23327"/>
    <w:rsid w:val="00E2371A"/>
    <w:rsid w:val="00E2548D"/>
    <w:rsid w:val="00E2580A"/>
    <w:rsid w:val="00E2677F"/>
    <w:rsid w:val="00E26C47"/>
    <w:rsid w:val="00E26DD4"/>
    <w:rsid w:val="00E26F88"/>
    <w:rsid w:val="00E273D3"/>
    <w:rsid w:val="00E303F5"/>
    <w:rsid w:val="00E30ACF"/>
    <w:rsid w:val="00E30C87"/>
    <w:rsid w:val="00E30D53"/>
    <w:rsid w:val="00E30FFF"/>
    <w:rsid w:val="00E31419"/>
    <w:rsid w:val="00E319BA"/>
    <w:rsid w:val="00E31DD9"/>
    <w:rsid w:val="00E3239D"/>
    <w:rsid w:val="00E32912"/>
    <w:rsid w:val="00E32D17"/>
    <w:rsid w:val="00E338CF"/>
    <w:rsid w:val="00E33CF7"/>
    <w:rsid w:val="00E340E5"/>
    <w:rsid w:val="00E34219"/>
    <w:rsid w:val="00E342BE"/>
    <w:rsid w:val="00E34B63"/>
    <w:rsid w:val="00E34FE1"/>
    <w:rsid w:val="00E35463"/>
    <w:rsid w:val="00E3587F"/>
    <w:rsid w:val="00E37888"/>
    <w:rsid w:val="00E37979"/>
    <w:rsid w:val="00E4073C"/>
    <w:rsid w:val="00E415AC"/>
    <w:rsid w:val="00E4175F"/>
    <w:rsid w:val="00E41AC9"/>
    <w:rsid w:val="00E41CA9"/>
    <w:rsid w:val="00E42B18"/>
    <w:rsid w:val="00E43083"/>
    <w:rsid w:val="00E43259"/>
    <w:rsid w:val="00E43356"/>
    <w:rsid w:val="00E43AE5"/>
    <w:rsid w:val="00E44228"/>
    <w:rsid w:val="00E46068"/>
    <w:rsid w:val="00E47211"/>
    <w:rsid w:val="00E47AC9"/>
    <w:rsid w:val="00E47CEE"/>
    <w:rsid w:val="00E50761"/>
    <w:rsid w:val="00E5087B"/>
    <w:rsid w:val="00E5222E"/>
    <w:rsid w:val="00E5328E"/>
    <w:rsid w:val="00E5558B"/>
    <w:rsid w:val="00E55A61"/>
    <w:rsid w:val="00E56253"/>
    <w:rsid w:val="00E57B90"/>
    <w:rsid w:val="00E57C90"/>
    <w:rsid w:val="00E60862"/>
    <w:rsid w:val="00E60879"/>
    <w:rsid w:val="00E61242"/>
    <w:rsid w:val="00E625D1"/>
    <w:rsid w:val="00E627D2"/>
    <w:rsid w:val="00E62807"/>
    <w:rsid w:val="00E6309D"/>
    <w:rsid w:val="00E630A1"/>
    <w:rsid w:val="00E63713"/>
    <w:rsid w:val="00E63FF7"/>
    <w:rsid w:val="00E64C6F"/>
    <w:rsid w:val="00E66FF2"/>
    <w:rsid w:val="00E7046E"/>
    <w:rsid w:val="00E70A9D"/>
    <w:rsid w:val="00E70B82"/>
    <w:rsid w:val="00E728C5"/>
    <w:rsid w:val="00E73C9E"/>
    <w:rsid w:val="00E744B2"/>
    <w:rsid w:val="00E749E8"/>
    <w:rsid w:val="00E75445"/>
    <w:rsid w:val="00E755F3"/>
    <w:rsid w:val="00E75CBB"/>
    <w:rsid w:val="00E8208C"/>
    <w:rsid w:val="00E8284D"/>
    <w:rsid w:val="00E83F4B"/>
    <w:rsid w:val="00E8566A"/>
    <w:rsid w:val="00E872A1"/>
    <w:rsid w:val="00E873E6"/>
    <w:rsid w:val="00E87F2D"/>
    <w:rsid w:val="00E915E6"/>
    <w:rsid w:val="00E92464"/>
    <w:rsid w:val="00E928A4"/>
    <w:rsid w:val="00E9292A"/>
    <w:rsid w:val="00E92B0A"/>
    <w:rsid w:val="00E92EB0"/>
    <w:rsid w:val="00E941B1"/>
    <w:rsid w:val="00E948C3"/>
    <w:rsid w:val="00E94AE1"/>
    <w:rsid w:val="00E97079"/>
    <w:rsid w:val="00E97542"/>
    <w:rsid w:val="00EA0392"/>
    <w:rsid w:val="00EA27C7"/>
    <w:rsid w:val="00EA3A9B"/>
    <w:rsid w:val="00EA3D91"/>
    <w:rsid w:val="00EA430B"/>
    <w:rsid w:val="00EA52E9"/>
    <w:rsid w:val="00EA68C1"/>
    <w:rsid w:val="00EA6F35"/>
    <w:rsid w:val="00EA7073"/>
    <w:rsid w:val="00EA7936"/>
    <w:rsid w:val="00EA7F60"/>
    <w:rsid w:val="00EB10D5"/>
    <w:rsid w:val="00EB175B"/>
    <w:rsid w:val="00EB1776"/>
    <w:rsid w:val="00EB182C"/>
    <w:rsid w:val="00EB1B4A"/>
    <w:rsid w:val="00EB27B5"/>
    <w:rsid w:val="00EB3445"/>
    <w:rsid w:val="00EB4839"/>
    <w:rsid w:val="00EB4E10"/>
    <w:rsid w:val="00EB569E"/>
    <w:rsid w:val="00EB613A"/>
    <w:rsid w:val="00EB7778"/>
    <w:rsid w:val="00EB7E92"/>
    <w:rsid w:val="00EC0382"/>
    <w:rsid w:val="00EC0610"/>
    <w:rsid w:val="00EC07E8"/>
    <w:rsid w:val="00EC1948"/>
    <w:rsid w:val="00EC20FE"/>
    <w:rsid w:val="00EC2BD4"/>
    <w:rsid w:val="00EC2D7D"/>
    <w:rsid w:val="00EC31F3"/>
    <w:rsid w:val="00EC3746"/>
    <w:rsid w:val="00EC3D63"/>
    <w:rsid w:val="00EC4C6F"/>
    <w:rsid w:val="00EC59EA"/>
    <w:rsid w:val="00EC628F"/>
    <w:rsid w:val="00EC782C"/>
    <w:rsid w:val="00ED080A"/>
    <w:rsid w:val="00ED1918"/>
    <w:rsid w:val="00ED1DBF"/>
    <w:rsid w:val="00ED212C"/>
    <w:rsid w:val="00ED27BB"/>
    <w:rsid w:val="00ED29CA"/>
    <w:rsid w:val="00ED2FC1"/>
    <w:rsid w:val="00ED3257"/>
    <w:rsid w:val="00ED33DF"/>
    <w:rsid w:val="00ED34BD"/>
    <w:rsid w:val="00ED396C"/>
    <w:rsid w:val="00ED408C"/>
    <w:rsid w:val="00ED40CB"/>
    <w:rsid w:val="00ED427E"/>
    <w:rsid w:val="00ED5285"/>
    <w:rsid w:val="00ED5A86"/>
    <w:rsid w:val="00ED6728"/>
    <w:rsid w:val="00ED7528"/>
    <w:rsid w:val="00EE055A"/>
    <w:rsid w:val="00EE0CC7"/>
    <w:rsid w:val="00EE0D97"/>
    <w:rsid w:val="00EE1556"/>
    <w:rsid w:val="00EE1E1F"/>
    <w:rsid w:val="00EE2973"/>
    <w:rsid w:val="00EE2C2A"/>
    <w:rsid w:val="00EE31B7"/>
    <w:rsid w:val="00EE3330"/>
    <w:rsid w:val="00EE3433"/>
    <w:rsid w:val="00EE41A9"/>
    <w:rsid w:val="00EE6F48"/>
    <w:rsid w:val="00EE7A97"/>
    <w:rsid w:val="00EE7FF2"/>
    <w:rsid w:val="00EF0007"/>
    <w:rsid w:val="00EF02F6"/>
    <w:rsid w:val="00EF0757"/>
    <w:rsid w:val="00EF0831"/>
    <w:rsid w:val="00EF18FF"/>
    <w:rsid w:val="00EF1D2C"/>
    <w:rsid w:val="00EF212B"/>
    <w:rsid w:val="00EF300C"/>
    <w:rsid w:val="00EF3632"/>
    <w:rsid w:val="00EF36AA"/>
    <w:rsid w:val="00EF3A30"/>
    <w:rsid w:val="00EF3A35"/>
    <w:rsid w:val="00EF46CD"/>
    <w:rsid w:val="00EF5C52"/>
    <w:rsid w:val="00EF60A0"/>
    <w:rsid w:val="00EF7EE9"/>
    <w:rsid w:val="00F00DFA"/>
    <w:rsid w:val="00F01069"/>
    <w:rsid w:val="00F014EC"/>
    <w:rsid w:val="00F0302D"/>
    <w:rsid w:val="00F03DEB"/>
    <w:rsid w:val="00F0516A"/>
    <w:rsid w:val="00F05F41"/>
    <w:rsid w:val="00F06959"/>
    <w:rsid w:val="00F076B2"/>
    <w:rsid w:val="00F10092"/>
    <w:rsid w:val="00F10681"/>
    <w:rsid w:val="00F11409"/>
    <w:rsid w:val="00F11CFD"/>
    <w:rsid w:val="00F11E7C"/>
    <w:rsid w:val="00F12BF8"/>
    <w:rsid w:val="00F12FCD"/>
    <w:rsid w:val="00F1343B"/>
    <w:rsid w:val="00F1369D"/>
    <w:rsid w:val="00F13CCC"/>
    <w:rsid w:val="00F14A68"/>
    <w:rsid w:val="00F14DA9"/>
    <w:rsid w:val="00F16FD5"/>
    <w:rsid w:val="00F20F83"/>
    <w:rsid w:val="00F21041"/>
    <w:rsid w:val="00F22EA6"/>
    <w:rsid w:val="00F2376C"/>
    <w:rsid w:val="00F24020"/>
    <w:rsid w:val="00F2530F"/>
    <w:rsid w:val="00F253C7"/>
    <w:rsid w:val="00F25556"/>
    <w:rsid w:val="00F25B55"/>
    <w:rsid w:val="00F25B94"/>
    <w:rsid w:val="00F25E51"/>
    <w:rsid w:val="00F2751C"/>
    <w:rsid w:val="00F27918"/>
    <w:rsid w:val="00F27CE3"/>
    <w:rsid w:val="00F301C3"/>
    <w:rsid w:val="00F31155"/>
    <w:rsid w:val="00F3121E"/>
    <w:rsid w:val="00F3165D"/>
    <w:rsid w:val="00F3239E"/>
    <w:rsid w:val="00F329F4"/>
    <w:rsid w:val="00F32D85"/>
    <w:rsid w:val="00F32E85"/>
    <w:rsid w:val="00F33E1A"/>
    <w:rsid w:val="00F34F70"/>
    <w:rsid w:val="00F356E6"/>
    <w:rsid w:val="00F36142"/>
    <w:rsid w:val="00F36208"/>
    <w:rsid w:val="00F36547"/>
    <w:rsid w:val="00F375EF"/>
    <w:rsid w:val="00F376D6"/>
    <w:rsid w:val="00F4032A"/>
    <w:rsid w:val="00F41231"/>
    <w:rsid w:val="00F42058"/>
    <w:rsid w:val="00F42C36"/>
    <w:rsid w:val="00F42CA3"/>
    <w:rsid w:val="00F42D0C"/>
    <w:rsid w:val="00F42D9B"/>
    <w:rsid w:val="00F454EE"/>
    <w:rsid w:val="00F456CB"/>
    <w:rsid w:val="00F46FB0"/>
    <w:rsid w:val="00F47055"/>
    <w:rsid w:val="00F51156"/>
    <w:rsid w:val="00F51CC3"/>
    <w:rsid w:val="00F5293E"/>
    <w:rsid w:val="00F534BE"/>
    <w:rsid w:val="00F538F6"/>
    <w:rsid w:val="00F53933"/>
    <w:rsid w:val="00F541AC"/>
    <w:rsid w:val="00F554D6"/>
    <w:rsid w:val="00F555FB"/>
    <w:rsid w:val="00F567CA"/>
    <w:rsid w:val="00F56B16"/>
    <w:rsid w:val="00F57775"/>
    <w:rsid w:val="00F6142D"/>
    <w:rsid w:val="00F62EC7"/>
    <w:rsid w:val="00F64225"/>
    <w:rsid w:val="00F64EA5"/>
    <w:rsid w:val="00F65ABA"/>
    <w:rsid w:val="00F66495"/>
    <w:rsid w:val="00F6685A"/>
    <w:rsid w:val="00F67910"/>
    <w:rsid w:val="00F7099D"/>
    <w:rsid w:val="00F71213"/>
    <w:rsid w:val="00F71D8C"/>
    <w:rsid w:val="00F7371F"/>
    <w:rsid w:val="00F73B73"/>
    <w:rsid w:val="00F742FD"/>
    <w:rsid w:val="00F74B85"/>
    <w:rsid w:val="00F756B3"/>
    <w:rsid w:val="00F76924"/>
    <w:rsid w:val="00F76E1C"/>
    <w:rsid w:val="00F774C3"/>
    <w:rsid w:val="00F77C20"/>
    <w:rsid w:val="00F77FE4"/>
    <w:rsid w:val="00F801BF"/>
    <w:rsid w:val="00F803AE"/>
    <w:rsid w:val="00F80540"/>
    <w:rsid w:val="00F811CF"/>
    <w:rsid w:val="00F83C3F"/>
    <w:rsid w:val="00F840E1"/>
    <w:rsid w:val="00F850BD"/>
    <w:rsid w:val="00F86012"/>
    <w:rsid w:val="00F86340"/>
    <w:rsid w:val="00F864CA"/>
    <w:rsid w:val="00F86676"/>
    <w:rsid w:val="00F8743D"/>
    <w:rsid w:val="00F904D0"/>
    <w:rsid w:val="00F9263B"/>
    <w:rsid w:val="00F93D8C"/>
    <w:rsid w:val="00F9416A"/>
    <w:rsid w:val="00F95A0D"/>
    <w:rsid w:val="00F95E63"/>
    <w:rsid w:val="00F95F5C"/>
    <w:rsid w:val="00F9730D"/>
    <w:rsid w:val="00FA0C64"/>
    <w:rsid w:val="00FA0F56"/>
    <w:rsid w:val="00FA17C6"/>
    <w:rsid w:val="00FA1928"/>
    <w:rsid w:val="00FA1B6C"/>
    <w:rsid w:val="00FA285F"/>
    <w:rsid w:val="00FA2B93"/>
    <w:rsid w:val="00FA2EFA"/>
    <w:rsid w:val="00FA33E4"/>
    <w:rsid w:val="00FA3446"/>
    <w:rsid w:val="00FA48D6"/>
    <w:rsid w:val="00FA5B1E"/>
    <w:rsid w:val="00FA6ACF"/>
    <w:rsid w:val="00FA6B6E"/>
    <w:rsid w:val="00FA6BB5"/>
    <w:rsid w:val="00FA6C07"/>
    <w:rsid w:val="00FA7E8F"/>
    <w:rsid w:val="00FB01E8"/>
    <w:rsid w:val="00FB0AC9"/>
    <w:rsid w:val="00FB0F12"/>
    <w:rsid w:val="00FB256D"/>
    <w:rsid w:val="00FB262E"/>
    <w:rsid w:val="00FB396B"/>
    <w:rsid w:val="00FB3F84"/>
    <w:rsid w:val="00FB401E"/>
    <w:rsid w:val="00FB4667"/>
    <w:rsid w:val="00FB52F0"/>
    <w:rsid w:val="00FC122A"/>
    <w:rsid w:val="00FC26B4"/>
    <w:rsid w:val="00FC2B2F"/>
    <w:rsid w:val="00FC2FD8"/>
    <w:rsid w:val="00FC3CEE"/>
    <w:rsid w:val="00FC3FDF"/>
    <w:rsid w:val="00FC4A3F"/>
    <w:rsid w:val="00FC4AFA"/>
    <w:rsid w:val="00FC4B14"/>
    <w:rsid w:val="00FC4DC0"/>
    <w:rsid w:val="00FC57B5"/>
    <w:rsid w:val="00FC5894"/>
    <w:rsid w:val="00FC5BE9"/>
    <w:rsid w:val="00FC5DF7"/>
    <w:rsid w:val="00FC5E77"/>
    <w:rsid w:val="00FC61D1"/>
    <w:rsid w:val="00FD1023"/>
    <w:rsid w:val="00FD2805"/>
    <w:rsid w:val="00FD2E13"/>
    <w:rsid w:val="00FD3AE2"/>
    <w:rsid w:val="00FD5028"/>
    <w:rsid w:val="00FD531E"/>
    <w:rsid w:val="00FD627C"/>
    <w:rsid w:val="00FD64EA"/>
    <w:rsid w:val="00FD6A25"/>
    <w:rsid w:val="00FD6BF6"/>
    <w:rsid w:val="00FD6D5B"/>
    <w:rsid w:val="00FD6F93"/>
    <w:rsid w:val="00FD7949"/>
    <w:rsid w:val="00FD7CAC"/>
    <w:rsid w:val="00FE193B"/>
    <w:rsid w:val="00FE1A6A"/>
    <w:rsid w:val="00FE247D"/>
    <w:rsid w:val="00FE4493"/>
    <w:rsid w:val="00FE526D"/>
    <w:rsid w:val="00FE5FAB"/>
    <w:rsid w:val="00FE679C"/>
    <w:rsid w:val="00FE6E14"/>
    <w:rsid w:val="00FE6EDB"/>
    <w:rsid w:val="00FE7A1B"/>
    <w:rsid w:val="00FE7A76"/>
    <w:rsid w:val="00FE7D32"/>
    <w:rsid w:val="00FE7F89"/>
    <w:rsid w:val="00FE7FB7"/>
    <w:rsid w:val="00FF142A"/>
    <w:rsid w:val="00FF19C0"/>
    <w:rsid w:val="00FF1E6B"/>
    <w:rsid w:val="00FF1F18"/>
    <w:rsid w:val="00FF21B9"/>
    <w:rsid w:val="00FF3884"/>
    <w:rsid w:val="00FF39FD"/>
    <w:rsid w:val="00FF4392"/>
    <w:rsid w:val="00FF5216"/>
    <w:rsid w:val="00FF579A"/>
    <w:rsid w:val="00FF6260"/>
    <w:rsid w:val="00FF71A6"/>
    <w:rsid w:val="00FF71FC"/>
    <w:rsid w:val="00FF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937A41"/>
  <w15:docId w15:val="{CD7E4324-6506-425F-946E-9B2433E4A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9212CB"/>
    <w:pPr>
      <w:spacing w:line="240" w:lineRule="exact"/>
      <w:jc w:val="both"/>
    </w:pPr>
    <w:rPr>
      <w:rFonts w:ascii="Garamond" w:hAnsi="Garamond"/>
      <w:sz w:val="24"/>
      <w:szCs w:val="24"/>
      <w:lang w:eastAsia="en-US"/>
    </w:rPr>
  </w:style>
  <w:style w:type="paragraph" w:styleId="Heading1">
    <w:name w:val="heading 1"/>
    <w:next w:val="Normal"/>
    <w:qFormat/>
    <w:rsid w:val="00A16EE8"/>
    <w:pPr>
      <w:numPr>
        <w:numId w:val="6"/>
      </w:numPr>
      <w:spacing w:before="226" w:after="50" w:line="240" w:lineRule="exact"/>
      <w:outlineLvl w:val="0"/>
    </w:pPr>
    <w:rPr>
      <w:rFonts w:ascii="Garamond" w:hAnsi="Garamond"/>
      <w:b/>
      <w:caps/>
      <w:sz w:val="24"/>
      <w:lang w:eastAsia="en-US"/>
    </w:rPr>
  </w:style>
  <w:style w:type="paragraph" w:styleId="Heading2">
    <w:name w:val="heading 2"/>
    <w:next w:val="Normal"/>
    <w:qFormat/>
    <w:rsid w:val="008B3BD2"/>
    <w:pPr>
      <w:numPr>
        <w:ilvl w:val="1"/>
        <w:numId w:val="6"/>
      </w:numPr>
      <w:spacing w:before="110" w:after="52" w:line="240" w:lineRule="exact"/>
      <w:outlineLvl w:val="1"/>
    </w:pPr>
    <w:rPr>
      <w:rFonts w:ascii="Garamond" w:hAnsi="Garamond"/>
      <w:b/>
      <w:bCs/>
      <w:sz w:val="22"/>
      <w:lang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rPr>
  </w:style>
  <w:style w:type="paragraph" w:styleId="Heading8">
    <w:name w:val="heading 8"/>
    <w:basedOn w:val="Normal"/>
    <w:next w:val="Normal"/>
    <w:qFormat/>
    <w:pPr>
      <w:spacing w:before="240" w:after="60"/>
      <w:outlineLvl w:val="7"/>
    </w:pPr>
    <w:rPr>
      <w:rFonts w:ascii="Times New Roman" w:hAnsi="Times New Roman"/>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style>
  <w:style w:type="paragraph" w:styleId="Footer">
    <w:name w:val="footer"/>
    <w:basedOn w:val="Normal"/>
    <w:pPr>
      <w:tabs>
        <w:tab w:val="center" w:pos="4320"/>
        <w:tab w:val="right" w:pos="8640"/>
      </w:tabs>
    </w:pPr>
  </w:style>
  <w:style w:type="paragraph" w:styleId="FootnoteText">
    <w:name w:val="footnote text"/>
    <w:basedOn w:val="Normal"/>
    <w:semiHidden/>
    <w:pPr>
      <w:spacing w:before="20" w:line="200" w:lineRule="exact"/>
    </w:pPr>
    <w:rPr>
      <w:rFonts w:ascii="Times New Roman" w:hAnsi="Times New Roman"/>
      <w:sz w:val="16"/>
      <w:szCs w:val="20"/>
    </w:rPr>
  </w:style>
  <w:style w:type="paragraph" w:customStyle="1" w:styleId="Catchline">
    <w:name w:val="Catchline"/>
    <w:pPr>
      <w:spacing w:before="140" w:line="160" w:lineRule="exact"/>
      <w:jc w:val="right"/>
    </w:pPr>
    <w:rPr>
      <w:rFonts w:ascii="Helvetica" w:hAnsi="Helvetica"/>
      <w:i/>
      <w:sz w:val="16"/>
      <w:lang w:eastAsia="en-US"/>
    </w:rPr>
  </w:style>
  <w:style w:type="paragraph" w:customStyle="1" w:styleId="DOILine">
    <w:name w:val="DOI Line"/>
    <w:basedOn w:val="Catchline"/>
    <w:pPr>
      <w:spacing w:before="44"/>
    </w:pPr>
  </w:style>
  <w:style w:type="paragraph" w:customStyle="1" w:styleId="Articletitle">
    <w:name w:val="Article title"/>
    <w:pPr>
      <w:spacing w:before="92" w:line="420" w:lineRule="exact"/>
    </w:pPr>
    <w:rPr>
      <w:rFonts w:ascii="Helvetica" w:hAnsi="Helvetica"/>
      <w:b/>
      <w:sz w:val="32"/>
      <w:lang w:eastAsia="en-US"/>
    </w:rPr>
  </w:style>
  <w:style w:type="paragraph" w:customStyle="1" w:styleId="Authorname">
    <w:name w:val="Author name"/>
    <w:pPr>
      <w:spacing w:before="70" w:line="300" w:lineRule="exact"/>
    </w:pPr>
    <w:rPr>
      <w:rFonts w:ascii="Helvetica-Light" w:hAnsi="Helvetica-Light"/>
      <w:iCs/>
      <w:sz w:val="26"/>
      <w:lang w:eastAsia="en-US"/>
    </w:rPr>
  </w:style>
  <w:style w:type="paragraph" w:customStyle="1" w:styleId="Affilation">
    <w:name w:val="Affilation"/>
    <w:basedOn w:val="Authorname"/>
    <w:pPr>
      <w:spacing w:before="40" w:after="52" w:line="240" w:lineRule="exact"/>
    </w:pPr>
    <w:rPr>
      <w:sz w:val="20"/>
    </w:rPr>
  </w:style>
  <w:style w:type="paragraph" w:customStyle="1" w:styleId="Received">
    <w:name w:val="Received"/>
    <w:basedOn w:val="Affilation"/>
    <w:pPr>
      <w:spacing w:before="0" w:after="294"/>
    </w:pPr>
    <w:rPr>
      <w:sz w:val="16"/>
    </w:rPr>
  </w:style>
  <w:style w:type="paragraph" w:customStyle="1" w:styleId="AbstractHead">
    <w:name w:val="Abstract Head"/>
    <w:pPr>
      <w:spacing w:before="210" w:after="10" w:line="220" w:lineRule="exact"/>
      <w:jc w:val="both"/>
    </w:pPr>
    <w:rPr>
      <w:rFonts w:ascii="Helvetica" w:hAnsi="Helvetica"/>
      <w:b/>
      <w:caps/>
      <w:sz w:val="16"/>
      <w:lang w:eastAsia="en-US"/>
    </w:rPr>
  </w:style>
  <w:style w:type="paragraph" w:customStyle="1" w:styleId="AbstractText">
    <w:name w:val="Abstract Text"/>
    <w:pPr>
      <w:spacing w:line="220" w:lineRule="exact"/>
      <w:jc w:val="both"/>
    </w:pPr>
    <w:rPr>
      <w:rFonts w:ascii="Helvetica" w:hAnsi="Helvetica"/>
      <w:sz w:val="16"/>
      <w:lang w:eastAsia="en-US"/>
    </w:rPr>
  </w:style>
  <w:style w:type="paragraph" w:customStyle="1" w:styleId="Para">
    <w:name w:val="Para"/>
    <w:link w:val="ParaChar"/>
    <w:pPr>
      <w:spacing w:line="220" w:lineRule="exact"/>
      <w:ind w:firstLine="170"/>
      <w:jc w:val="both"/>
    </w:pPr>
    <w:rPr>
      <w:sz w:val="18"/>
      <w:lang w:eastAsia="en-US"/>
    </w:rPr>
  </w:style>
  <w:style w:type="paragraph" w:customStyle="1" w:styleId="ParaNoInd">
    <w:name w:val="ParaNoInd"/>
    <w:basedOn w:val="Para"/>
    <w:pPr>
      <w:ind w:firstLine="0"/>
    </w:pPr>
  </w:style>
  <w:style w:type="character" w:styleId="FootnoteReference">
    <w:name w:val="footnote reference"/>
    <w:basedOn w:val="DefaultParagraphFont"/>
    <w:semiHidden/>
    <w:rPr>
      <w:vertAlign w:val="superscript"/>
    </w:rPr>
  </w:style>
  <w:style w:type="character" w:styleId="PageNumber">
    <w:name w:val="page number"/>
    <w:basedOn w:val="DefaultParagraphFont"/>
    <w:rPr>
      <w:rFonts w:ascii="Helvetica" w:hAnsi="Helvetica"/>
      <w:b/>
      <w:sz w:val="18"/>
    </w:rPr>
  </w:style>
  <w:style w:type="paragraph" w:customStyle="1" w:styleId="Ahead">
    <w:name w:val="A head"/>
    <w:basedOn w:val="Heading1"/>
    <w:pPr>
      <w:numPr>
        <w:numId w:val="0"/>
      </w:numPr>
    </w:pPr>
  </w:style>
  <w:style w:type="paragraph" w:styleId="BlockText">
    <w:name w:val="Block Text"/>
    <w:basedOn w:val="Normal"/>
    <w:pPr>
      <w:spacing w:after="120"/>
      <w:ind w:left="1440" w:right="1440"/>
    </w:pPr>
  </w:style>
  <w:style w:type="character" w:customStyle="1" w:styleId="Chead">
    <w:name w:val="C head"/>
    <w:basedOn w:val="DefaultParagraphFont"/>
    <w:rPr>
      <w:rFonts w:ascii="Times New Roman" w:hAnsi="Times New Roman"/>
      <w:i/>
      <w:sz w:val="18"/>
    </w:rPr>
  </w:style>
  <w:style w:type="paragraph" w:customStyle="1" w:styleId="ParawithChead">
    <w:name w:val="Para with C head"/>
    <w:basedOn w:val="ParaNoInd"/>
    <w:pPr>
      <w:spacing w:before="126"/>
    </w:pPr>
  </w:style>
  <w:style w:type="paragraph" w:customStyle="1" w:styleId="NumberedList">
    <w:name w:val="Numbered List"/>
    <w:basedOn w:val="ParaNoInd"/>
    <w:qFormat/>
    <w:pPr>
      <w:numPr>
        <w:numId w:val="1"/>
      </w:numPr>
      <w:tabs>
        <w:tab w:val="clear" w:pos="720"/>
        <w:tab w:val="left" w:pos="560"/>
      </w:tabs>
      <w:spacing w:before="60"/>
      <w:ind w:left="560" w:hanging="390"/>
    </w:pPr>
  </w:style>
  <w:style w:type="paragraph" w:customStyle="1" w:styleId="NumberedListfirst">
    <w:name w:val="Numbered List first"/>
    <w:basedOn w:val="NumberedList"/>
    <w:pPr>
      <w:spacing w:before="120"/>
    </w:pPr>
  </w:style>
  <w:style w:type="paragraph" w:customStyle="1" w:styleId="NumberedListlast">
    <w:name w:val="Numbered List last"/>
    <w:basedOn w:val="NumberedList"/>
    <w:pPr>
      <w:spacing w:after="120"/>
    </w:pPr>
  </w:style>
  <w:style w:type="paragraph" w:customStyle="1" w:styleId="BulletedList">
    <w:name w:val="Bulleted List"/>
    <w:basedOn w:val="ParaNoInd"/>
    <w:pPr>
      <w:numPr>
        <w:numId w:val="2"/>
      </w:numPr>
      <w:tabs>
        <w:tab w:val="clear" w:pos="560"/>
        <w:tab w:val="left" w:pos="374"/>
      </w:tabs>
      <w:spacing w:before="60"/>
      <w:ind w:left="374" w:hanging="204"/>
    </w:pPr>
  </w:style>
  <w:style w:type="paragraph" w:customStyle="1" w:styleId="BulletedListfirst">
    <w:name w:val="Bulleted List first"/>
    <w:basedOn w:val="BulletedList"/>
    <w:pPr>
      <w:spacing w:before="120"/>
    </w:pPr>
  </w:style>
  <w:style w:type="paragraph" w:customStyle="1" w:styleId="BulletedListlast">
    <w:name w:val="Bulleted List last"/>
    <w:basedOn w:val="BulletedList"/>
    <w:pPr>
      <w:spacing w:after="120"/>
    </w:pPr>
  </w:style>
  <w:style w:type="paragraph" w:customStyle="1" w:styleId="MTDisplayEquation">
    <w:name w:val="MTDisplayEquation"/>
    <w:basedOn w:val="ParaNoInd"/>
    <w:next w:val="Normal"/>
    <w:pPr>
      <w:tabs>
        <w:tab w:val="center" w:pos="2440"/>
        <w:tab w:val="right" w:pos="4860"/>
      </w:tabs>
    </w:pPr>
  </w:style>
  <w:style w:type="paragraph" w:customStyle="1" w:styleId="CopyrightLine">
    <w:name w:val="CopyrightLine"/>
    <w:basedOn w:val="Footer"/>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pPr>
      <w:ind w:left="400" w:hanging="400"/>
    </w:pPr>
  </w:style>
  <w:style w:type="paragraph" w:customStyle="1" w:styleId="UnnumberedListfirst">
    <w:name w:val="Unnumbered List first"/>
    <w:basedOn w:val="UnnumberedList"/>
    <w:pPr>
      <w:spacing w:before="120"/>
    </w:pPr>
  </w:style>
  <w:style w:type="paragraph" w:customStyle="1" w:styleId="UnnumberedListlast">
    <w:name w:val="Unnumbered List last"/>
    <w:basedOn w:val="UnnumberedList"/>
    <w:pPr>
      <w:spacing w:after="120"/>
    </w:pPr>
  </w:style>
  <w:style w:type="paragraph" w:styleId="BalloonText">
    <w:name w:val="Balloon Text"/>
    <w:basedOn w:val="Normal"/>
    <w:link w:val="BalloonTextChar"/>
    <w:rsid w:val="003B6FA8"/>
    <w:pPr>
      <w:spacing w:line="240" w:lineRule="auto"/>
    </w:pPr>
    <w:rPr>
      <w:rFonts w:ascii="Tahoma" w:hAnsi="Tahoma" w:cs="Tahoma"/>
      <w:sz w:val="16"/>
      <w:szCs w:val="16"/>
    </w:rPr>
  </w:style>
  <w:style w:type="paragraph" w:customStyle="1" w:styleId="EquationDisplay">
    <w:name w:val="Equation Display"/>
    <w:basedOn w:val="MTDisplayEquation"/>
    <w:pPr>
      <w:spacing w:before="120" w:after="120" w:line="240" w:lineRule="auto"/>
    </w:pPr>
  </w:style>
  <w:style w:type="paragraph" w:customStyle="1" w:styleId="FigureCaption">
    <w:name w:val="Figure Caption"/>
    <w:pPr>
      <w:spacing w:before="290" w:after="240" w:line="200" w:lineRule="exact"/>
      <w:jc w:val="both"/>
    </w:pPr>
    <w:rPr>
      <w:sz w:val="16"/>
      <w:lang w:eastAsia="en-US"/>
    </w:rPr>
  </w:style>
  <w:style w:type="paragraph" w:customStyle="1" w:styleId="Tablecaption">
    <w:name w:val="Table caption"/>
    <w:pPr>
      <w:spacing w:before="240" w:after="260" w:line="200" w:lineRule="exact"/>
    </w:pPr>
    <w:rPr>
      <w:sz w:val="16"/>
      <w:lang w:eastAsia="en-US"/>
    </w:rPr>
  </w:style>
  <w:style w:type="paragraph" w:customStyle="1" w:styleId="Tablebody">
    <w:name w:val="Table body"/>
    <w:pPr>
      <w:spacing w:line="200" w:lineRule="exact"/>
      <w:ind w:left="160" w:hanging="160"/>
    </w:pPr>
    <w:rPr>
      <w:sz w:val="16"/>
      <w:lang w:eastAsia="en-US"/>
    </w:rPr>
  </w:style>
  <w:style w:type="paragraph" w:customStyle="1" w:styleId="TableColumnhead">
    <w:name w:val="Table Column head"/>
    <w:basedOn w:val="Tablebody"/>
    <w:pPr>
      <w:spacing w:before="80" w:after="140"/>
    </w:pPr>
  </w:style>
  <w:style w:type="paragraph" w:customStyle="1" w:styleId="Tablebodyfirst">
    <w:name w:val="Table body first"/>
    <w:basedOn w:val="Tablebody"/>
    <w:pPr>
      <w:spacing w:before="90"/>
    </w:pPr>
  </w:style>
  <w:style w:type="paragraph" w:customStyle="1" w:styleId="Tablebodylast">
    <w:name w:val="Table body last"/>
    <w:basedOn w:val="Tablebody"/>
    <w:pPr>
      <w:spacing w:after="134"/>
    </w:pPr>
  </w:style>
  <w:style w:type="paragraph" w:customStyle="1" w:styleId="Tablefootnote">
    <w:name w:val="Table footnote"/>
    <w:pPr>
      <w:spacing w:before="80" w:line="180" w:lineRule="exact"/>
      <w:jc w:val="both"/>
    </w:pPr>
    <w:rPr>
      <w:sz w:val="14"/>
      <w:lang w:eastAsia="en-US"/>
    </w:rPr>
  </w:style>
  <w:style w:type="paragraph" w:customStyle="1" w:styleId="AckHead">
    <w:name w:val="Ack Head"/>
    <w:basedOn w:val="Ahead"/>
  </w:style>
  <w:style w:type="paragraph" w:customStyle="1" w:styleId="AckText">
    <w:name w:val="Ack Text"/>
    <w:basedOn w:val="ParaNoInd"/>
  </w:style>
  <w:style w:type="paragraph" w:customStyle="1" w:styleId="RefHead">
    <w:name w:val="Ref Head"/>
    <w:basedOn w:val="Ahead"/>
  </w:style>
  <w:style w:type="paragraph" w:customStyle="1" w:styleId="RefText">
    <w:name w:val="Ref Text"/>
    <w:pPr>
      <w:spacing w:line="180" w:lineRule="exact"/>
      <w:ind w:left="227" w:hanging="227"/>
      <w:jc w:val="both"/>
    </w:pPr>
    <w:rPr>
      <w:sz w:val="14"/>
      <w:lang w:eastAsia="en-US"/>
    </w:rPr>
  </w:style>
  <w:style w:type="paragraph" w:customStyle="1" w:styleId="BHead">
    <w:name w:val="B Head"/>
    <w:pPr>
      <w:numPr>
        <w:ilvl w:val="1"/>
        <w:numId w:val="8"/>
      </w:numPr>
      <w:spacing w:before="100" w:after="60" w:line="260" w:lineRule="exact"/>
      <w:outlineLvl w:val="1"/>
    </w:pPr>
    <w:rPr>
      <w:rFonts w:ascii="Helvetica" w:hAnsi="Helvetica"/>
      <w:b/>
      <w:lang w:eastAsia="en-US"/>
    </w:rPr>
  </w:style>
  <w:style w:type="paragraph" w:styleId="HTMLAddress">
    <w:name w:val="HTML Address"/>
    <w:basedOn w:val="Normal"/>
    <w:rPr>
      <w:i/>
      <w:iCs/>
    </w:rPr>
  </w:style>
  <w:style w:type="paragraph" w:customStyle="1" w:styleId="ArticleType">
    <w:name w:val="Article Type"/>
    <w:pPr>
      <w:spacing w:before="160"/>
    </w:pPr>
    <w:rPr>
      <w:rFonts w:ascii="Helvetica" w:hAnsi="Helvetica"/>
      <w:i/>
      <w:sz w:val="24"/>
      <w:lang w:eastAsia="en-US"/>
    </w:rPr>
  </w:style>
  <w:style w:type="paragraph" w:customStyle="1" w:styleId="Para0">
    <w:name w:val="&lt;Para&gt;"/>
    <w:basedOn w:val="Para"/>
    <w:link w:val="ParaChar0"/>
    <w:pPr>
      <w:spacing w:line="200" w:lineRule="exact"/>
    </w:pPr>
    <w:rPr>
      <w:sz w:val="16"/>
    </w:rPr>
  </w:style>
  <w:style w:type="paragraph" w:customStyle="1" w:styleId="ParaNoInd0">
    <w:name w:val="&lt;ParaNoInd&gt;"/>
    <w:basedOn w:val="ParaNoInd"/>
    <w:pPr>
      <w:spacing w:line="200" w:lineRule="exact"/>
    </w:pPr>
    <w:rPr>
      <w:sz w:val="16"/>
    </w:rPr>
  </w:style>
  <w:style w:type="paragraph" w:customStyle="1" w:styleId="ParawithChead0">
    <w:name w:val="&lt;Para with C head&gt;"/>
    <w:basedOn w:val="ParawithChead"/>
    <w:pPr>
      <w:spacing w:line="200" w:lineRule="exact"/>
    </w:pPr>
    <w:rPr>
      <w:sz w:val="16"/>
    </w:rPr>
  </w:style>
  <w:style w:type="paragraph" w:customStyle="1" w:styleId="EquationDisplay0">
    <w:name w:val="&lt;Equation Display&gt;"/>
    <w:basedOn w:val="EquationDisplay"/>
    <w:rPr>
      <w:sz w:val="16"/>
    </w:rPr>
  </w:style>
  <w:style w:type="paragraph" w:customStyle="1" w:styleId="FigureCaption0">
    <w:name w:val="&lt;Figure Caption&gt;"/>
    <w:basedOn w:val="FigureCaption"/>
    <w:pPr>
      <w:spacing w:line="180" w:lineRule="exact"/>
    </w:pPr>
    <w:rPr>
      <w:sz w:val="14"/>
    </w:rPr>
  </w:style>
  <w:style w:type="paragraph" w:customStyle="1" w:styleId="Tablebody0">
    <w:name w:val="&lt;Table body&gt;"/>
    <w:basedOn w:val="Tablebody"/>
    <w:pPr>
      <w:spacing w:line="180" w:lineRule="exact"/>
      <w:ind w:left="159" w:hanging="159"/>
    </w:pPr>
    <w:rPr>
      <w:sz w:val="14"/>
    </w:rPr>
  </w:style>
  <w:style w:type="paragraph" w:customStyle="1" w:styleId="Tablebodyfirst0">
    <w:name w:val="&lt;Table body first&gt;"/>
    <w:basedOn w:val="Tablebodyfirst"/>
    <w:pPr>
      <w:spacing w:line="180" w:lineRule="exact"/>
      <w:ind w:left="159" w:hanging="159"/>
    </w:pPr>
    <w:rPr>
      <w:sz w:val="14"/>
    </w:rPr>
  </w:style>
  <w:style w:type="paragraph" w:customStyle="1" w:styleId="Tablebodylast0">
    <w:name w:val="&lt;Table body last&gt;"/>
    <w:basedOn w:val="Tablebodylast"/>
    <w:pPr>
      <w:spacing w:line="180" w:lineRule="exact"/>
      <w:ind w:left="159" w:hanging="159"/>
    </w:pPr>
  </w:style>
  <w:style w:type="paragraph" w:customStyle="1" w:styleId="Tablecaption0">
    <w:name w:val="&lt;Table caption&gt;"/>
    <w:basedOn w:val="Tablecaption"/>
    <w:pPr>
      <w:spacing w:line="180" w:lineRule="exact"/>
    </w:pPr>
  </w:style>
  <w:style w:type="paragraph" w:customStyle="1" w:styleId="TableColumnhead0">
    <w:name w:val="&lt;Table Column head&gt;"/>
    <w:basedOn w:val="TableColumnhead"/>
    <w:pPr>
      <w:spacing w:line="180" w:lineRule="exact"/>
      <w:ind w:left="159" w:hanging="159"/>
    </w:pPr>
    <w:rPr>
      <w:sz w:val="14"/>
    </w:rPr>
  </w:style>
  <w:style w:type="paragraph" w:customStyle="1" w:styleId="Tablefootnote0">
    <w:name w:val="&lt;Table footnote&gt;"/>
    <w:basedOn w:val="Tablefootnote"/>
    <w:pPr>
      <w:spacing w:line="160" w:lineRule="exact"/>
    </w:pPr>
    <w:rPr>
      <w:sz w:val="12"/>
    </w:rPr>
  </w:style>
  <w:style w:type="paragraph" w:customStyle="1" w:styleId="NumberedList0">
    <w:name w:val="&lt;Numbered List&gt;"/>
    <w:basedOn w:val="NumberedList"/>
    <w:pPr>
      <w:spacing w:line="200" w:lineRule="exact"/>
      <w:ind w:left="561" w:hanging="391"/>
    </w:pPr>
    <w:rPr>
      <w:sz w:val="16"/>
    </w:rPr>
  </w:style>
  <w:style w:type="paragraph" w:customStyle="1" w:styleId="NumberedListfirst0">
    <w:name w:val="&lt;Numbered List first&gt;"/>
    <w:basedOn w:val="NumberedListfirst"/>
    <w:pPr>
      <w:spacing w:line="200" w:lineRule="exact"/>
      <w:ind w:left="561" w:hanging="391"/>
    </w:pPr>
    <w:rPr>
      <w:sz w:val="16"/>
    </w:rPr>
  </w:style>
  <w:style w:type="paragraph" w:customStyle="1" w:styleId="NumberedListlast0">
    <w:name w:val="&lt;Numbered List last&gt;"/>
    <w:basedOn w:val="NumberedListlast"/>
    <w:pPr>
      <w:spacing w:line="200" w:lineRule="exact"/>
      <w:ind w:left="561" w:hanging="391"/>
    </w:pPr>
    <w:rPr>
      <w:sz w:val="16"/>
    </w:rPr>
  </w:style>
  <w:style w:type="paragraph" w:customStyle="1" w:styleId="BulletedList0">
    <w:name w:val="&lt;Bulleted List&gt;"/>
    <w:basedOn w:val="BulletedList"/>
    <w:pPr>
      <w:spacing w:line="200" w:lineRule="exact"/>
    </w:pPr>
    <w:rPr>
      <w:sz w:val="16"/>
    </w:rPr>
  </w:style>
  <w:style w:type="paragraph" w:customStyle="1" w:styleId="BulletedListfirst0">
    <w:name w:val="&lt;Bulleted List first&gt;"/>
    <w:basedOn w:val="BulletedListfirst"/>
    <w:pPr>
      <w:spacing w:line="200" w:lineRule="exact"/>
    </w:pPr>
    <w:rPr>
      <w:sz w:val="16"/>
    </w:rPr>
  </w:style>
  <w:style w:type="paragraph" w:customStyle="1" w:styleId="BulletedListlast0">
    <w:name w:val="&lt;Bulleted List last&gt;"/>
    <w:basedOn w:val="BulletedListlast"/>
    <w:pPr>
      <w:spacing w:line="200" w:lineRule="exact"/>
    </w:pPr>
    <w:rPr>
      <w:sz w:val="16"/>
    </w:rPr>
  </w:style>
  <w:style w:type="paragraph" w:customStyle="1" w:styleId="UnnumberedList0">
    <w:name w:val="&lt;Unnumbered List&gt;"/>
    <w:basedOn w:val="UnnumberedList"/>
    <w:pPr>
      <w:spacing w:line="200" w:lineRule="exact"/>
      <w:ind w:left="403" w:hanging="403"/>
    </w:pPr>
    <w:rPr>
      <w:sz w:val="16"/>
    </w:rPr>
  </w:style>
  <w:style w:type="paragraph" w:customStyle="1" w:styleId="UnnumberedListfirst0">
    <w:name w:val="&lt;Unnumbered List first&gt;"/>
    <w:basedOn w:val="UnnumberedListfirst"/>
    <w:pPr>
      <w:spacing w:line="200" w:lineRule="exact"/>
      <w:ind w:left="403" w:hanging="403"/>
    </w:pPr>
    <w:rPr>
      <w:sz w:val="16"/>
    </w:rPr>
  </w:style>
  <w:style w:type="paragraph" w:customStyle="1" w:styleId="UnnumberedListlast0">
    <w:name w:val="&lt;Unnumbered List last&gt;"/>
    <w:basedOn w:val="UnnumberedListlast"/>
    <w:pPr>
      <w:spacing w:line="200" w:lineRule="exact"/>
      <w:ind w:left="403" w:hanging="403"/>
    </w:pPr>
    <w:rPr>
      <w:sz w:val="16"/>
    </w:rPr>
  </w:style>
  <w:style w:type="character" w:customStyle="1" w:styleId="BalloonTextChar">
    <w:name w:val="Balloon Text Char"/>
    <w:basedOn w:val="DefaultParagraphFont"/>
    <w:link w:val="BalloonText"/>
    <w:rsid w:val="003B6FA8"/>
    <w:rPr>
      <w:rFonts w:ascii="Tahoma" w:hAnsi="Tahoma" w:cs="Tahoma"/>
      <w:sz w:val="16"/>
      <w:szCs w:val="16"/>
      <w:lang w:eastAsia="en-US"/>
    </w:rPr>
  </w:style>
  <w:style w:type="character" w:styleId="Hyperlink">
    <w:name w:val="Hyperlink"/>
    <w:basedOn w:val="DefaultParagraphFont"/>
    <w:uiPriority w:val="99"/>
    <w:unhideWhenUsed/>
    <w:rsid w:val="00B13A8D"/>
    <w:rPr>
      <w:color w:val="0000FF" w:themeColor="hyperlink"/>
      <w:u w:val="single"/>
    </w:rPr>
  </w:style>
  <w:style w:type="character" w:styleId="CommentReference">
    <w:name w:val="annotation reference"/>
    <w:basedOn w:val="DefaultParagraphFont"/>
    <w:unhideWhenUsed/>
    <w:qFormat/>
    <w:rsid w:val="00E02A0A"/>
    <w:rPr>
      <w:sz w:val="16"/>
      <w:szCs w:val="16"/>
    </w:rPr>
  </w:style>
  <w:style w:type="paragraph" w:styleId="CommentText">
    <w:name w:val="annotation text"/>
    <w:basedOn w:val="Normal"/>
    <w:link w:val="CommentTextChar"/>
    <w:unhideWhenUsed/>
    <w:qFormat/>
    <w:rsid w:val="00E02A0A"/>
    <w:pPr>
      <w:spacing w:line="240" w:lineRule="auto"/>
    </w:pPr>
    <w:rPr>
      <w:szCs w:val="20"/>
    </w:rPr>
  </w:style>
  <w:style w:type="character" w:customStyle="1" w:styleId="CommentTextChar">
    <w:name w:val="Comment Text Char"/>
    <w:basedOn w:val="DefaultParagraphFont"/>
    <w:link w:val="CommentText"/>
    <w:semiHidden/>
    <w:qFormat/>
    <w:rsid w:val="00E02A0A"/>
    <w:rPr>
      <w:rFonts w:ascii="Times" w:hAnsi="Times"/>
      <w:lang w:eastAsia="en-US"/>
    </w:rPr>
  </w:style>
  <w:style w:type="paragraph" w:styleId="CommentSubject">
    <w:name w:val="annotation subject"/>
    <w:basedOn w:val="CommentText"/>
    <w:next w:val="CommentText"/>
    <w:link w:val="CommentSubjectChar"/>
    <w:semiHidden/>
    <w:unhideWhenUsed/>
    <w:rsid w:val="00E02A0A"/>
    <w:rPr>
      <w:b/>
      <w:bCs/>
    </w:rPr>
  </w:style>
  <w:style w:type="character" w:customStyle="1" w:styleId="CommentSubjectChar">
    <w:name w:val="Comment Subject Char"/>
    <w:basedOn w:val="CommentTextChar"/>
    <w:link w:val="CommentSubject"/>
    <w:semiHidden/>
    <w:rsid w:val="00E02A0A"/>
    <w:rPr>
      <w:rFonts w:ascii="Times" w:hAnsi="Times"/>
      <w:b/>
      <w:bCs/>
      <w:lang w:eastAsia="en-US"/>
    </w:rPr>
  </w:style>
  <w:style w:type="character" w:customStyle="1" w:styleId="apple-converted-space">
    <w:name w:val="apple-converted-space"/>
    <w:basedOn w:val="DefaultParagraphFont"/>
    <w:rsid w:val="00665708"/>
  </w:style>
  <w:style w:type="paragraph" w:styleId="NormalWeb">
    <w:name w:val="Normal (Web)"/>
    <w:basedOn w:val="Normal"/>
    <w:uiPriority w:val="99"/>
    <w:semiHidden/>
    <w:unhideWhenUsed/>
    <w:rsid w:val="00915665"/>
    <w:pPr>
      <w:spacing w:before="100" w:beforeAutospacing="1" w:after="100" w:afterAutospacing="1" w:line="240" w:lineRule="auto"/>
    </w:pPr>
    <w:rPr>
      <w:rFonts w:ascii="Times New Roman" w:eastAsia="Times New Roman" w:hAnsi="Times New Roman"/>
    </w:rPr>
  </w:style>
  <w:style w:type="paragraph" w:styleId="Caption">
    <w:name w:val="caption"/>
    <w:basedOn w:val="Normal"/>
    <w:next w:val="Normal"/>
    <w:uiPriority w:val="35"/>
    <w:unhideWhenUsed/>
    <w:qFormat/>
    <w:rsid w:val="00045625"/>
    <w:pPr>
      <w:spacing w:before="120" w:after="200" w:line="240" w:lineRule="auto"/>
    </w:pPr>
    <w:rPr>
      <w:rFonts w:ascii="Times New Roman" w:hAnsi="Times New Roman"/>
      <w:iCs/>
      <w:sz w:val="20"/>
      <w:szCs w:val="18"/>
    </w:rPr>
  </w:style>
  <w:style w:type="paragraph" w:customStyle="1" w:styleId="EndNoteBibliographyTitle">
    <w:name w:val="EndNote Bibliography Title"/>
    <w:basedOn w:val="Normal"/>
    <w:link w:val="EndNoteBibliographyTitleChar"/>
    <w:rsid w:val="006048E9"/>
    <w:pPr>
      <w:jc w:val="center"/>
    </w:pPr>
    <w:rPr>
      <w:rFonts w:ascii="Times New Roman" w:hAnsi="Times New Roman"/>
      <w:noProof/>
      <w:sz w:val="18"/>
    </w:rPr>
  </w:style>
  <w:style w:type="character" w:customStyle="1" w:styleId="ParaChar">
    <w:name w:val="Para Char"/>
    <w:basedOn w:val="DefaultParagraphFont"/>
    <w:link w:val="Para"/>
    <w:rsid w:val="006048E9"/>
    <w:rPr>
      <w:sz w:val="18"/>
      <w:lang w:eastAsia="en-US"/>
    </w:rPr>
  </w:style>
  <w:style w:type="character" w:customStyle="1" w:styleId="ParaChar0">
    <w:name w:val="&lt;Para&gt; Char"/>
    <w:basedOn w:val="ParaChar"/>
    <w:link w:val="Para0"/>
    <w:rsid w:val="006048E9"/>
    <w:rPr>
      <w:sz w:val="16"/>
      <w:lang w:eastAsia="en-US"/>
    </w:rPr>
  </w:style>
  <w:style w:type="character" w:customStyle="1" w:styleId="EndNoteBibliographyTitleChar">
    <w:name w:val="EndNote Bibliography Title Char"/>
    <w:basedOn w:val="ParaChar0"/>
    <w:link w:val="EndNoteBibliographyTitle"/>
    <w:rsid w:val="006048E9"/>
    <w:rPr>
      <w:noProof/>
      <w:sz w:val="18"/>
      <w:szCs w:val="24"/>
      <w:lang w:eastAsia="en-US"/>
    </w:rPr>
  </w:style>
  <w:style w:type="paragraph" w:customStyle="1" w:styleId="EndNoteBibliography">
    <w:name w:val="EndNote Bibliography"/>
    <w:basedOn w:val="Normal"/>
    <w:link w:val="EndNoteBibliographyChar"/>
    <w:rsid w:val="006048E9"/>
    <w:rPr>
      <w:rFonts w:ascii="Times New Roman" w:hAnsi="Times New Roman"/>
      <w:noProof/>
      <w:sz w:val="18"/>
    </w:rPr>
  </w:style>
  <w:style w:type="character" w:customStyle="1" w:styleId="EndNoteBibliographyChar">
    <w:name w:val="EndNote Bibliography Char"/>
    <w:basedOn w:val="ParaChar0"/>
    <w:link w:val="EndNoteBibliography"/>
    <w:rsid w:val="006048E9"/>
    <w:rPr>
      <w:noProof/>
      <w:sz w:val="18"/>
      <w:szCs w:val="24"/>
      <w:lang w:eastAsia="en-US"/>
    </w:rPr>
  </w:style>
  <w:style w:type="paragraph" w:styleId="TableofFigures">
    <w:name w:val="table of figures"/>
    <w:basedOn w:val="Normal"/>
    <w:next w:val="Normal"/>
    <w:uiPriority w:val="99"/>
    <w:unhideWhenUsed/>
    <w:rsid w:val="007A1F76"/>
  </w:style>
  <w:style w:type="paragraph" w:styleId="Revision">
    <w:name w:val="Revision"/>
    <w:hidden/>
    <w:uiPriority w:val="99"/>
    <w:semiHidden/>
    <w:rsid w:val="00BF10BC"/>
    <w:rPr>
      <w:rFonts w:ascii="Times" w:hAnsi="Times"/>
      <w:szCs w:val="24"/>
      <w:lang w:eastAsia="en-US"/>
    </w:rPr>
  </w:style>
  <w:style w:type="paragraph" w:styleId="TOCHeading">
    <w:name w:val="TOC Heading"/>
    <w:basedOn w:val="Heading1"/>
    <w:next w:val="Normal"/>
    <w:uiPriority w:val="39"/>
    <w:unhideWhenUsed/>
    <w:qFormat/>
    <w:rsid w:val="002F5EB4"/>
    <w:pPr>
      <w:keepNext/>
      <w:keepLines/>
      <w:numPr>
        <w:numId w:val="0"/>
      </w:numPr>
      <w:spacing w:before="240" w:after="0" w:line="259" w:lineRule="auto"/>
      <w:outlineLvl w:val="9"/>
    </w:pPr>
    <w:rPr>
      <w:rFonts w:asciiTheme="majorHAnsi" w:eastAsiaTheme="majorEastAsia" w:hAnsiTheme="majorHAnsi" w:cstheme="majorBidi"/>
      <w:b w:val="0"/>
      <w:caps w:val="0"/>
      <w:color w:val="365F91" w:themeColor="accent1" w:themeShade="BF"/>
      <w:sz w:val="32"/>
      <w:szCs w:val="32"/>
    </w:rPr>
  </w:style>
  <w:style w:type="paragraph" w:styleId="EndnoteText">
    <w:name w:val="endnote text"/>
    <w:basedOn w:val="Normal"/>
    <w:link w:val="EndnoteTextChar"/>
    <w:semiHidden/>
    <w:unhideWhenUsed/>
    <w:rsid w:val="00C55A97"/>
    <w:pPr>
      <w:spacing w:line="240" w:lineRule="auto"/>
    </w:pPr>
    <w:rPr>
      <w:szCs w:val="20"/>
    </w:rPr>
  </w:style>
  <w:style w:type="character" w:customStyle="1" w:styleId="EndnoteTextChar">
    <w:name w:val="Endnote Text Char"/>
    <w:basedOn w:val="DefaultParagraphFont"/>
    <w:link w:val="EndnoteText"/>
    <w:semiHidden/>
    <w:rsid w:val="00C55A97"/>
    <w:rPr>
      <w:rFonts w:ascii="Times" w:hAnsi="Times"/>
      <w:lang w:eastAsia="en-US"/>
    </w:rPr>
  </w:style>
  <w:style w:type="character" w:styleId="EndnoteReference">
    <w:name w:val="endnote reference"/>
    <w:basedOn w:val="DefaultParagraphFont"/>
    <w:semiHidden/>
    <w:unhideWhenUsed/>
    <w:rsid w:val="00C55A97"/>
    <w:rPr>
      <w:vertAlign w:val="superscript"/>
    </w:rPr>
  </w:style>
  <w:style w:type="table" w:styleId="TableGrid">
    <w:name w:val="Table Grid"/>
    <w:basedOn w:val="TableNormal"/>
    <w:rsid w:val="00CA56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533F8"/>
    <w:pPr>
      <w:autoSpaceDE w:val="0"/>
      <w:autoSpaceDN w:val="0"/>
      <w:adjustRightInd w:val="0"/>
    </w:pPr>
    <w:rPr>
      <w:color w:val="000000"/>
      <w:sz w:val="24"/>
      <w:szCs w:val="24"/>
    </w:rPr>
  </w:style>
  <w:style w:type="paragraph" w:styleId="ListParagraph">
    <w:name w:val="List Paragraph"/>
    <w:basedOn w:val="Normal"/>
    <w:uiPriority w:val="34"/>
    <w:qFormat/>
    <w:rsid w:val="008B3BD2"/>
    <w:pPr>
      <w:ind w:left="720"/>
      <w:contextualSpacing/>
    </w:pPr>
  </w:style>
  <w:style w:type="paragraph" w:customStyle="1" w:styleId="StyleCaptionTimesNewRoman8ptNotItalicAuto">
    <w:name w:val="Style Caption + Times New Roman 8 pt Not Italic Auto"/>
    <w:basedOn w:val="Caption"/>
    <w:rsid w:val="00017328"/>
    <w:rPr>
      <w:rFonts w:cstheme="minorBidi"/>
      <w:i/>
      <w:iCs w:val="0"/>
      <w:color w:val="000000" w:themeColor="text1"/>
      <w:sz w:val="16"/>
      <w:lang w:eastAsia="zh-CN"/>
    </w:rPr>
  </w:style>
  <w:style w:type="character" w:styleId="PlaceholderText">
    <w:name w:val="Placeholder Text"/>
    <w:basedOn w:val="DefaultParagraphFont"/>
    <w:uiPriority w:val="99"/>
    <w:semiHidden/>
    <w:rsid w:val="000456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1079">
      <w:bodyDiv w:val="1"/>
      <w:marLeft w:val="0"/>
      <w:marRight w:val="0"/>
      <w:marTop w:val="0"/>
      <w:marBottom w:val="0"/>
      <w:divBdr>
        <w:top w:val="none" w:sz="0" w:space="0" w:color="auto"/>
        <w:left w:val="none" w:sz="0" w:space="0" w:color="auto"/>
        <w:bottom w:val="none" w:sz="0" w:space="0" w:color="auto"/>
        <w:right w:val="none" w:sz="0" w:space="0" w:color="auto"/>
      </w:divBdr>
    </w:div>
    <w:div w:id="206649861">
      <w:bodyDiv w:val="1"/>
      <w:marLeft w:val="0"/>
      <w:marRight w:val="0"/>
      <w:marTop w:val="0"/>
      <w:marBottom w:val="0"/>
      <w:divBdr>
        <w:top w:val="none" w:sz="0" w:space="0" w:color="auto"/>
        <w:left w:val="none" w:sz="0" w:space="0" w:color="auto"/>
        <w:bottom w:val="none" w:sz="0" w:space="0" w:color="auto"/>
        <w:right w:val="none" w:sz="0" w:space="0" w:color="auto"/>
      </w:divBdr>
    </w:div>
    <w:div w:id="216402768">
      <w:bodyDiv w:val="1"/>
      <w:marLeft w:val="0"/>
      <w:marRight w:val="0"/>
      <w:marTop w:val="0"/>
      <w:marBottom w:val="0"/>
      <w:divBdr>
        <w:top w:val="none" w:sz="0" w:space="0" w:color="auto"/>
        <w:left w:val="none" w:sz="0" w:space="0" w:color="auto"/>
        <w:bottom w:val="none" w:sz="0" w:space="0" w:color="auto"/>
        <w:right w:val="none" w:sz="0" w:space="0" w:color="auto"/>
      </w:divBdr>
    </w:div>
    <w:div w:id="230426445">
      <w:bodyDiv w:val="1"/>
      <w:marLeft w:val="0"/>
      <w:marRight w:val="0"/>
      <w:marTop w:val="0"/>
      <w:marBottom w:val="0"/>
      <w:divBdr>
        <w:top w:val="none" w:sz="0" w:space="0" w:color="auto"/>
        <w:left w:val="none" w:sz="0" w:space="0" w:color="auto"/>
        <w:bottom w:val="none" w:sz="0" w:space="0" w:color="auto"/>
        <w:right w:val="none" w:sz="0" w:space="0" w:color="auto"/>
      </w:divBdr>
    </w:div>
    <w:div w:id="242034298">
      <w:bodyDiv w:val="1"/>
      <w:marLeft w:val="0"/>
      <w:marRight w:val="0"/>
      <w:marTop w:val="0"/>
      <w:marBottom w:val="0"/>
      <w:divBdr>
        <w:top w:val="none" w:sz="0" w:space="0" w:color="auto"/>
        <w:left w:val="none" w:sz="0" w:space="0" w:color="auto"/>
        <w:bottom w:val="none" w:sz="0" w:space="0" w:color="auto"/>
        <w:right w:val="none" w:sz="0" w:space="0" w:color="auto"/>
      </w:divBdr>
    </w:div>
    <w:div w:id="313917829">
      <w:bodyDiv w:val="1"/>
      <w:marLeft w:val="0"/>
      <w:marRight w:val="0"/>
      <w:marTop w:val="0"/>
      <w:marBottom w:val="0"/>
      <w:divBdr>
        <w:top w:val="none" w:sz="0" w:space="0" w:color="auto"/>
        <w:left w:val="none" w:sz="0" w:space="0" w:color="auto"/>
        <w:bottom w:val="none" w:sz="0" w:space="0" w:color="auto"/>
        <w:right w:val="none" w:sz="0" w:space="0" w:color="auto"/>
      </w:divBdr>
    </w:div>
    <w:div w:id="366681189">
      <w:bodyDiv w:val="1"/>
      <w:marLeft w:val="0"/>
      <w:marRight w:val="0"/>
      <w:marTop w:val="0"/>
      <w:marBottom w:val="0"/>
      <w:divBdr>
        <w:top w:val="none" w:sz="0" w:space="0" w:color="auto"/>
        <w:left w:val="none" w:sz="0" w:space="0" w:color="auto"/>
        <w:bottom w:val="none" w:sz="0" w:space="0" w:color="auto"/>
        <w:right w:val="none" w:sz="0" w:space="0" w:color="auto"/>
      </w:divBdr>
      <w:divsChild>
        <w:div w:id="1524174574">
          <w:marLeft w:val="0"/>
          <w:marRight w:val="0"/>
          <w:marTop w:val="120"/>
          <w:marBottom w:val="0"/>
          <w:divBdr>
            <w:top w:val="none" w:sz="0" w:space="0" w:color="auto"/>
            <w:left w:val="none" w:sz="0" w:space="0" w:color="auto"/>
            <w:bottom w:val="none" w:sz="0" w:space="0" w:color="auto"/>
            <w:right w:val="none" w:sz="0" w:space="0" w:color="auto"/>
          </w:divBdr>
        </w:div>
        <w:div w:id="1409498153">
          <w:marLeft w:val="0"/>
          <w:marRight w:val="0"/>
          <w:marTop w:val="120"/>
          <w:marBottom w:val="0"/>
          <w:divBdr>
            <w:top w:val="none" w:sz="0" w:space="0" w:color="auto"/>
            <w:left w:val="none" w:sz="0" w:space="0" w:color="auto"/>
            <w:bottom w:val="none" w:sz="0" w:space="0" w:color="auto"/>
            <w:right w:val="none" w:sz="0" w:space="0" w:color="auto"/>
          </w:divBdr>
        </w:div>
      </w:divsChild>
    </w:div>
    <w:div w:id="392001308">
      <w:bodyDiv w:val="1"/>
      <w:marLeft w:val="0"/>
      <w:marRight w:val="0"/>
      <w:marTop w:val="0"/>
      <w:marBottom w:val="0"/>
      <w:divBdr>
        <w:top w:val="none" w:sz="0" w:space="0" w:color="auto"/>
        <w:left w:val="none" w:sz="0" w:space="0" w:color="auto"/>
        <w:bottom w:val="none" w:sz="0" w:space="0" w:color="auto"/>
        <w:right w:val="none" w:sz="0" w:space="0" w:color="auto"/>
      </w:divBdr>
      <w:divsChild>
        <w:div w:id="1840344198">
          <w:marLeft w:val="0"/>
          <w:marRight w:val="0"/>
          <w:marTop w:val="0"/>
          <w:marBottom w:val="0"/>
          <w:divBdr>
            <w:top w:val="none" w:sz="0" w:space="0" w:color="auto"/>
            <w:left w:val="none" w:sz="0" w:space="0" w:color="auto"/>
            <w:bottom w:val="none" w:sz="0" w:space="0" w:color="auto"/>
            <w:right w:val="none" w:sz="0" w:space="0" w:color="auto"/>
          </w:divBdr>
        </w:div>
      </w:divsChild>
    </w:div>
    <w:div w:id="604774153">
      <w:bodyDiv w:val="1"/>
      <w:marLeft w:val="0"/>
      <w:marRight w:val="0"/>
      <w:marTop w:val="0"/>
      <w:marBottom w:val="0"/>
      <w:divBdr>
        <w:top w:val="none" w:sz="0" w:space="0" w:color="auto"/>
        <w:left w:val="none" w:sz="0" w:space="0" w:color="auto"/>
        <w:bottom w:val="none" w:sz="0" w:space="0" w:color="auto"/>
        <w:right w:val="none" w:sz="0" w:space="0" w:color="auto"/>
      </w:divBdr>
    </w:div>
    <w:div w:id="689525938">
      <w:bodyDiv w:val="1"/>
      <w:marLeft w:val="0"/>
      <w:marRight w:val="0"/>
      <w:marTop w:val="0"/>
      <w:marBottom w:val="0"/>
      <w:divBdr>
        <w:top w:val="none" w:sz="0" w:space="0" w:color="auto"/>
        <w:left w:val="none" w:sz="0" w:space="0" w:color="auto"/>
        <w:bottom w:val="none" w:sz="0" w:space="0" w:color="auto"/>
        <w:right w:val="none" w:sz="0" w:space="0" w:color="auto"/>
      </w:divBdr>
    </w:div>
    <w:div w:id="730815247">
      <w:bodyDiv w:val="1"/>
      <w:marLeft w:val="0"/>
      <w:marRight w:val="0"/>
      <w:marTop w:val="0"/>
      <w:marBottom w:val="0"/>
      <w:divBdr>
        <w:top w:val="none" w:sz="0" w:space="0" w:color="auto"/>
        <w:left w:val="none" w:sz="0" w:space="0" w:color="auto"/>
        <w:bottom w:val="none" w:sz="0" w:space="0" w:color="auto"/>
        <w:right w:val="none" w:sz="0" w:space="0" w:color="auto"/>
      </w:divBdr>
    </w:div>
    <w:div w:id="759332712">
      <w:bodyDiv w:val="1"/>
      <w:marLeft w:val="0"/>
      <w:marRight w:val="0"/>
      <w:marTop w:val="0"/>
      <w:marBottom w:val="0"/>
      <w:divBdr>
        <w:top w:val="none" w:sz="0" w:space="0" w:color="auto"/>
        <w:left w:val="none" w:sz="0" w:space="0" w:color="auto"/>
        <w:bottom w:val="none" w:sz="0" w:space="0" w:color="auto"/>
        <w:right w:val="none" w:sz="0" w:space="0" w:color="auto"/>
      </w:divBdr>
      <w:divsChild>
        <w:div w:id="1655065183">
          <w:marLeft w:val="0"/>
          <w:marRight w:val="0"/>
          <w:marTop w:val="120"/>
          <w:marBottom w:val="0"/>
          <w:divBdr>
            <w:top w:val="none" w:sz="0" w:space="0" w:color="auto"/>
            <w:left w:val="none" w:sz="0" w:space="0" w:color="auto"/>
            <w:bottom w:val="none" w:sz="0" w:space="0" w:color="auto"/>
            <w:right w:val="none" w:sz="0" w:space="0" w:color="auto"/>
          </w:divBdr>
        </w:div>
        <w:div w:id="1039667923">
          <w:marLeft w:val="0"/>
          <w:marRight w:val="0"/>
          <w:marTop w:val="120"/>
          <w:marBottom w:val="0"/>
          <w:divBdr>
            <w:top w:val="none" w:sz="0" w:space="0" w:color="auto"/>
            <w:left w:val="none" w:sz="0" w:space="0" w:color="auto"/>
            <w:bottom w:val="none" w:sz="0" w:space="0" w:color="auto"/>
            <w:right w:val="none" w:sz="0" w:space="0" w:color="auto"/>
          </w:divBdr>
        </w:div>
      </w:divsChild>
    </w:div>
    <w:div w:id="837160400">
      <w:bodyDiv w:val="1"/>
      <w:marLeft w:val="0"/>
      <w:marRight w:val="0"/>
      <w:marTop w:val="0"/>
      <w:marBottom w:val="0"/>
      <w:divBdr>
        <w:top w:val="none" w:sz="0" w:space="0" w:color="auto"/>
        <w:left w:val="none" w:sz="0" w:space="0" w:color="auto"/>
        <w:bottom w:val="none" w:sz="0" w:space="0" w:color="auto"/>
        <w:right w:val="none" w:sz="0" w:space="0" w:color="auto"/>
      </w:divBdr>
    </w:div>
    <w:div w:id="892081009">
      <w:bodyDiv w:val="1"/>
      <w:marLeft w:val="0"/>
      <w:marRight w:val="0"/>
      <w:marTop w:val="0"/>
      <w:marBottom w:val="0"/>
      <w:divBdr>
        <w:top w:val="none" w:sz="0" w:space="0" w:color="auto"/>
        <w:left w:val="none" w:sz="0" w:space="0" w:color="auto"/>
        <w:bottom w:val="none" w:sz="0" w:space="0" w:color="auto"/>
        <w:right w:val="none" w:sz="0" w:space="0" w:color="auto"/>
      </w:divBdr>
    </w:div>
    <w:div w:id="975766648">
      <w:bodyDiv w:val="1"/>
      <w:marLeft w:val="0"/>
      <w:marRight w:val="0"/>
      <w:marTop w:val="0"/>
      <w:marBottom w:val="0"/>
      <w:divBdr>
        <w:top w:val="none" w:sz="0" w:space="0" w:color="auto"/>
        <w:left w:val="none" w:sz="0" w:space="0" w:color="auto"/>
        <w:bottom w:val="none" w:sz="0" w:space="0" w:color="auto"/>
        <w:right w:val="none" w:sz="0" w:space="0" w:color="auto"/>
      </w:divBdr>
    </w:div>
    <w:div w:id="1007365146">
      <w:bodyDiv w:val="1"/>
      <w:marLeft w:val="0"/>
      <w:marRight w:val="0"/>
      <w:marTop w:val="0"/>
      <w:marBottom w:val="0"/>
      <w:divBdr>
        <w:top w:val="none" w:sz="0" w:space="0" w:color="auto"/>
        <w:left w:val="none" w:sz="0" w:space="0" w:color="auto"/>
        <w:bottom w:val="none" w:sz="0" w:space="0" w:color="auto"/>
        <w:right w:val="none" w:sz="0" w:space="0" w:color="auto"/>
      </w:divBdr>
    </w:div>
    <w:div w:id="1094403398">
      <w:bodyDiv w:val="1"/>
      <w:marLeft w:val="0"/>
      <w:marRight w:val="0"/>
      <w:marTop w:val="0"/>
      <w:marBottom w:val="0"/>
      <w:divBdr>
        <w:top w:val="none" w:sz="0" w:space="0" w:color="auto"/>
        <w:left w:val="none" w:sz="0" w:space="0" w:color="auto"/>
        <w:bottom w:val="none" w:sz="0" w:space="0" w:color="auto"/>
        <w:right w:val="none" w:sz="0" w:space="0" w:color="auto"/>
      </w:divBdr>
    </w:div>
    <w:div w:id="1095247027">
      <w:bodyDiv w:val="1"/>
      <w:marLeft w:val="0"/>
      <w:marRight w:val="0"/>
      <w:marTop w:val="0"/>
      <w:marBottom w:val="0"/>
      <w:divBdr>
        <w:top w:val="none" w:sz="0" w:space="0" w:color="auto"/>
        <w:left w:val="none" w:sz="0" w:space="0" w:color="auto"/>
        <w:bottom w:val="none" w:sz="0" w:space="0" w:color="auto"/>
        <w:right w:val="none" w:sz="0" w:space="0" w:color="auto"/>
      </w:divBdr>
    </w:div>
    <w:div w:id="1319729114">
      <w:bodyDiv w:val="1"/>
      <w:marLeft w:val="0"/>
      <w:marRight w:val="0"/>
      <w:marTop w:val="0"/>
      <w:marBottom w:val="0"/>
      <w:divBdr>
        <w:top w:val="none" w:sz="0" w:space="0" w:color="auto"/>
        <w:left w:val="none" w:sz="0" w:space="0" w:color="auto"/>
        <w:bottom w:val="none" w:sz="0" w:space="0" w:color="auto"/>
        <w:right w:val="none" w:sz="0" w:space="0" w:color="auto"/>
      </w:divBdr>
    </w:div>
    <w:div w:id="1346442027">
      <w:bodyDiv w:val="1"/>
      <w:marLeft w:val="0"/>
      <w:marRight w:val="0"/>
      <w:marTop w:val="0"/>
      <w:marBottom w:val="0"/>
      <w:divBdr>
        <w:top w:val="none" w:sz="0" w:space="0" w:color="auto"/>
        <w:left w:val="none" w:sz="0" w:space="0" w:color="auto"/>
        <w:bottom w:val="none" w:sz="0" w:space="0" w:color="auto"/>
        <w:right w:val="none" w:sz="0" w:space="0" w:color="auto"/>
      </w:divBdr>
      <w:divsChild>
        <w:div w:id="1713726334">
          <w:marLeft w:val="0"/>
          <w:marRight w:val="0"/>
          <w:marTop w:val="120"/>
          <w:marBottom w:val="0"/>
          <w:divBdr>
            <w:top w:val="none" w:sz="0" w:space="0" w:color="auto"/>
            <w:left w:val="none" w:sz="0" w:space="0" w:color="auto"/>
            <w:bottom w:val="none" w:sz="0" w:space="0" w:color="auto"/>
            <w:right w:val="none" w:sz="0" w:space="0" w:color="auto"/>
          </w:divBdr>
        </w:div>
        <w:div w:id="205457434">
          <w:marLeft w:val="0"/>
          <w:marRight w:val="0"/>
          <w:marTop w:val="120"/>
          <w:marBottom w:val="0"/>
          <w:divBdr>
            <w:top w:val="none" w:sz="0" w:space="0" w:color="auto"/>
            <w:left w:val="none" w:sz="0" w:space="0" w:color="auto"/>
            <w:bottom w:val="none" w:sz="0" w:space="0" w:color="auto"/>
            <w:right w:val="none" w:sz="0" w:space="0" w:color="auto"/>
          </w:divBdr>
        </w:div>
      </w:divsChild>
    </w:div>
    <w:div w:id="1391415149">
      <w:bodyDiv w:val="1"/>
      <w:marLeft w:val="0"/>
      <w:marRight w:val="0"/>
      <w:marTop w:val="0"/>
      <w:marBottom w:val="0"/>
      <w:divBdr>
        <w:top w:val="none" w:sz="0" w:space="0" w:color="auto"/>
        <w:left w:val="none" w:sz="0" w:space="0" w:color="auto"/>
        <w:bottom w:val="none" w:sz="0" w:space="0" w:color="auto"/>
        <w:right w:val="none" w:sz="0" w:space="0" w:color="auto"/>
      </w:divBdr>
    </w:div>
    <w:div w:id="1524511179">
      <w:bodyDiv w:val="1"/>
      <w:marLeft w:val="0"/>
      <w:marRight w:val="0"/>
      <w:marTop w:val="0"/>
      <w:marBottom w:val="0"/>
      <w:divBdr>
        <w:top w:val="none" w:sz="0" w:space="0" w:color="auto"/>
        <w:left w:val="none" w:sz="0" w:space="0" w:color="auto"/>
        <w:bottom w:val="none" w:sz="0" w:space="0" w:color="auto"/>
        <w:right w:val="none" w:sz="0" w:space="0" w:color="auto"/>
      </w:divBdr>
    </w:div>
    <w:div w:id="1534876705">
      <w:bodyDiv w:val="1"/>
      <w:marLeft w:val="0"/>
      <w:marRight w:val="0"/>
      <w:marTop w:val="0"/>
      <w:marBottom w:val="0"/>
      <w:divBdr>
        <w:top w:val="none" w:sz="0" w:space="0" w:color="auto"/>
        <w:left w:val="none" w:sz="0" w:space="0" w:color="auto"/>
        <w:bottom w:val="none" w:sz="0" w:space="0" w:color="auto"/>
        <w:right w:val="none" w:sz="0" w:space="0" w:color="auto"/>
      </w:divBdr>
      <w:divsChild>
        <w:div w:id="1429345658">
          <w:marLeft w:val="0"/>
          <w:marRight w:val="0"/>
          <w:marTop w:val="120"/>
          <w:marBottom w:val="0"/>
          <w:divBdr>
            <w:top w:val="none" w:sz="0" w:space="0" w:color="auto"/>
            <w:left w:val="none" w:sz="0" w:space="0" w:color="auto"/>
            <w:bottom w:val="none" w:sz="0" w:space="0" w:color="auto"/>
            <w:right w:val="none" w:sz="0" w:space="0" w:color="auto"/>
          </w:divBdr>
        </w:div>
        <w:div w:id="2056395053">
          <w:marLeft w:val="0"/>
          <w:marRight w:val="0"/>
          <w:marTop w:val="120"/>
          <w:marBottom w:val="0"/>
          <w:divBdr>
            <w:top w:val="none" w:sz="0" w:space="0" w:color="auto"/>
            <w:left w:val="none" w:sz="0" w:space="0" w:color="auto"/>
            <w:bottom w:val="none" w:sz="0" w:space="0" w:color="auto"/>
            <w:right w:val="none" w:sz="0" w:space="0" w:color="auto"/>
          </w:divBdr>
        </w:div>
      </w:divsChild>
    </w:div>
    <w:div w:id="1625230370">
      <w:bodyDiv w:val="1"/>
      <w:marLeft w:val="0"/>
      <w:marRight w:val="0"/>
      <w:marTop w:val="0"/>
      <w:marBottom w:val="0"/>
      <w:divBdr>
        <w:top w:val="none" w:sz="0" w:space="0" w:color="auto"/>
        <w:left w:val="none" w:sz="0" w:space="0" w:color="auto"/>
        <w:bottom w:val="none" w:sz="0" w:space="0" w:color="auto"/>
        <w:right w:val="none" w:sz="0" w:space="0" w:color="auto"/>
      </w:divBdr>
    </w:div>
    <w:div w:id="1714381415">
      <w:bodyDiv w:val="1"/>
      <w:marLeft w:val="0"/>
      <w:marRight w:val="0"/>
      <w:marTop w:val="0"/>
      <w:marBottom w:val="0"/>
      <w:divBdr>
        <w:top w:val="none" w:sz="0" w:space="0" w:color="auto"/>
        <w:left w:val="none" w:sz="0" w:space="0" w:color="auto"/>
        <w:bottom w:val="none" w:sz="0" w:space="0" w:color="auto"/>
        <w:right w:val="none" w:sz="0" w:space="0" w:color="auto"/>
      </w:divBdr>
    </w:div>
    <w:div w:id="1741059900">
      <w:bodyDiv w:val="1"/>
      <w:marLeft w:val="0"/>
      <w:marRight w:val="0"/>
      <w:marTop w:val="0"/>
      <w:marBottom w:val="0"/>
      <w:divBdr>
        <w:top w:val="none" w:sz="0" w:space="0" w:color="auto"/>
        <w:left w:val="none" w:sz="0" w:space="0" w:color="auto"/>
        <w:bottom w:val="none" w:sz="0" w:space="0" w:color="auto"/>
        <w:right w:val="none" w:sz="0" w:space="0" w:color="auto"/>
      </w:divBdr>
    </w:div>
    <w:div w:id="1812667961">
      <w:bodyDiv w:val="1"/>
      <w:marLeft w:val="0"/>
      <w:marRight w:val="0"/>
      <w:marTop w:val="0"/>
      <w:marBottom w:val="0"/>
      <w:divBdr>
        <w:top w:val="none" w:sz="0" w:space="0" w:color="auto"/>
        <w:left w:val="none" w:sz="0" w:space="0" w:color="auto"/>
        <w:bottom w:val="none" w:sz="0" w:space="0" w:color="auto"/>
        <w:right w:val="none" w:sz="0" w:space="0" w:color="auto"/>
      </w:divBdr>
    </w:div>
    <w:div w:id="1934699145">
      <w:bodyDiv w:val="1"/>
      <w:marLeft w:val="0"/>
      <w:marRight w:val="0"/>
      <w:marTop w:val="0"/>
      <w:marBottom w:val="0"/>
      <w:divBdr>
        <w:top w:val="none" w:sz="0" w:space="0" w:color="auto"/>
        <w:left w:val="none" w:sz="0" w:space="0" w:color="auto"/>
        <w:bottom w:val="none" w:sz="0" w:space="0" w:color="auto"/>
        <w:right w:val="none" w:sz="0" w:space="0" w:color="auto"/>
      </w:divBdr>
    </w:div>
    <w:div w:id="2015108810">
      <w:bodyDiv w:val="1"/>
      <w:marLeft w:val="0"/>
      <w:marRight w:val="0"/>
      <w:marTop w:val="0"/>
      <w:marBottom w:val="0"/>
      <w:divBdr>
        <w:top w:val="none" w:sz="0" w:space="0" w:color="auto"/>
        <w:left w:val="none" w:sz="0" w:space="0" w:color="auto"/>
        <w:bottom w:val="none" w:sz="0" w:space="0" w:color="auto"/>
        <w:right w:val="none" w:sz="0" w:space="0" w:color="auto"/>
      </w:divBdr>
    </w:div>
    <w:div w:id="212044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bmcbioinformatics.biomedcentral.com/articles/10.1186/1471-2105-7-3"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isy\svn\surfold\doc\20140113\word-template\MS%20Word%20Template%20Bioinformat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7261B0-295C-46E2-AECF-71E87476D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Bioinformatics.dot</Template>
  <TotalTime>878</TotalTime>
  <Pages>4</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Heng Yang</dc:creator>
  <cp:lastModifiedBy>Anna</cp:lastModifiedBy>
  <cp:revision>12</cp:revision>
  <cp:lastPrinted>2017-06-07T19:22:00Z</cp:lastPrinted>
  <dcterms:created xsi:type="dcterms:W3CDTF">2017-06-07T04:32:00Z</dcterms:created>
  <dcterms:modified xsi:type="dcterms:W3CDTF">2017-06-07T19:26:00Z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